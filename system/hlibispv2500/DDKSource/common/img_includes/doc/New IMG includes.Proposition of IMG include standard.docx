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466856" w:rsidRPr="00D73658" w:rsidRDefault="00466856" w:rsidP="00466856">
      <w:pPr>
        <w:pStyle w:val="MainHeading"/>
      </w:pPr>
      <w:r w:rsidRPr="00025641">
        <w:fldChar w:fldCharType="begin"/>
      </w:r>
      <w:r w:rsidRPr="00025641">
        <w:instrText xml:space="preserve">  Title  </w:instrText>
      </w:r>
      <w:r w:rsidRPr="00025641">
        <w:fldChar w:fldCharType="separate"/>
      </w:r>
      <w:r w:rsidR="00DD2703">
        <w:t>New IMG includes</w:t>
      </w:r>
      <w:r w:rsidRPr="00025641">
        <w:fldChar w:fldCharType="end"/>
      </w:r>
      <w:r w:rsidRPr="00D73658">
        <w:br/>
      </w:r>
      <w:r w:rsidR="00576C62">
        <w:fldChar w:fldCharType="begin"/>
      </w:r>
      <w:r w:rsidR="00576C62">
        <w:instrText xml:space="preserve">  Subject  </w:instrText>
      </w:r>
      <w:r w:rsidR="00576C62">
        <w:fldChar w:fldCharType="separate"/>
      </w:r>
      <w:r w:rsidR="00DD2703">
        <w:t>Proposition of IMG include standard</w:t>
      </w:r>
      <w:r w:rsidR="00576C62">
        <w:fldChar w:fldCharType="end"/>
      </w:r>
    </w:p>
    <w:p w:rsidR="00C126F5" w:rsidRDefault="00C126F5" w:rsidP="00654544">
      <w:pPr>
        <w:pStyle w:val="Disclosure"/>
      </w:pPr>
      <w:r w:rsidRPr="00D73658">
        <w:t xml:space="preserve">Copyright © </w:t>
      </w:r>
      <w:r>
        <w:t>Imagination Technologies Ltd</w:t>
      </w:r>
      <w:r w:rsidRPr="00D73658">
        <w:t>. All Rights Reserved.</w:t>
      </w:r>
    </w:p>
    <w:p w:rsidR="00B251BF" w:rsidRDefault="00C126F5" w:rsidP="00B251BF">
      <w:pPr>
        <w:jc w:val="center"/>
      </w:pPr>
      <w:r w:rsidRPr="00753095">
        <w:fldChar w:fldCharType="begin"/>
      </w:r>
      <w:r w:rsidRPr="00753095">
        <w:instrText xml:space="preserve"> IF </w:instrText>
      </w:r>
      <w:r w:rsidRPr="00753095">
        <w:fldChar w:fldCharType="begin"/>
      </w:r>
      <w:r w:rsidRPr="00753095">
        <w:instrText xml:space="preserve"> COMPARE </w:instrText>
      </w:r>
      <w:r w:rsidR="00576C62">
        <w:fldChar w:fldCharType="begin"/>
      </w:r>
      <w:r w:rsidR="00576C62">
        <w:instrText xml:space="preserve"> DOCPROPERTY Confidential </w:instrText>
      </w:r>
      <w:r w:rsidR="00576C62">
        <w:fldChar w:fldCharType="separate"/>
      </w:r>
      <w:r w:rsidR="00DD2703">
        <w:instrText>Internal Only</w:instrText>
      </w:r>
      <w:r w:rsidR="00576C62">
        <w:fldChar w:fldCharType="end"/>
      </w:r>
      <w:r w:rsidRPr="00753095">
        <w:instrText xml:space="preserve"> = "</w:instrText>
      </w:r>
      <w:r>
        <w:instrText>Public</w:instrText>
      </w:r>
      <w:r w:rsidRPr="00753095">
        <w:instrText>"</w:instrText>
      </w:r>
      <w:r w:rsidRPr="00753095">
        <w:fldChar w:fldCharType="separate"/>
      </w:r>
      <w:r w:rsidR="00DD2703">
        <w:rPr>
          <w:noProof/>
        </w:rPr>
        <w:instrText>0</w:instrText>
      </w:r>
      <w:r w:rsidRPr="00753095">
        <w:fldChar w:fldCharType="end"/>
      </w:r>
      <w:r w:rsidRPr="00753095">
        <w:instrText xml:space="preserve"> = 1 "</w:instrText>
      </w:r>
      <w:r>
        <w:instrText xml:space="preserve">This publication contains proprietary information which is </w:instrText>
      </w:r>
      <w:r w:rsidRPr="00617223">
        <w:instrText>subject to change</w:instrText>
      </w:r>
      <w:r>
        <w:instrText xml:space="preserve"> without notice and </w:instrText>
      </w:r>
      <w:r w:rsidRPr="00617223">
        <w:instrText>is supplied 'as is' without warranty of any kind</w:instrText>
      </w:r>
      <w:r>
        <w:instrText>. Imagination Technologies and the Imagination Technologies logo are trademarks or registered trademarks of Imagination Technologies Limited. All other logos, products, trademarks and registered trademarks are the property of their respective owners.</w:instrText>
      </w:r>
      <w:r w:rsidRPr="00753095">
        <w:instrText xml:space="preserve">" "" </w:instrText>
      </w:r>
      <w:r w:rsidRPr="00753095">
        <w:fldChar w:fldCharType="end"/>
      </w:r>
      <w:r w:rsidR="000105CD">
        <w:fldChar w:fldCharType="begin"/>
      </w:r>
      <w:r w:rsidR="000105CD">
        <w:instrText xml:space="preserve"> IF</w:instrText>
      </w:r>
      <w:r w:rsidR="000105CD">
        <w:fldChar w:fldCharType="begin"/>
      </w:r>
      <w:r w:rsidR="000105CD">
        <w:instrText xml:space="preserve"> COMPARE </w:instrText>
      </w:r>
      <w:r w:rsidR="00576C62">
        <w:fldChar w:fldCharType="begin"/>
      </w:r>
      <w:r w:rsidR="00576C62">
        <w:instrText xml:space="preserve"> DOCPROPERTY Confidential </w:instrText>
      </w:r>
      <w:r w:rsidR="00576C62">
        <w:fldChar w:fldCharType="separate"/>
      </w:r>
      <w:r w:rsidR="00DD2703">
        <w:instrText>Internal Only</w:instrText>
      </w:r>
      <w:r w:rsidR="00576C62">
        <w:fldChar w:fldCharType="end"/>
      </w:r>
      <w:r w:rsidR="000105CD">
        <w:instrText xml:space="preserve"> = "</w:instrText>
      </w:r>
      <w:r w:rsidR="000105CD" w:rsidRPr="000105CD">
        <w:instrText>Proprietary</w:instrText>
      </w:r>
      <w:r w:rsidR="000105CD">
        <w:instrText>"</w:instrText>
      </w:r>
      <w:r w:rsidR="000105CD">
        <w:fldChar w:fldCharType="separate"/>
      </w:r>
      <w:r w:rsidR="00DD2703">
        <w:rPr>
          <w:noProof/>
        </w:rPr>
        <w:instrText>0</w:instrText>
      </w:r>
      <w:r w:rsidR="000105CD">
        <w:fldChar w:fldCharType="end"/>
      </w:r>
      <w:r w:rsidR="000105CD">
        <w:instrText xml:space="preserve"> = 1 "</w:instrText>
      </w:r>
      <w:r w:rsidR="000105CD" w:rsidRPr="000105CD">
        <w:instrText>This publication contains proprietary information which is subject to change without notice and is supplied 'as is' without warranty of any kind. Imagination Technologies and the Imagination Technologies logo are trademarks or registered trademarks of Imagination Technologies Limited. All other logos, products, trademarks and registered trademarks are the property of their respective owners.</w:instrText>
      </w:r>
      <w:r w:rsidR="000105CD">
        <w:instrText xml:space="preserve">" "" </w:instrText>
      </w:r>
      <w:r w:rsidR="000105CD">
        <w:fldChar w:fldCharType="end"/>
      </w:r>
      <w:r w:rsidRPr="00753095">
        <w:fldChar w:fldCharType="begin"/>
      </w:r>
      <w:r w:rsidRPr="00753095">
        <w:instrText xml:space="preserve"> IF </w:instrText>
      </w:r>
      <w:r w:rsidRPr="00753095">
        <w:fldChar w:fldCharType="begin"/>
      </w:r>
      <w:r w:rsidRPr="00753095">
        <w:instrText xml:space="preserve"> COMPARE </w:instrText>
      </w:r>
      <w:r w:rsidR="00576C62">
        <w:fldChar w:fldCharType="begin"/>
      </w:r>
      <w:r w:rsidR="00576C62">
        <w:instrText xml:space="preserve"> DOCPROPERTY Confidential </w:instrText>
      </w:r>
      <w:r w:rsidR="00576C62">
        <w:fldChar w:fldCharType="separate"/>
      </w:r>
      <w:r w:rsidR="00DD2703">
        <w:instrText>Internal Only</w:instrText>
      </w:r>
      <w:r w:rsidR="00576C62">
        <w:fldChar w:fldCharType="end"/>
      </w:r>
      <w:r w:rsidRPr="00753095">
        <w:instrText xml:space="preserve"> = "</w:instrText>
      </w:r>
      <w:r>
        <w:instrText>Confidential</w:instrText>
      </w:r>
      <w:r w:rsidRPr="00753095">
        <w:instrText>"</w:instrText>
      </w:r>
      <w:r w:rsidRPr="00753095">
        <w:fldChar w:fldCharType="separate"/>
      </w:r>
      <w:r w:rsidR="00DD2703">
        <w:rPr>
          <w:noProof/>
        </w:rPr>
        <w:instrText>0</w:instrText>
      </w:r>
      <w:r w:rsidRPr="00753095">
        <w:fldChar w:fldCharType="end"/>
      </w:r>
      <w:r w:rsidRPr="00753095">
        <w:instrText xml:space="preserve"> = 1 "</w:instrText>
      </w:r>
      <w:r>
        <w:instrText xml:space="preserve">This document is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Ltd.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Ltd." "" </w:instrTex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00576C62">
        <w:fldChar w:fldCharType="begin"/>
      </w:r>
      <w:r w:rsidR="00576C62">
        <w:instrText xml:space="preserve"> DOCPROPERTY Confidential </w:instrText>
      </w:r>
      <w:r w:rsidR="00576C62">
        <w:fldChar w:fldCharType="separate"/>
      </w:r>
      <w:r w:rsidR="00DD2703">
        <w:instrText>Internal Only</w:instrText>
      </w:r>
      <w:r w:rsidR="00576C62">
        <w:fldChar w:fldCharType="end"/>
      </w:r>
      <w:r w:rsidRPr="00753095">
        <w:instrText xml:space="preserve"> = "</w:instrText>
      </w:r>
      <w:r>
        <w:instrText>Strictly Confidential</w:instrText>
      </w:r>
      <w:r w:rsidRPr="00753095">
        <w:instrText>"</w:instrText>
      </w:r>
      <w:r w:rsidRPr="00753095">
        <w:fldChar w:fldCharType="separate"/>
      </w:r>
      <w:r w:rsidR="00DD2703">
        <w:rPr>
          <w:noProof/>
        </w:rPr>
        <w:instrText>0</w:instrText>
      </w:r>
      <w:r w:rsidRPr="00753095">
        <w:fldChar w:fldCharType="end"/>
      </w:r>
      <w:r w:rsidRPr="00753095">
        <w:instrText xml:space="preserve"> = 1 "This document is </w:instrText>
      </w:r>
      <w:r>
        <w:instrText xml:space="preserve">strictly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Ltd.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Ltd." "" </w:instrTex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00576C62">
        <w:fldChar w:fldCharType="begin"/>
      </w:r>
      <w:r w:rsidR="00576C62">
        <w:instrText xml:space="preserve"> DOCPROPERTY Confidential </w:instrText>
      </w:r>
      <w:r w:rsidR="00576C62">
        <w:fldChar w:fldCharType="separate"/>
      </w:r>
      <w:r w:rsidR="00DD2703">
        <w:instrText>Internal Only</w:instrText>
      </w:r>
      <w:r w:rsidR="00576C62">
        <w:fldChar w:fldCharType="end"/>
      </w:r>
      <w:r w:rsidRPr="00753095">
        <w:instrText xml:space="preserve"> = "</w:instrText>
      </w:r>
      <w:r>
        <w:instrText>Internal Only</w:instrText>
      </w:r>
      <w:r w:rsidRPr="00753095">
        <w:instrText>"</w:instrText>
      </w:r>
      <w:r w:rsidRPr="00753095">
        <w:fldChar w:fldCharType="separate"/>
      </w:r>
      <w:r w:rsidR="00DD2703">
        <w:rPr>
          <w:noProof/>
        </w:rPr>
        <w:instrText>1</w:instrText>
      </w:r>
      <w:r w:rsidRPr="00753095">
        <w:fldChar w:fldCharType="end"/>
      </w:r>
      <w:r w:rsidRPr="00753095">
        <w:instrText xml:space="preserve"> = 1 "This document is </w:instrText>
      </w:r>
      <w:r>
        <w:instrText>for internal use only</w:instrText>
      </w:r>
      <w:r w:rsidRPr="00753095">
        <w:instrText xml:space="preserve">. Neither the whole nor any part of the information contained in, nor the product described in, this document may be adapted or reproduced in any material form except with the written permission of Imagination Technologies Ltd. </w:instrText>
      </w:r>
      <w:r>
        <w:instrText>Distribution outside of Imagination Technologies Ltd is strictly forbidden.</w:instrText>
      </w:r>
      <w:r w:rsidRPr="00753095">
        <w:instrText xml:space="preserve">" "" </w:instrText>
      </w:r>
      <w:r w:rsidRPr="00753095">
        <w:fldChar w:fldCharType="separate"/>
      </w:r>
      <w:r w:rsidR="00376C86" w:rsidRPr="00753095">
        <w:rPr>
          <w:noProof/>
        </w:rPr>
        <w:t xml:space="preserve">This document is </w:t>
      </w:r>
      <w:r w:rsidR="00376C86">
        <w:rPr>
          <w:noProof/>
        </w:rPr>
        <w:t>for internal use only</w:t>
      </w:r>
      <w:r w:rsidR="00376C86" w:rsidRPr="00753095">
        <w:rPr>
          <w:noProof/>
        </w:rPr>
        <w:t xml:space="preserve">. Neither the whole nor any part of the information contained in, nor the product described in, this document may be adapted or reproduced in any material form except with the written permission of Imagination Technologies Ltd. </w:t>
      </w:r>
      <w:r w:rsidR="00376C86">
        <w:rPr>
          <w:noProof/>
        </w:rPr>
        <w:t>Distribution outside of Imagination Technologies Ltd is strictly forbidden.</w:t>
      </w:r>
      <w:r w:rsidRPr="00753095">
        <w:fldChar w:fldCharType="end"/>
      </w:r>
      <w:r w:rsidR="00B251BF">
        <w:fldChar w:fldCharType="begin"/>
      </w:r>
      <w:r w:rsidR="00B251BF">
        <w:instrText xml:space="preserve"> </w:instrText>
      </w:r>
      <w:r w:rsidR="00B251BF" w:rsidRPr="00753095">
        <w:instrText xml:space="preserve">IF </w:instrText>
      </w:r>
      <w:r w:rsidR="00B251BF" w:rsidRPr="00753095">
        <w:fldChar w:fldCharType="begin"/>
      </w:r>
      <w:r w:rsidR="00B251BF" w:rsidRPr="00753095">
        <w:instrText xml:space="preserve"> COMPARE </w:instrText>
      </w:r>
      <w:r w:rsidR="00576C62">
        <w:fldChar w:fldCharType="begin"/>
      </w:r>
      <w:r w:rsidR="00576C62">
        <w:instrText xml:space="preserve"> DOCPROPERTY Confidential </w:instrText>
      </w:r>
      <w:r w:rsidR="00576C62">
        <w:fldChar w:fldCharType="separate"/>
      </w:r>
      <w:r w:rsidR="00DD2703">
        <w:instrText>Internal Only</w:instrText>
      </w:r>
      <w:r w:rsidR="00576C62">
        <w:fldChar w:fldCharType="end"/>
      </w:r>
      <w:r w:rsidR="00B251BF" w:rsidRPr="00753095">
        <w:instrText xml:space="preserve"> = "</w:instrText>
      </w:r>
      <w:r w:rsidR="00B251BF">
        <w:instrText>Restricted External</w:instrText>
      </w:r>
      <w:r w:rsidR="00B251BF" w:rsidRPr="00753095">
        <w:instrText>"</w:instrText>
      </w:r>
      <w:r w:rsidR="00B251BF" w:rsidRPr="00753095">
        <w:fldChar w:fldCharType="separate"/>
      </w:r>
      <w:r w:rsidR="00DD2703">
        <w:rPr>
          <w:noProof/>
        </w:rPr>
        <w:instrText>0</w:instrText>
      </w:r>
      <w:r w:rsidR="00B251BF" w:rsidRPr="00753095">
        <w:fldChar w:fldCharType="end"/>
      </w:r>
      <w:r w:rsidR="00B251BF" w:rsidRPr="00753095">
        <w:instrText xml:space="preserve"> = 1 "</w:instrText>
      </w:r>
      <w:r w:rsidR="00B251BF" w:rsidRPr="00B251BF">
        <w:instrText xml:space="preserve"> </w:instrText>
      </w:r>
      <w:r w:rsidR="00B251BF" w:rsidRPr="00753095">
        <w:instrText xml:space="preserve">This document </w:instrText>
      </w:r>
      <w:r w:rsidR="00B251BF">
        <w:instrText>contains Restricted Confidential Information of Imagination Technologies Ltd</w:instrText>
      </w:r>
      <w:r w:rsidR="00B251BF" w:rsidRPr="00753095">
        <w:instrText xml:space="preserve">. </w:instrText>
      </w:r>
      <w:r w:rsidR="00B251BF">
        <w:br/>
        <w:instrText>LIMITED DISTRIBUTION</w:instrText>
      </w:r>
    </w:p>
    <w:p w:rsidR="00B251BF" w:rsidRDefault="00B251BF" w:rsidP="00B251BF">
      <w:pPr>
        <w:jc w:val="center"/>
      </w:pPr>
      <w:r>
        <w:instrText>DO NOT COPY OR PRINT</w:instrText>
      </w:r>
    </w:p>
    <w:p w:rsidR="00B251BF" w:rsidRPr="00760472" w:rsidRDefault="00B251BF" w:rsidP="00B251BF">
      <w:pPr>
        <w:jc w:val="center"/>
      </w:pPr>
      <w:r w:rsidRPr="00753095">
        <w:instrText xml:space="preserve">Neither the whole nor any part of the information contained in this document may be adapted or reproduced in any material form except with the written permission of Imagination Technologies Ltd. </w:instrText>
      </w:r>
      <w:r>
        <w:instrText>Distribution of this document strictly limited as set out in the relevant license agreement.</w:instrText>
      </w:r>
    </w:p>
    <w:p w:rsidR="00C126F5" w:rsidRPr="00D73658" w:rsidRDefault="00B251BF" w:rsidP="00654544">
      <w:pPr>
        <w:pStyle w:val="Disclosure"/>
      </w:pPr>
      <w:r w:rsidRPr="00753095">
        <w:instrText xml:space="preserve">" "" </w:instrText>
      </w:r>
      <w:r>
        <w:instrText xml:space="preserve"> </w:instrText>
      </w:r>
      <w:r>
        <w:fldChar w:fldCharType="end"/>
      </w:r>
      <w:r w:rsidR="00C126F5" w:rsidRPr="00753095">
        <w:fldChar w:fldCharType="begin"/>
      </w:r>
      <w:r w:rsidR="00C126F5" w:rsidRPr="00753095">
        <w:instrText xml:space="preserve"> IF </w:instrText>
      </w:r>
      <w:r w:rsidR="00C126F5" w:rsidRPr="00753095">
        <w:fldChar w:fldCharType="begin"/>
      </w:r>
      <w:r w:rsidR="00C126F5" w:rsidRPr="00753095">
        <w:instrText xml:space="preserve"> COMPARE </w:instrText>
      </w:r>
      <w:r w:rsidR="00576C62">
        <w:fldChar w:fldCharType="begin"/>
      </w:r>
      <w:r w:rsidR="00576C62">
        <w:instrText xml:space="preserve"> DOCPROPERTY Confidential </w:instrText>
      </w:r>
      <w:r w:rsidR="00576C62">
        <w:fldChar w:fldCharType="separate"/>
      </w:r>
      <w:r w:rsidR="00DD2703">
        <w:instrText>Internal Only</w:instrText>
      </w:r>
      <w:r w:rsidR="00576C62">
        <w:fldChar w:fldCharType="end"/>
      </w:r>
      <w:r w:rsidR="00C126F5" w:rsidRPr="00753095">
        <w:instrText xml:space="preserve"> = "</w:instrText>
      </w:r>
      <w:r w:rsidR="00C126F5">
        <w:instrText>Restricted Internal</w:instrText>
      </w:r>
      <w:r w:rsidR="00C126F5" w:rsidRPr="00753095">
        <w:instrText>"</w:instrText>
      </w:r>
      <w:r w:rsidR="00C126F5" w:rsidRPr="00753095">
        <w:fldChar w:fldCharType="separate"/>
      </w:r>
      <w:r w:rsidR="00DD2703">
        <w:rPr>
          <w:noProof/>
        </w:rPr>
        <w:instrText>0</w:instrText>
      </w:r>
      <w:r w:rsidR="00C126F5" w:rsidRPr="00753095">
        <w:fldChar w:fldCharType="end"/>
      </w:r>
      <w:r w:rsidR="00C126F5" w:rsidRPr="00753095">
        <w:instrText xml:space="preserve"> = 1 "This document is </w:instrText>
      </w:r>
      <w:r w:rsidR="00C126F5">
        <w:instrText xml:space="preserve">for restricted internal use only. </w:instrText>
      </w:r>
      <w:r w:rsidR="00C126F5" w:rsidRPr="00753095">
        <w:instrText>Neither the whole nor any part of the information contained in, nor the product described in, this document may be adapted or reproduced in any material form except with the written permission of Imagination Technologies Ltd. This document can only be distributed to</w:instrText>
      </w:r>
      <w:r w:rsidR="00C126F5">
        <w:instrText xml:space="preserve"> the</w:instrText>
      </w:r>
      <w:r w:rsidR="00C126F5" w:rsidRPr="00753095">
        <w:instrText xml:space="preserve"> Imagination Technologies employees</w:instrText>
      </w:r>
      <w:r w:rsidR="00C126F5">
        <w:instrText xml:space="preserve"> identified on the distribution lis</w:instrText>
      </w:r>
      <w:r w:rsidR="00E13CD4">
        <w:instrText>t on the document's title page.</w:instrText>
      </w:r>
      <w:r w:rsidR="00654544">
        <w:br/>
      </w:r>
      <w:r w:rsidR="00C126F5">
        <w:br/>
      </w:r>
      <w:r w:rsidR="00C126F5" w:rsidRPr="00654544">
        <w:rPr>
          <w:rStyle w:val="Heading4Char"/>
        </w:rPr>
        <w:instrText xml:space="preserve">Name List </w:instrText>
      </w:r>
      <w:r w:rsidR="00654544">
        <w:rPr>
          <w:rStyle w:val="Heading4Char"/>
        </w:rPr>
        <w:instrText>(</w:instrText>
      </w:r>
      <w:r w:rsidR="00C126F5" w:rsidRPr="00654544">
        <w:rPr>
          <w:rStyle w:val="Heading4Char"/>
        </w:rPr>
        <w:instrText>Including Title</w:instrText>
      </w:r>
      <w:r w:rsidR="00654544">
        <w:rPr>
          <w:rStyle w:val="Heading4Char"/>
        </w:rPr>
        <w:instrText>)</w:instrText>
      </w:r>
      <w:r w:rsidR="00C126F5" w:rsidRPr="00654544">
        <w:rPr>
          <w:rStyle w:val="Heading4Char"/>
        </w:rPr>
        <w:instrText>:</w:instrText>
      </w:r>
      <w:r w:rsidR="00C126F5">
        <w:br/>
        <w:instrText>Ho</w:instrText>
      </w:r>
      <w:r w:rsidR="00682D6A">
        <w:instrText>ssein Yassaie - CEO</w:instrText>
      </w:r>
      <w:r w:rsidR="00C126F5" w:rsidRPr="00753095">
        <w:instrText xml:space="preserve">" "" </w:instrText>
      </w:r>
      <w:r w:rsidR="00C126F5" w:rsidRPr="00753095">
        <w:fldChar w:fldCharType="end"/>
      </w:r>
    </w:p>
    <w:p w:rsidR="00466856" w:rsidRPr="00D73658" w:rsidRDefault="00466856" w:rsidP="00466856">
      <w:pPr>
        <w:pStyle w:val="MainDetails"/>
      </w:pPr>
      <w:r w:rsidRPr="00D73658">
        <w:t>Filename</w:t>
      </w:r>
      <w:r w:rsidRPr="00D73658">
        <w:tab/>
        <w:t>:</w:t>
      </w:r>
      <w:r w:rsidRPr="00D73658">
        <w:tab/>
      </w:r>
      <w:r w:rsidR="00576C62">
        <w:fldChar w:fldCharType="begin"/>
      </w:r>
      <w:r w:rsidR="00576C62">
        <w:instrText xml:space="preserve"> FILENAME </w:instrText>
      </w:r>
      <w:r w:rsidR="00576C62">
        <w:fldChar w:fldCharType="separate"/>
      </w:r>
      <w:r w:rsidR="00DD2703">
        <w:rPr>
          <w:noProof/>
        </w:rPr>
        <w:t>New IMG includes.Proposition of IMG include standard.docx</w:t>
      </w:r>
      <w:r w:rsidR="00576C62">
        <w:rPr>
          <w:noProof/>
        </w:rPr>
        <w:fldChar w:fldCharType="end"/>
      </w:r>
      <w:r w:rsidRPr="00D73658">
        <w:br/>
        <w:t>Version</w:t>
      </w:r>
      <w:r w:rsidRPr="00D73658">
        <w:tab/>
        <w:t>:</w:t>
      </w:r>
      <w:r w:rsidRPr="00D73658">
        <w:tab/>
      </w:r>
      <w:r w:rsidR="00576C62">
        <w:fldChar w:fldCharType="begin"/>
      </w:r>
      <w:r w:rsidR="00576C62">
        <w:instrText xml:space="preserve"> D</w:instrText>
      </w:r>
      <w:r w:rsidR="00576C62">
        <w:instrText xml:space="preserve">OCPROPERTY  Revision </w:instrText>
      </w:r>
      <w:r w:rsidR="00576C62">
        <w:fldChar w:fldCharType="separate"/>
      </w:r>
      <w:r w:rsidR="00DD2703">
        <w:t>1.0</w:t>
      </w:r>
      <w:r w:rsidR="00576C62">
        <w:fldChar w:fldCharType="end"/>
      </w:r>
      <w:r w:rsidRPr="00D73658">
        <w:t>.</w:t>
      </w:r>
      <w:r w:rsidR="00576C62">
        <w:fldChar w:fldCharType="begin"/>
      </w:r>
      <w:r w:rsidR="00576C62">
        <w:instrText xml:space="preserve"> REVNUM </w:instrText>
      </w:r>
      <w:r w:rsidR="00576C62">
        <w:fldChar w:fldCharType="separate"/>
      </w:r>
      <w:r w:rsidR="00DD2703">
        <w:rPr>
          <w:noProof/>
        </w:rPr>
        <w:t>24</w:t>
      </w:r>
      <w:r w:rsidR="00576C62">
        <w:rPr>
          <w:noProof/>
        </w:rPr>
        <w:fldChar w:fldCharType="end"/>
      </w:r>
      <w:r w:rsidRPr="00A140EF">
        <w:fldChar w:fldCharType="begin"/>
      </w:r>
      <w:r>
        <w:instrText xml:space="preserve"> DOCPROPERTY Status </w:instrText>
      </w:r>
      <w:r w:rsidRPr="00A140EF">
        <w:fldChar w:fldCharType="end"/>
      </w:r>
      <w:r>
        <w:t xml:space="preserve"> </w:t>
      </w:r>
      <w:r w:rsidRPr="00A140EF">
        <w:fldChar w:fldCharType="begin"/>
      </w:r>
      <w:r>
        <w:instrText xml:space="preserve"> DOCPROPERTY  "Issue Status" </w:instrText>
      </w:r>
      <w:r w:rsidRPr="00A140EF">
        <w:fldChar w:fldCharType="separate"/>
      </w:r>
      <w:r w:rsidR="00DD2703">
        <w:t>Not Issued - Live Document</w:t>
      </w:r>
      <w:r w:rsidRPr="00A140EF">
        <w:fldChar w:fldCharType="end"/>
      </w:r>
      <w:r w:rsidRPr="00D73658">
        <w:br/>
        <w:t>Issue Date</w:t>
      </w:r>
      <w:r w:rsidRPr="00D73658">
        <w:tab/>
        <w:t>:</w:t>
      </w:r>
      <w:r w:rsidRPr="00D73658">
        <w:tab/>
      </w:r>
      <w:r>
        <w:fldChar w:fldCharType="begin"/>
      </w:r>
      <w:r>
        <w:instrText xml:space="preserve"> SAVEDATE  \@ "dd MMM yyyy"</w:instrText>
      </w:r>
      <w:r>
        <w:fldChar w:fldCharType="separate"/>
      </w:r>
      <w:r w:rsidR="00376C86">
        <w:rPr>
          <w:noProof/>
        </w:rPr>
        <w:t>07 Dec 2012</w:t>
      </w:r>
      <w:r>
        <w:fldChar w:fldCharType="end"/>
      </w:r>
      <w:r w:rsidRPr="00D73658">
        <w:br/>
        <w:t>Author</w:t>
      </w:r>
      <w:r w:rsidRPr="00D73658">
        <w:tab/>
        <w:t>:</w:t>
      </w:r>
      <w:r w:rsidRPr="00D73658">
        <w:tab/>
      </w:r>
      <w:r w:rsidRPr="00A140EF">
        <w:fldChar w:fldCharType="begin"/>
      </w:r>
      <w:r w:rsidRPr="00A140EF">
        <w:instrText xml:space="preserve"> DOCPROPERTY  "</w:instrText>
      </w:r>
      <w:r>
        <w:instrText xml:space="preserve">Author" </w:instrText>
      </w:r>
      <w:r w:rsidRPr="00A140EF">
        <w:fldChar w:fldCharType="separate"/>
      </w:r>
      <w:r w:rsidR="00DD2703">
        <w:t>Imagination Technologies Ltd</w:t>
      </w:r>
      <w:r w:rsidRPr="00A140EF">
        <w:fldChar w:fldCharType="end"/>
      </w:r>
    </w:p>
    <w:p w:rsidR="00466856" w:rsidRDefault="00466856" w:rsidP="00466856">
      <w:pPr>
        <w:pStyle w:val="HeadingContentsHistory"/>
      </w:pPr>
      <w:bookmarkStart w:id="1" w:name="_Toc530822117"/>
      <w:bookmarkStart w:id="2" w:name="_Toc424715403"/>
      <w:bookmarkStart w:id="3" w:name="_Toc334505954"/>
      <w:r>
        <w:br w:type="page"/>
      </w:r>
      <w:r w:rsidRPr="00D73658">
        <w:lastRenderedPageBreak/>
        <w:t>Contents</w:t>
      </w:r>
      <w:bookmarkEnd w:id="1"/>
    </w:p>
    <w:p w:rsidR="00DD2703" w:rsidRDefault="00871DE0">
      <w:pPr>
        <w:pStyle w:val="TOC1"/>
        <w:rPr>
          <w:rFonts w:asciiTheme="minorHAnsi" w:eastAsiaTheme="minorEastAsia" w:hAnsiTheme="minorHAnsi" w:cstheme="minorBidi"/>
          <w:b w:val="0"/>
          <w:noProof/>
          <w:sz w:val="22"/>
          <w:szCs w:val="22"/>
          <w:lang w:eastAsia="en-GB"/>
        </w:rPr>
      </w:pPr>
      <w:r>
        <w:fldChar w:fldCharType="begin"/>
      </w:r>
      <w:r w:rsidR="00D96B47">
        <w:instrText xml:space="preserve"> TOC \o "1-3"</w:instrText>
      </w:r>
      <w:r>
        <w:instrText xml:space="preserve"> \z </w:instrText>
      </w:r>
      <w:r>
        <w:fldChar w:fldCharType="separate"/>
      </w:r>
      <w:r w:rsidR="00DD2703">
        <w:rPr>
          <w:noProof/>
        </w:rPr>
        <w:t>Introduction</w:t>
      </w:r>
      <w:r w:rsidR="00DD2703">
        <w:rPr>
          <w:noProof/>
          <w:webHidden/>
        </w:rPr>
        <w:tab/>
      </w:r>
      <w:r w:rsidR="00DD2703">
        <w:rPr>
          <w:noProof/>
          <w:webHidden/>
        </w:rPr>
        <w:fldChar w:fldCharType="begin"/>
      </w:r>
      <w:r w:rsidR="00DD2703">
        <w:rPr>
          <w:noProof/>
          <w:webHidden/>
        </w:rPr>
        <w:instrText xml:space="preserve"> PAGEREF _Toc335836694 \h </w:instrText>
      </w:r>
      <w:r w:rsidR="00DD2703">
        <w:rPr>
          <w:noProof/>
          <w:webHidden/>
        </w:rPr>
      </w:r>
      <w:r w:rsidR="00DD2703">
        <w:rPr>
          <w:noProof/>
          <w:webHidden/>
        </w:rPr>
        <w:fldChar w:fldCharType="separate"/>
      </w:r>
      <w:r w:rsidR="00DD2703">
        <w:rPr>
          <w:noProof/>
          <w:webHidden/>
        </w:rPr>
        <w:t>3</w:t>
      </w:r>
      <w:r w:rsidR="00DD2703">
        <w:rPr>
          <w:noProof/>
          <w:webHidden/>
        </w:rPr>
        <w:fldChar w:fldCharType="end"/>
      </w:r>
    </w:p>
    <w:p w:rsidR="00DD2703" w:rsidRDefault="00DD2703">
      <w:pPr>
        <w:pStyle w:val="TOC2"/>
        <w:rPr>
          <w:rFonts w:asciiTheme="minorHAnsi" w:eastAsiaTheme="minorEastAsia" w:hAnsiTheme="minorHAnsi" w:cstheme="minorBidi"/>
          <w:sz w:val="22"/>
          <w:szCs w:val="22"/>
          <w:lang w:eastAsia="en-GB"/>
        </w:rPr>
      </w:pPr>
      <w:r>
        <w:t>1.1.</w:t>
      </w:r>
      <w:r>
        <w:rPr>
          <w:rFonts w:asciiTheme="minorHAnsi" w:eastAsiaTheme="minorEastAsia" w:hAnsiTheme="minorHAnsi" w:cstheme="minorBidi"/>
          <w:sz w:val="22"/>
          <w:szCs w:val="22"/>
          <w:lang w:eastAsia="en-GB"/>
        </w:rPr>
        <w:tab/>
      </w:r>
      <w:r>
        <w:t>Goals</w:t>
      </w:r>
      <w:r>
        <w:rPr>
          <w:webHidden/>
        </w:rPr>
        <w:tab/>
      </w:r>
      <w:r>
        <w:rPr>
          <w:webHidden/>
        </w:rPr>
        <w:fldChar w:fldCharType="begin"/>
      </w:r>
      <w:r>
        <w:rPr>
          <w:webHidden/>
        </w:rPr>
        <w:instrText xml:space="preserve"> PAGEREF _Toc335836695 \h </w:instrText>
      </w:r>
      <w:r>
        <w:rPr>
          <w:webHidden/>
        </w:rPr>
      </w:r>
      <w:r>
        <w:rPr>
          <w:webHidden/>
        </w:rPr>
        <w:fldChar w:fldCharType="separate"/>
      </w:r>
      <w:r>
        <w:rPr>
          <w:webHidden/>
        </w:rPr>
        <w:t>3</w:t>
      </w:r>
      <w:r>
        <w:rPr>
          <w:webHidden/>
        </w:rPr>
        <w:fldChar w:fldCharType="end"/>
      </w:r>
    </w:p>
    <w:p w:rsidR="00DD2703" w:rsidRDefault="00DD2703">
      <w:pPr>
        <w:pStyle w:val="TOC1"/>
        <w:rPr>
          <w:rFonts w:asciiTheme="minorHAnsi" w:eastAsiaTheme="minorEastAsia" w:hAnsiTheme="minorHAnsi" w:cstheme="minorBidi"/>
          <w:b w:val="0"/>
          <w:noProof/>
          <w:sz w:val="22"/>
          <w:szCs w:val="22"/>
          <w:lang w:eastAsia="en-GB"/>
        </w:rPr>
      </w:pPr>
      <w:r>
        <w:rPr>
          <w:noProof/>
        </w:rPr>
        <w:t>2.</w:t>
      </w:r>
      <w:r>
        <w:rPr>
          <w:rFonts w:asciiTheme="minorHAnsi" w:eastAsiaTheme="minorEastAsia" w:hAnsiTheme="minorHAnsi" w:cstheme="minorBidi"/>
          <w:b w:val="0"/>
          <w:noProof/>
          <w:sz w:val="22"/>
          <w:szCs w:val="22"/>
          <w:lang w:eastAsia="en-GB"/>
        </w:rPr>
        <w:tab/>
      </w:r>
      <w:r>
        <w:rPr>
          <w:noProof/>
        </w:rPr>
        <w:t>System Agnostic headers</w:t>
      </w:r>
      <w:r>
        <w:rPr>
          <w:noProof/>
          <w:webHidden/>
        </w:rPr>
        <w:tab/>
      </w:r>
      <w:r>
        <w:rPr>
          <w:noProof/>
          <w:webHidden/>
        </w:rPr>
        <w:fldChar w:fldCharType="begin"/>
      </w:r>
      <w:r>
        <w:rPr>
          <w:noProof/>
          <w:webHidden/>
        </w:rPr>
        <w:instrText xml:space="preserve"> PAGEREF _Toc335836696 \h </w:instrText>
      </w:r>
      <w:r>
        <w:rPr>
          <w:noProof/>
          <w:webHidden/>
        </w:rPr>
      </w:r>
      <w:r>
        <w:rPr>
          <w:noProof/>
          <w:webHidden/>
        </w:rPr>
        <w:fldChar w:fldCharType="separate"/>
      </w:r>
      <w:r>
        <w:rPr>
          <w:noProof/>
          <w:webHidden/>
        </w:rPr>
        <w:t>3</w:t>
      </w:r>
      <w:r>
        <w:rPr>
          <w:noProof/>
          <w:webHidden/>
        </w:rPr>
        <w:fldChar w:fldCharType="end"/>
      </w:r>
    </w:p>
    <w:p w:rsidR="00DD2703" w:rsidRDefault="00DD2703">
      <w:pPr>
        <w:pStyle w:val="TOC2"/>
        <w:rPr>
          <w:rFonts w:asciiTheme="minorHAnsi" w:eastAsiaTheme="minorEastAsia" w:hAnsiTheme="minorHAnsi" w:cstheme="minorBidi"/>
          <w:sz w:val="22"/>
          <w:szCs w:val="22"/>
          <w:lang w:eastAsia="en-GB"/>
        </w:rPr>
      </w:pPr>
      <w:r>
        <w:t>2.1.</w:t>
      </w:r>
      <w:r>
        <w:rPr>
          <w:rFonts w:asciiTheme="minorHAnsi" w:eastAsiaTheme="minorEastAsia" w:hAnsiTheme="minorHAnsi" w:cstheme="minorBidi"/>
          <w:sz w:val="22"/>
          <w:szCs w:val="22"/>
          <w:lang w:eastAsia="en-GB"/>
        </w:rPr>
        <w:tab/>
      </w:r>
      <w:r>
        <w:t>Types (img_types.h)</w:t>
      </w:r>
      <w:r>
        <w:rPr>
          <w:webHidden/>
        </w:rPr>
        <w:tab/>
      </w:r>
      <w:r>
        <w:rPr>
          <w:webHidden/>
        </w:rPr>
        <w:fldChar w:fldCharType="begin"/>
      </w:r>
      <w:r>
        <w:rPr>
          <w:webHidden/>
        </w:rPr>
        <w:instrText xml:space="preserve"> PAGEREF _Toc335836697 \h </w:instrText>
      </w:r>
      <w:r>
        <w:rPr>
          <w:webHidden/>
        </w:rPr>
      </w:r>
      <w:r>
        <w:rPr>
          <w:webHidden/>
        </w:rPr>
        <w:fldChar w:fldCharType="separate"/>
      </w:r>
      <w:r>
        <w:rPr>
          <w:webHidden/>
        </w:rPr>
        <w:t>3</w:t>
      </w:r>
      <w:r>
        <w:rPr>
          <w:webHidden/>
        </w:rPr>
        <w:fldChar w:fldCharType="end"/>
      </w:r>
    </w:p>
    <w:p w:rsidR="00DD2703" w:rsidRDefault="00DD2703">
      <w:pPr>
        <w:pStyle w:val="TOC2"/>
        <w:rPr>
          <w:rFonts w:asciiTheme="minorHAnsi" w:eastAsiaTheme="minorEastAsia" w:hAnsiTheme="minorHAnsi" w:cstheme="minorBidi"/>
          <w:sz w:val="22"/>
          <w:szCs w:val="22"/>
          <w:lang w:eastAsia="en-GB"/>
        </w:rPr>
      </w:pPr>
      <w:r>
        <w:t>2.2.</w:t>
      </w:r>
      <w:r>
        <w:rPr>
          <w:rFonts w:asciiTheme="minorHAnsi" w:eastAsiaTheme="minorEastAsia" w:hAnsiTheme="minorHAnsi" w:cstheme="minorBidi"/>
          <w:sz w:val="22"/>
          <w:szCs w:val="22"/>
          <w:lang w:eastAsia="en-GB"/>
        </w:rPr>
        <w:tab/>
      </w:r>
      <w:r>
        <w:t>Definitions (img_defs.h)</w:t>
      </w:r>
      <w:r>
        <w:rPr>
          <w:webHidden/>
        </w:rPr>
        <w:tab/>
      </w:r>
      <w:r>
        <w:rPr>
          <w:webHidden/>
        </w:rPr>
        <w:fldChar w:fldCharType="begin"/>
      </w:r>
      <w:r>
        <w:rPr>
          <w:webHidden/>
        </w:rPr>
        <w:instrText xml:space="preserve"> PAGEREF _Toc335836698 \h </w:instrText>
      </w:r>
      <w:r>
        <w:rPr>
          <w:webHidden/>
        </w:rPr>
      </w:r>
      <w:r>
        <w:rPr>
          <w:webHidden/>
        </w:rPr>
        <w:fldChar w:fldCharType="separate"/>
      </w:r>
      <w:r>
        <w:rPr>
          <w:webHidden/>
        </w:rPr>
        <w:t>4</w:t>
      </w:r>
      <w:r>
        <w:rPr>
          <w:webHidden/>
        </w:rPr>
        <w:fldChar w:fldCharType="end"/>
      </w:r>
    </w:p>
    <w:p w:rsidR="00DD2703" w:rsidRDefault="00DD2703">
      <w:pPr>
        <w:pStyle w:val="TOC3"/>
        <w:rPr>
          <w:rFonts w:asciiTheme="minorHAnsi" w:eastAsiaTheme="minorEastAsia" w:hAnsiTheme="minorHAnsi" w:cstheme="minorBidi"/>
          <w:sz w:val="22"/>
          <w:szCs w:val="22"/>
          <w:lang w:eastAsia="en-GB"/>
        </w:rPr>
      </w:pPr>
      <w:r>
        <w:t>2.2.1.</w:t>
      </w:r>
      <w:r>
        <w:rPr>
          <w:rFonts w:asciiTheme="minorHAnsi" w:eastAsiaTheme="minorEastAsia" w:hAnsiTheme="minorHAnsi" w:cstheme="minorBidi"/>
          <w:sz w:val="22"/>
          <w:szCs w:val="22"/>
          <w:lang w:eastAsia="en-GB"/>
        </w:rPr>
        <w:tab/>
      </w:r>
      <w:r>
        <w:t>Different memory allocation</w:t>
      </w:r>
      <w:r>
        <w:rPr>
          <w:webHidden/>
        </w:rPr>
        <w:tab/>
      </w:r>
      <w:r>
        <w:rPr>
          <w:webHidden/>
        </w:rPr>
        <w:fldChar w:fldCharType="begin"/>
      </w:r>
      <w:r>
        <w:rPr>
          <w:webHidden/>
        </w:rPr>
        <w:instrText xml:space="preserve"> PAGEREF _Toc335836699 \h </w:instrText>
      </w:r>
      <w:r>
        <w:rPr>
          <w:webHidden/>
        </w:rPr>
      </w:r>
      <w:r>
        <w:rPr>
          <w:webHidden/>
        </w:rPr>
        <w:fldChar w:fldCharType="separate"/>
      </w:r>
      <w:r>
        <w:rPr>
          <w:webHidden/>
        </w:rPr>
        <w:t>4</w:t>
      </w:r>
      <w:r>
        <w:rPr>
          <w:webHidden/>
        </w:rPr>
        <w:fldChar w:fldCharType="end"/>
      </w:r>
    </w:p>
    <w:p w:rsidR="00DD2703" w:rsidRDefault="00DD2703">
      <w:pPr>
        <w:pStyle w:val="TOC2"/>
        <w:rPr>
          <w:rFonts w:asciiTheme="minorHAnsi" w:eastAsiaTheme="minorEastAsia" w:hAnsiTheme="minorHAnsi" w:cstheme="minorBidi"/>
          <w:sz w:val="22"/>
          <w:szCs w:val="22"/>
          <w:lang w:eastAsia="en-GB"/>
        </w:rPr>
      </w:pPr>
      <w:r>
        <w:t>2.3.</w:t>
      </w:r>
      <w:r>
        <w:rPr>
          <w:rFonts w:asciiTheme="minorHAnsi" w:eastAsiaTheme="minorEastAsia" w:hAnsiTheme="minorHAnsi" w:cstheme="minorBidi"/>
          <w:sz w:val="22"/>
          <w:szCs w:val="22"/>
          <w:lang w:eastAsia="en-GB"/>
        </w:rPr>
        <w:tab/>
      </w:r>
      <w:r>
        <w:t>Error codes (img_errors.h)</w:t>
      </w:r>
      <w:r>
        <w:rPr>
          <w:webHidden/>
        </w:rPr>
        <w:tab/>
      </w:r>
      <w:r>
        <w:rPr>
          <w:webHidden/>
        </w:rPr>
        <w:fldChar w:fldCharType="begin"/>
      </w:r>
      <w:r>
        <w:rPr>
          <w:webHidden/>
        </w:rPr>
        <w:instrText xml:space="preserve"> PAGEREF _Toc335836700 \h </w:instrText>
      </w:r>
      <w:r>
        <w:rPr>
          <w:webHidden/>
        </w:rPr>
      </w:r>
      <w:r>
        <w:rPr>
          <w:webHidden/>
        </w:rPr>
        <w:fldChar w:fldCharType="separate"/>
      </w:r>
      <w:r>
        <w:rPr>
          <w:webHidden/>
        </w:rPr>
        <w:t>5</w:t>
      </w:r>
      <w:r>
        <w:rPr>
          <w:webHidden/>
        </w:rPr>
        <w:fldChar w:fldCharType="end"/>
      </w:r>
    </w:p>
    <w:p w:rsidR="00DD2703" w:rsidRDefault="00DD2703">
      <w:pPr>
        <w:pStyle w:val="TOC2"/>
        <w:rPr>
          <w:rFonts w:asciiTheme="minorHAnsi" w:eastAsiaTheme="minorEastAsia" w:hAnsiTheme="minorHAnsi" w:cstheme="minorBidi"/>
          <w:sz w:val="22"/>
          <w:szCs w:val="22"/>
          <w:lang w:eastAsia="en-GB"/>
        </w:rPr>
      </w:pPr>
      <w:r>
        <w:t>2.4.</w:t>
      </w:r>
      <w:r>
        <w:rPr>
          <w:rFonts w:asciiTheme="minorHAnsi" w:eastAsiaTheme="minorEastAsia" w:hAnsiTheme="minorHAnsi" w:cstheme="minorBidi"/>
          <w:sz w:val="22"/>
          <w:szCs w:val="22"/>
          <w:lang w:eastAsia="en-GB"/>
        </w:rPr>
        <w:tab/>
      </w:r>
      <w:r>
        <w:t>Pixel formats (img_pixfmts.h)</w:t>
      </w:r>
      <w:r>
        <w:rPr>
          <w:webHidden/>
        </w:rPr>
        <w:tab/>
      </w:r>
      <w:r>
        <w:rPr>
          <w:webHidden/>
        </w:rPr>
        <w:fldChar w:fldCharType="begin"/>
      </w:r>
      <w:r>
        <w:rPr>
          <w:webHidden/>
        </w:rPr>
        <w:instrText xml:space="preserve"> PAGEREF _Toc335836701 \h </w:instrText>
      </w:r>
      <w:r>
        <w:rPr>
          <w:webHidden/>
        </w:rPr>
      </w:r>
      <w:r>
        <w:rPr>
          <w:webHidden/>
        </w:rPr>
        <w:fldChar w:fldCharType="separate"/>
      </w:r>
      <w:r>
        <w:rPr>
          <w:webHidden/>
        </w:rPr>
        <w:t>5</w:t>
      </w:r>
      <w:r>
        <w:rPr>
          <w:webHidden/>
        </w:rPr>
        <w:fldChar w:fldCharType="end"/>
      </w:r>
    </w:p>
    <w:p w:rsidR="00DD2703" w:rsidRDefault="00DD2703">
      <w:pPr>
        <w:pStyle w:val="TOC2"/>
        <w:rPr>
          <w:rFonts w:asciiTheme="minorHAnsi" w:eastAsiaTheme="minorEastAsia" w:hAnsiTheme="minorHAnsi" w:cstheme="minorBidi"/>
          <w:sz w:val="22"/>
          <w:szCs w:val="22"/>
          <w:lang w:eastAsia="en-GB"/>
        </w:rPr>
      </w:pPr>
      <w:r>
        <w:t>2.5.</w:t>
      </w:r>
      <w:r>
        <w:rPr>
          <w:rFonts w:asciiTheme="minorHAnsi" w:eastAsiaTheme="minorEastAsia" w:hAnsiTheme="minorHAnsi" w:cstheme="minorBidi"/>
          <w:sz w:val="22"/>
          <w:szCs w:val="22"/>
          <w:lang w:eastAsia="en-GB"/>
        </w:rPr>
        <w:tab/>
      </w:r>
      <w:r>
        <w:t>Structures and enums (img_structs.h)</w:t>
      </w:r>
      <w:r>
        <w:rPr>
          <w:webHidden/>
        </w:rPr>
        <w:tab/>
      </w:r>
      <w:r>
        <w:rPr>
          <w:webHidden/>
        </w:rPr>
        <w:fldChar w:fldCharType="begin"/>
      </w:r>
      <w:r>
        <w:rPr>
          <w:webHidden/>
        </w:rPr>
        <w:instrText xml:space="preserve"> PAGEREF _Toc335836702 \h </w:instrText>
      </w:r>
      <w:r>
        <w:rPr>
          <w:webHidden/>
        </w:rPr>
      </w:r>
      <w:r>
        <w:rPr>
          <w:webHidden/>
        </w:rPr>
        <w:fldChar w:fldCharType="separate"/>
      </w:r>
      <w:r>
        <w:rPr>
          <w:webHidden/>
        </w:rPr>
        <w:t>5</w:t>
      </w:r>
      <w:r>
        <w:rPr>
          <w:webHidden/>
        </w:rPr>
        <w:fldChar w:fldCharType="end"/>
      </w:r>
    </w:p>
    <w:p w:rsidR="00DD2703" w:rsidRDefault="00DD2703">
      <w:pPr>
        <w:pStyle w:val="TOC3"/>
        <w:rPr>
          <w:rFonts w:asciiTheme="minorHAnsi" w:eastAsiaTheme="minorEastAsia" w:hAnsiTheme="minorHAnsi" w:cstheme="minorBidi"/>
          <w:sz w:val="22"/>
          <w:szCs w:val="22"/>
          <w:lang w:eastAsia="en-GB"/>
        </w:rPr>
      </w:pPr>
      <w:r>
        <w:t>2.5.1.</w:t>
      </w:r>
      <w:r>
        <w:rPr>
          <w:rFonts w:asciiTheme="minorHAnsi" w:eastAsiaTheme="minorEastAsia" w:hAnsiTheme="minorHAnsi" w:cstheme="minorBidi"/>
          <w:sz w:val="22"/>
          <w:szCs w:val="22"/>
          <w:lang w:eastAsia="en-GB"/>
        </w:rPr>
        <w:tab/>
      </w:r>
      <w:r>
        <w:t>Enumerations</w:t>
      </w:r>
      <w:r>
        <w:rPr>
          <w:webHidden/>
        </w:rPr>
        <w:tab/>
      </w:r>
      <w:r>
        <w:rPr>
          <w:webHidden/>
        </w:rPr>
        <w:fldChar w:fldCharType="begin"/>
      </w:r>
      <w:r>
        <w:rPr>
          <w:webHidden/>
        </w:rPr>
        <w:instrText xml:space="preserve"> PAGEREF _Toc335836703 \h </w:instrText>
      </w:r>
      <w:r>
        <w:rPr>
          <w:webHidden/>
        </w:rPr>
      </w:r>
      <w:r>
        <w:rPr>
          <w:webHidden/>
        </w:rPr>
        <w:fldChar w:fldCharType="separate"/>
      </w:r>
      <w:r>
        <w:rPr>
          <w:webHidden/>
        </w:rPr>
        <w:t>6</w:t>
      </w:r>
      <w:r>
        <w:rPr>
          <w:webHidden/>
        </w:rPr>
        <w:fldChar w:fldCharType="end"/>
      </w:r>
    </w:p>
    <w:p w:rsidR="00DD2703" w:rsidRDefault="00DD2703">
      <w:pPr>
        <w:pStyle w:val="TOC2"/>
        <w:rPr>
          <w:rFonts w:asciiTheme="minorHAnsi" w:eastAsiaTheme="minorEastAsia" w:hAnsiTheme="minorHAnsi" w:cstheme="minorBidi"/>
          <w:sz w:val="22"/>
          <w:szCs w:val="22"/>
          <w:lang w:eastAsia="en-GB"/>
        </w:rPr>
      </w:pPr>
      <w:r>
        <w:t>2.6.</w:t>
      </w:r>
      <w:r>
        <w:rPr>
          <w:rFonts w:asciiTheme="minorHAnsi" w:eastAsiaTheme="minorEastAsia" w:hAnsiTheme="minorHAnsi" w:cstheme="minorBidi"/>
          <w:sz w:val="22"/>
          <w:szCs w:val="22"/>
          <w:lang w:eastAsia="en-GB"/>
        </w:rPr>
        <w:tab/>
      </w:r>
      <w:r>
        <w:t>General Include (img_includes.h)</w:t>
      </w:r>
      <w:r>
        <w:rPr>
          <w:webHidden/>
        </w:rPr>
        <w:tab/>
      </w:r>
      <w:r>
        <w:rPr>
          <w:webHidden/>
        </w:rPr>
        <w:fldChar w:fldCharType="begin"/>
      </w:r>
      <w:r>
        <w:rPr>
          <w:webHidden/>
        </w:rPr>
        <w:instrText xml:space="preserve"> PAGEREF _Toc335836704 \h </w:instrText>
      </w:r>
      <w:r>
        <w:rPr>
          <w:webHidden/>
        </w:rPr>
      </w:r>
      <w:r>
        <w:rPr>
          <w:webHidden/>
        </w:rPr>
        <w:fldChar w:fldCharType="separate"/>
      </w:r>
      <w:r>
        <w:rPr>
          <w:webHidden/>
        </w:rPr>
        <w:t>6</w:t>
      </w:r>
      <w:r>
        <w:rPr>
          <w:webHidden/>
        </w:rPr>
        <w:fldChar w:fldCharType="end"/>
      </w:r>
    </w:p>
    <w:p w:rsidR="00DD2703" w:rsidRDefault="00DD2703">
      <w:pPr>
        <w:pStyle w:val="TOC1"/>
        <w:rPr>
          <w:rFonts w:asciiTheme="minorHAnsi" w:eastAsiaTheme="minorEastAsia" w:hAnsiTheme="minorHAnsi" w:cstheme="minorBidi"/>
          <w:b w:val="0"/>
          <w:noProof/>
          <w:sz w:val="22"/>
          <w:szCs w:val="22"/>
          <w:lang w:eastAsia="en-GB"/>
        </w:rPr>
      </w:pPr>
      <w:r>
        <w:rPr>
          <w:noProof/>
        </w:rPr>
        <w:t>3.</w:t>
      </w:r>
      <w:r>
        <w:rPr>
          <w:rFonts w:asciiTheme="minorHAnsi" w:eastAsiaTheme="minorEastAsia" w:hAnsiTheme="minorHAnsi" w:cstheme="minorBidi"/>
          <w:b w:val="0"/>
          <w:noProof/>
          <w:sz w:val="22"/>
          <w:szCs w:val="22"/>
          <w:lang w:eastAsia="en-GB"/>
        </w:rPr>
        <w:tab/>
      </w:r>
      <w:r>
        <w:rPr>
          <w:noProof/>
        </w:rPr>
        <w:t>System specific headers</w:t>
      </w:r>
      <w:r>
        <w:rPr>
          <w:noProof/>
          <w:webHidden/>
        </w:rPr>
        <w:tab/>
      </w:r>
      <w:r>
        <w:rPr>
          <w:noProof/>
          <w:webHidden/>
        </w:rPr>
        <w:fldChar w:fldCharType="begin"/>
      </w:r>
      <w:r>
        <w:rPr>
          <w:noProof/>
          <w:webHidden/>
        </w:rPr>
        <w:instrText xml:space="preserve"> PAGEREF _Toc335836705 \h </w:instrText>
      </w:r>
      <w:r>
        <w:rPr>
          <w:noProof/>
          <w:webHidden/>
        </w:rPr>
      </w:r>
      <w:r>
        <w:rPr>
          <w:noProof/>
          <w:webHidden/>
        </w:rPr>
        <w:fldChar w:fldCharType="separate"/>
      </w:r>
      <w:r>
        <w:rPr>
          <w:noProof/>
          <w:webHidden/>
        </w:rPr>
        <w:t>6</w:t>
      </w:r>
      <w:r>
        <w:rPr>
          <w:noProof/>
          <w:webHidden/>
        </w:rPr>
        <w:fldChar w:fldCharType="end"/>
      </w:r>
    </w:p>
    <w:p w:rsidR="00DD2703" w:rsidRDefault="00DD2703">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System types (img_systypes.h)</w:t>
      </w:r>
      <w:r>
        <w:rPr>
          <w:webHidden/>
        </w:rPr>
        <w:tab/>
      </w:r>
      <w:r>
        <w:rPr>
          <w:webHidden/>
        </w:rPr>
        <w:fldChar w:fldCharType="begin"/>
      </w:r>
      <w:r>
        <w:rPr>
          <w:webHidden/>
        </w:rPr>
        <w:instrText xml:space="preserve"> PAGEREF _Toc335836706 \h </w:instrText>
      </w:r>
      <w:r>
        <w:rPr>
          <w:webHidden/>
        </w:rPr>
      </w:r>
      <w:r>
        <w:rPr>
          <w:webHidden/>
        </w:rPr>
        <w:fldChar w:fldCharType="separate"/>
      </w:r>
      <w:r>
        <w:rPr>
          <w:webHidden/>
        </w:rPr>
        <w:t>6</w:t>
      </w:r>
      <w:r>
        <w:rPr>
          <w:webHidden/>
        </w:rPr>
        <w:fldChar w:fldCharType="end"/>
      </w:r>
    </w:p>
    <w:p w:rsidR="00DD2703" w:rsidRDefault="00DD2703">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System definitions (img_sysdefs.h)</w:t>
      </w:r>
      <w:r>
        <w:rPr>
          <w:webHidden/>
        </w:rPr>
        <w:tab/>
      </w:r>
      <w:r>
        <w:rPr>
          <w:webHidden/>
        </w:rPr>
        <w:fldChar w:fldCharType="begin"/>
      </w:r>
      <w:r>
        <w:rPr>
          <w:webHidden/>
        </w:rPr>
        <w:instrText xml:space="preserve"> PAGEREF _Toc335836707 \h </w:instrText>
      </w:r>
      <w:r>
        <w:rPr>
          <w:webHidden/>
        </w:rPr>
      </w:r>
      <w:r>
        <w:rPr>
          <w:webHidden/>
        </w:rPr>
        <w:fldChar w:fldCharType="separate"/>
      </w:r>
      <w:r>
        <w:rPr>
          <w:webHidden/>
        </w:rPr>
        <w:t>7</w:t>
      </w:r>
      <w:r>
        <w:rPr>
          <w:webHidden/>
        </w:rPr>
        <w:fldChar w:fldCharType="end"/>
      </w:r>
    </w:p>
    <w:p w:rsidR="00DD2703" w:rsidRDefault="00DD2703">
      <w:pPr>
        <w:pStyle w:val="TOC3"/>
        <w:rPr>
          <w:rFonts w:asciiTheme="minorHAnsi" w:eastAsiaTheme="minorEastAsia" w:hAnsiTheme="minorHAnsi" w:cstheme="minorBidi"/>
          <w:sz w:val="22"/>
          <w:szCs w:val="22"/>
          <w:lang w:eastAsia="en-GB"/>
        </w:rPr>
      </w:pPr>
      <w:r>
        <w:t>3.2.1.</w:t>
      </w:r>
      <w:r>
        <w:rPr>
          <w:rFonts w:asciiTheme="minorHAnsi" w:eastAsiaTheme="minorEastAsia" w:hAnsiTheme="minorHAnsi" w:cstheme="minorBidi"/>
          <w:sz w:val="22"/>
          <w:szCs w:val="22"/>
          <w:lang w:eastAsia="en-GB"/>
        </w:rPr>
        <w:tab/>
      </w:r>
      <w:r>
        <w:t>Asserting</w:t>
      </w:r>
      <w:r>
        <w:rPr>
          <w:webHidden/>
        </w:rPr>
        <w:tab/>
      </w:r>
      <w:r>
        <w:rPr>
          <w:webHidden/>
        </w:rPr>
        <w:fldChar w:fldCharType="begin"/>
      </w:r>
      <w:r>
        <w:rPr>
          <w:webHidden/>
        </w:rPr>
        <w:instrText xml:space="preserve"> PAGEREF _Toc335836708 \h </w:instrText>
      </w:r>
      <w:r>
        <w:rPr>
          <w:webHidden/>
        </w:rPr>
      </w:r>
      <w:r>
        <w:rPr>
          <w:webHidden/>
        </w:rPr>
        <w:fldChar w:fldCharType="separate"/>
      </w:r>
      <w:r>
        <w:rPr>
          <w:webHidden/>
        </w:rPr>
        <w:t>8</w:t>
      </w:r>
      <w:r>
        <w:rPr>
          <w:webHidden/>
        </w:rPr>
        <w:fldChar w:fldCharType="end"/>
      </w:r>
    </w:p>
    <w:p w:rsidR="00DD2703" w:rsidRDefault="00DD2703">
      <w:pPr>
        <w:pStyle w:val="TOC3"/>
        <w:rPr>
          <w:rFonts w:asciiTheme="minorHAnsi" w:eastAsiaTheme="minorEastAsia" w:hAnsiTheme="minorHAnsi" w:cstheme="minorBidi"/>
          <w:sz w:val="22"/>
          <w:szCs w:val="22"/>
          <w:lang w:eastAsia="en-GB"/>
        </w:rPr>
      </w:pPr>
      <w:r>
        <w:t>3.2.2.</w:t>
      </w:r>
      <w:r>
        <w:rPr>
          <w:rFonts w:asciiTheme="minorHAnsi" w:eastAsiaTheme="minorEastAsia" w:hAnsiTheme="minorHAnsi" w:cstheme="minorBidi"/>
          <w:sz w:val="22"/>
          <w:szCs w:val="22"/>
          <w:lang w:eastAsia="en-GB"/>
        </w:rPr>
        <w:tab/>
      </w:r>
      <w:r>
        <w:t>Endianness</w:t>
      </w:r>
      <w:r>
        <w:rPr>
          <w:webHidden/>
        </w:rPr>
        <w:tab/>
      </w:r>
      <w:r>
        <w:rPr>
          <w:webHidden/>
        </w:rPr>
        <w:fldChar w:fldCharType="begin"/>
      </w:r>
      <w:r>
        <w:rPr>
          <w:webHidden/>
        </w:rPr>
        <w:instrText xml:space="preserve"> PAGEREF _Toc335836709 \h </w:instrText>
      </w:r>
      <w:r>
        <w:rPr>
          <w:webHidden/>
        </w:rPr>
      </w:r>
      <w:r>
        <w:rPr>
          <w:webHidden/>
        </w:rPr>
        <w:fldChar w:fldCharType="separate"/>
      </w:r>
      <w:r>
        <w:rPr>
          <w:webHidden/>
        </w:rPr>
        <w:t>8</w:t>
      </w:r>
      <w:r>
        <w:rPr>
          <w:webHidden/>
        </w:rPr>
        <w:fldChar w:fldCharType="end"/>
      </w:r>
    </w:p>
    <w:p w:rsidR="00DD2703" w:rsidRDefault="00DD2703">
      <w:pPr>
        <w:pStyle w:val="TOC1"/>
        <w:rPr>
          <w:rFonts w:asciiTheme="minorHAnsi" w:eastAsiaTheme="minorEastAsia" w:hAnsiTheme="minorHAnsi" w:cstheme="minorBidi"/>
          <w:b w:val="0"/>
          <w:noProof/>
          <w:sz w:val="22"/>
          <w:szCs w:val="22"/>
          <w:lang w:eastAsia="en-GB"/>
        </w:rPr>
      </w:pPr>
      <w:r>
        <w:rPr>
          <w:noProof/>
        </w:rPr>
        <w:t>4.</w:t>
      </w:r>
      <w:r>
        <w:rPr>
          <w:rFonts w:asciiTheme="minorHAnsi" w:eastAsiaTheme="minorEastAsia" w:hAnsiTheme="minorHAnsi" w:cstheme="minorBidi"/>
          <w:b w:val="0"/>
          <w:noProof/>
          <w:sz w:val="22"/>
          <w:szCs w:val="22"/>
          <w:lang w:eastAsia="en-GB"/>
        </w:rPr>
        <w:tab/>
      </w:r>
      <w:r>
        <w:rPr>
          <w:noProof/>
        </w:rPr>
        <w:t>CMake behaviour</w:t>
      </w:r>
      <w:r>
        <w:rPr>
          <w:noProof/>
          <w:webHidden/>
        </w:rPr>
        <w:tab/>
      </w:r>
      <w:r>
        <w:rPr>
          <w:noProof/>
          <w:webHidden/>
        </w:rPr>
        <w:fldChar w:fldCharType="begin"/>
      </w:r>
      <w:r>
        <w:rPr>
          <w:noProof/>
          <w:webHidden/>
        </w:rPr>
        <w:instrText xml:space="preserve"> PAGEREF _Toc335836710 \h </w:instrText>
      </w:r>
      <w:r>
        <w:rPr>
          <w:noProof/>
          <w:webHidden/>
        </w:rPr>
      </w:r>
      <w:r>
        <w:rPr>
          <w:noProof/>
          <w:webHidden/>
        </w:rPr>
        <w:fldChar w:fldCharType="separate"/>
      </w:r>
      <w:r>
        <w:rPr>
          <w:noProof/>
          <w:webHidden/>
        </w:rPr>
        <w:t>8</w:t>
      </w:r>
      <w:r>
        <w:rPr>
          <w:noProof/>
          <w:webHidden/>
        </w:rPr>
        <w:fldChar w:fldCharType="end"/>
      </w:r>
    </w:p>
    <w:p w:rsidR="00DD2703" w:rsidRDefault="00DD2703">
      <w:pPr>
        <w:pStyle w:val="TOC1"/>
        <w:rPr>
          <w:rFonts w:asciiTheme="minorHAnsi" w:eastAsiaTheme="minorEastAsia" w:hAnsiTheme="minorHAnsi" w:cstheme="minorBidi"/>
          <w:b w:val="0"/>
          <w:noProof/>
          <w:sz w:val="22"/>
          <w:szCs w:val="22"/>
          <w:lang w:eastAsia="en-GB"/>
        </w:rPr>
      </w:pPr>
      <w:r>
        <w:rPr>
          <w:noProof/>
        </w:rPr>
        <w:t>5.</w:t>
      </w:r>
      <w:r>
        <w:rPr>
          <w:rFonts w:asciiTheme="minorHAnsi" w:eastAsiaTheme="minorEastAsia" w:hAnsiTheme="minorHAnsi" w:cstheme="minorBidi"/>
          <w:b w:val="0"/>
          <w:noProof/>
          <w:sz w:val="22"/>
          <w:szCs w:val="22"/>
          <w:lang w:eastAsia="en-GB"/>
        </w:rPr>
        <w:tab/>
      </w:r>
      <w:r>
        <w:rPr>
          <w:noProof/>
        </w:rPr>
        <w:t>Tests</w:t>
      </w:r>
      <w:r>
        <w:rPr>
          <w:noProof/>
          <w:webHidden/>
        </w:rPr>
        <w:tab/>
      </w:r>
      <w:r>
        <w:rPr>
          <w:noProof/>
          <w:webHidden/>
        </w:rPr>
        <w:fldChar w:fldCharType="begin"/>
      </w:r>
      <w:r>
        <w:rPr>
          <w:noProof/>
          <w:webHidden/>
        </w:rPr>
        <w:instrText xml:space="preserve"> PAGEREF _Toc335836711 \h </w:instrText>
      </w:r>
      <w:r>
        <w:rPr>
          <w:noProof/>
          <w:webHidden/>
        </w:rPr>
      </w:r>
      <w:r>
        <w:rPr>
          <w:noProof/>
          <w:webHidden/>
        </w:rPr>
        <w:fldChar w:fldCharType="separate"/>
      </w:r>
      <w:r>
        <w:rPr>
          <w:noProof/>
          <w:webHidden/>
        </w:rPr>
        <w:t>9</w:t>
      </w:r>
      <w:r>
        <w:rPr>
          <w:noProof/>
          <w:webHidden/>
        </w:rPr>
        <w:fldChar w:fldCharType="end"/>
      </w:r>
    </w:p>
    <w:p w:rsidR="00DD2703" w:rsidRDefault="00DD2703">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Compilation test</w:t>
      </w:r>
      <w:r>
        <w:rPr>
          <w:webHidden/>
        </w:rPr>
        <w:tab/>
      </w:r>
      <w:r>
        <w:rPr>
          <w:webHidden/>
        </w:rPr>
        <w:fldChar w:fldCharType="begin"/>
      </w:r>
      <w:r>
        <w:rPr>
          <w:webHidden/>
        </w:rPr>
        <w:instrText xml:space="preserve"> PAGEREF _Toc335836712 \h </w:instrText>
      </w:r>
      <w:r>
        <w:rPr>
          <w:webHidden/>
        </w:rPr>
      </w:r>
      <w:r>
        <w:rPr>
          <w:webHidden/>
        </w:rPr>
        <w:fldChar w:fldCharType="separate"/>
      </w:r>
      <w:r>
        <w:rPr>
          <w:webHidden/>
        </w:rPr>
        <w:t>9</w:t>
      </w:r>
      <w:r>
        <w:rPr>
          <w:webHidden/>
        </w:rPr>
        <w:fldChar w:fldCharType="end"/>
      </w:r>
    </w:p>
    <w:p w:rsidR="00DD2703" w:rsidRDefault="00DD2703">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Unit tests</w:t>
      </w:r>
      <w:r>
        <w:rPr>
          <w:webHidden/>
        </w:rPr>
        <w:tab/>
      </w:r>
      <w:r>
        <w:rPr>
          <w:webHidden/>
        </w:rPr>
        <w:fldChar w:fldCharType="begin"/>
      </w:r>
      <w:r>
        <w:rPr>
          <w:webHidden/>
        </w:rPr>
        <w:instrText xml:space="preserve"> PAGEREF _Toc335836713 \h </w:instrText>
      </w:r>
      <w:r>
        <w:rPr>
          <w:webHidden/>
        </w:rPr>
      </w:r>
      <w:r>
        <w:rPr>
          <w:webHidden/>
        </w:rPr>
        <w:fldChar w:fldCharType="separate"/>
      </w:r>
      <w:r>
        <w:rPr>
          <w:webHidden/>
        </w:rPr>
        <w:t>9</w:t>
      </w:r>
      <w:r>
        <w:rPr>
          <w:webHidden/>
        </w:rPr>
        <w:fldChar w:fldCharType="end"/>
      </w:r>
    </w:p>
    <w:p w:rsidR="00DD2703" w:rsidRDefault="00DD2703">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Running the tests</w:t>
      </w:r>
      <w:r>
        <w:rPr>
          <w:webHidden/>
        </w:rPr>
        <w:tab/>
      </w:r>
      <w:r>
        <w:rPr>
          <w:webHidden/>
        </w:rPr>
        <w:fldChar w:fldCharType="begin"/>
      </w:r>
      <w:r>
        <w:rPr>
          <w:webHidden/>
        </w:rPr>
        <w:instrText xml:space="preserve"> PAGEREF _Toc335836714 \h </w:instrText>
      </w:r>
      <w:r>
        <w:rPr>
          <w:webHidden/>
        </w:rPr>
      </w:r>
      <w:r>
        <w:rPr>
          <w:webHidden/>
        </w:rPr>
        <w:fldChar w:fldCharType="separate"/>
      </w:r>
      <w:r>
        <w:rPr>
          <w:webHidden/>
        </w:rPr>
        <w:t>10</w:t>
      </w:r>
      <w:r>
        <w:rPr>
          <w:webHidden/>
        </w:rPr>
        <w:fldChar w:fldCharType="end"/>
      </w:r>
    </w:p>
    <w:p w:rsidR="00DD2703" w:rsidRDefault="00DD2703">
      <w:pPr>
        <w:pStyle w:val="TOC1"/>
        <w:rPr>
          <w:rFonts w:asciiTheme="minorHAnsi" w:eastAsiaTheme="minorEastAsia" w:hAnsiTheme="minorHAnsi" w:cstheme="minorBidi"/>
          <w:b w:val="0"/>
          <w:noProof/>
          <w:sz w:val="22"/>
          <w:szCs w:val="22"/>
          <w:lang w:eastAsia="en-GB"/>
        </w:rPr>
      </w:pPr>
      <w:r>
        <w:rPr>
          <w:noProof/>
        </w:rPr>
        <w:t>A.</w:t>
      </w:r>
      <w:r>
        <w:rPr>
          <w:rFonts w:asciiTheme="minorHAnsi" w:eastAsiaTheme="minorEastAsia" w:hAnsiTheme="minorHAnsi" w:cstheme="minorBidi"/>
          <w:b w:val="0"/>
          <w:noProof/>
          <w:sz w:val="22"/>
          <w:szCs w:val="22"/>
          <w:lang w:eastAsia="en-GB"/>
        </w:rPr>
        <w:tab/>
      </w:r>
      <w:r>
        <w:rPr>
          <w:noProof/>
        </w:rPr>
        <w:t>GNU/Linux kernel specific implementation</w:t>
      </w:r>
      <w:r>
        <w:rPr>
          <w:noProof/>
          <w:webHidden/>
        </w:rPr>
        <w:tab/>
      </w:r>
      <w:r>
        <w:rPr>
          <w:noProof/>
          <w:webHidden/>
        </w:rPr>
        <w:fldChar w:fldCharType="begin"/>
      </w:r>
      <w:r>
        <w:rPr>
          <w:noProof/>
          <w:webHidden/>
        </w:rPr>
        <w:instrText xml:space="preserve"> PAGEREF _Toc335836715 \h </w:instrText>
      </w:r>
      <w:r>
        <w:rPr>
          <w:noProof/>
          <w:webHidden/>
        </w:rPr>
      </w:r>
      <w:r>
        <w:rPr>
          <w:noProof/>
          <w:webHidden/>
        </w:rPr>
        <w:fldChar w:fldCharType="separate"/>
      </w:r>
      <w:r>
        <w:rPr>
          <w:noProof/>
          <w:webHidden/>
        </w:rPr>
        <w:t>11</w:t>
      </w:r>
      <w:r>
        <w:rPr>
          <w:noProof/>
          <w:webHidden/>
        </w:rPr>
        <w:fldChar w:fldCharType="end"/>
      </w:r>
    </w:p>
    <w:p w:rsidR="00DD2703" w:rsidRDefault="00DD2703">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lang w:eastAsia="en-GB"/>
        </w:rPr>
        <w:tab/>
      </w:r>
      <w:r>
        <w:t>Memory management</w:t>
      </w:r>
      <w:r>
        <w:rPr>
          <w:webHidden/>
        </w:rPr>
        <w:tab/>
      </w:r>
      <w:r>
        <w:rPr>
          <w:webHidden/>
        </w:rPr>
        <w:fldChar w:fldCharType="begin"/>
      </w:r>
      <w:r>
        <w:rPr>
          <w:webHidden/>
        </w:rPr>
        <w:instrText xml:space="preserve"> PAGEREF _Toc335836716 \h </w:instrText>
      </w:r>
      <w:r>
        <w:rPr>
          <w:webHidden/>
        </w:rPr>
      </w:r>
      <w:r>
        <w:rPr>
          <w:webHidden/>
        </w:rPr>
        <w:fldChar w:fldCharType="separate"/>
      </w:r>
      <w:r>
        <w:rPr>
          <w:webHidden/>
        </w:rPr>
        <w:t>11</w:t>
      </w:r>
      <w:r>
        <w:rPr>
          <w:webHidden/>
        </w:rPr>
        <w:fldChar w:fldCharType="end"/>
      </w:r>
    </w:p>
    <w:p w:rsidR="00DD2703" w:rsidRDefault="00DD2703">
      <w:pPr>
        <w:pStyle w:val="TOC3"/>
        <w:rPr>
          <w:rFonts w:asciiTheme="minorHAnsi" w:eastAsiaTheme="minorEastAsia" w:hAnsiTheme="minorHAnsi" w:cstheme="minorBidi"/>
          <w:sz w:val="22"/>
          <w:szCs w:val="22"/>
          <w:lang w:eastAsia="en-GB"/>
        </w:rPr>
      </w:pPr>
      <w:r>
        <w:t>5.4.1.</w:t>
      </w:r>
      <w:r>
        <w:rPr>
          <w:rFonts w:asciiTheme="minorHAnsi" w:eastAsiaTheme="minorEastAsia" w:hAnsiTheme="minorHAnsi" w:cstheme="minorBidi"/>
          <w:sz w:val="22"/>
          <w:szCs w:val="22"/>
          <w:lang w:eastAsia="en-GB"/>
        </w:rPr>
        <w:tab/>
      </w:r>
      <w:r>
        <w:t>Allocation priority</w:t>
      </w:r>
      <w:r>
        <w:rPr>
          <w:webHidden/>
        </w:rPr>
        <w:tab/>
      </w:r>
      <w:r>
        <w:rPr>
          <w:webHidden/>
        </w:rPr>
        <w:fldChar w:fldCharType="begin"/>
      </w:r>
      <w:r>
        <w:rPr>
          <w:webHidden/>
        </w:rPr>
        <w:instrText xml:space="preserve"> PAGEREF _Toc335836717 \h </w:instrText>
      </w:r>
      <w:r>
        <w:rPr>
          <w:webHidden/>
        </w:rPr>
      </w:r>
      <w:r>
        <w:rPr>
          <w:webHidden/>
        </w:rPr>
        <w:fldChar w:fldCharType="separate"/>
      </w:r>
      <w:r>
        <w:rPr>
          <w:webHidden/>
        </w:rPr>
        <w:t>11</w:t>
      </w:r>
      <w:r>
        <w:rPr>
          <w:webHidden/>
        </w:rPr>
        <w:fldChar w:fldCharType="end"/>
      </w:r>
    </w:p>
    <w:p w:rsidR="00DD2703" w:rsidRDefault="00DD2703">
      <w:pPr>
        <w:pStyle w:val="TOC3"/>
        <w:rPr>
          <w:rFonts w:asciiTheme="minorHAnsi" w:eastAsiaTheme="minorEastAsia" w:hAnsiTheme="minorHAnsi" w:cstheme="minorBidi"/>
          <w:sz w:val="22"/>
          <w:szCs w:val="22"/>
          <w:lang w:eastAsia="en-GB"/>
        </w:rPr>
      </w:pPr>
      <w:r>
        <w:t>5.4.2.</w:t>
      </w:r>
      <w:r>
        <w:rPr>
          <w:rFonts w:asciiTheme="minorHAnsi" w:eastAsiaTheme="minorEastAsia" w:hAnsiTheme="minorHAnsi" w:cstheme="minorBidi"/>
          <w:sz w:val="22"/>
          <w:szCs w:val="22"/>
          <w:lang w:eastAsia="en-GB"/>
        </w:rPr>
        <w:tab/>
      </w:r>
      <w:r>
        <w:t>Different memory allocation</w:t>
      </w:r>
      <w:r>
        <w:rPr>
          <w:webHidden/>
        </w:rPr>
        <w:tab/>
      </w:r>
      <w:r>
        <w:rPr>
          <w:webHidden/>
        </w:rPr>
        <w:fldChar w:fldCharType="begin"/>
      </w:r>
      <w:r>
        <w:rPr>
          <w:webHidden/>
        </w:rPr>
        <w:instrText xml:space="preserve"> PAGEREF _Toc335836718 \h </w:instrText>
      </w:r>
      <w:r>
        <w:rPr>
          <w:webHidden/>
        </w:rPr>
      </w:r>
      <w:r>
        <w:rPr>
          <w:webHidden/>
        </w:rPr>
        <w:fldChar w:fldCharType="separate"/>
      </w:r>
      <w:r>
        <w:rPr>
          <w:webHidden/>
        </w:rPr>
        <w:t>11</w:t>
      </w:r>
      <w:r>
        <w:rPr>
          <w:webHidden/>
        </w:rPr>
        <w:fldChar w:fldCharType="end"/>
      </w:r>
    </w:p>
    <w:p w:rsidR="00DD2703" w:rsidRDefault="00DD2703">
      <w:pPr>
        <w:pStyle w:val="TOC1"/>
        <w:rPr>
          <w:rFonts w:asciiTheme="minorHAnsi" w:eastAsiaTheme="minorEastAsia" w:hAnsiTheme="minorHAnsi" w:cstheme="minorBidi"/>
          <w:b w:val="0"/>
          <w:noProof/>
          <w:sz w:val="22"/>
          <w:szCs w:val="22"/>
          <w:lang w:eastAsia="en-GB"/>
        </w:rPr>
      </w:pPr>
      <w:r>
        <w:rPr>
          <w:noProof/>
        </w:rPr>
        <w:t>B.</w:t>
      </w:r>
      <w:r>
        <w:rPr>
          <w:rFonts w:asciiTheme="minorHAnsi" w:eastAsiaTheme="minorEastAsia" w:hAnsiTheme="minorHAnsi" w:cstheme="minorBidi"/>
          <w:b w:val="0"/>
          <w:noProof/>
          <w:sz w:val="22"/>
          <w:szCs w:val="22"/>
          <w:lang w:eastAsia="en-GB"/>
        </w:rPr>
        <w:tab/>
      </w:r>
      <w:r>
        <w:rPr>
          <w:noProof/>
        </w:rPr>
        <w:t>Porting code to the new IMG includes</w:t>
      </w:r>
      <w:r>
        <w:rPr>
          <w:noProof/>
          <w:webHidden/>
        </w:rPr>
        <w:tab/>
      </w:r>
      <w:r>
        <w:rPr>
          <w:noProof/>
          <w:webHidden/>
        </w:rPr>
        <w:fldChar w:fldCharType="begin"/>
      </w:r>
      <w:r>
        <w:rPr>
          <w:noProof/>
          <w:webHidden/>
        </w:rPr>
        <w:instrText xml:space="preserve"> PAGEREF _Toc335836719 \h </w:instrText>
      </w:r>
      <w:r>
        <w:rPr>
          <w:noProof/>
          <w:webHidden/>
        </w:rPr>
      </w:r>
      <w:r>
        <w:rPr>
          <w:noProof/>
          <w:webHidden/>
        </w:rPr>
        <w:fldChar w:fldCharType="separate"/>
      </w:r>
      <w:r>
        <w:rPr>
          <w:noProof/>
          <w:webHidden/>
        </w:rPr>
        <w:t>12</w:t>
      </w:r>
      <w:r>
        <w:rPr>
          <w:noProof/>
          <w:webHidden/>
        </w:rPr>
        <w:fldChar w:fldCharType="end"/>
      </w:r>
    </w:p>
    <w:p w:rsidR="00871DE0" w:rsidRDefault="00871DE0" w:rsidP="00871DE0">
      <w:r>
        <w:fldChar w:fldCharType="end"/>
      </w:r>
    </w:p>
    <w:p w:rsidR="00466856" w:rsidRDefault="00466856" w:rsidP="00466856">
      <w:pPr>
        <w:pStyle w:val="HeadingContentsHistory"/>
      </w:pPr>
      <w:bookmarkStart w:id="4" w:name="_Toc427735384"/>
      <w:bookmarkStart w:id="5" w:name="_Toc427738545"/>
      <w:bookmarkStart w:id="6" w:name="_Toc530822118"/>
      <w:r w:rsidRPr="00D73658">
        <w:t>List of Figures</w:t>
      </w:r>
    </w:p>
    <w:p w:rsidR="00871DE0" w:rsidRDefault="00576C62" w:rsidP="00871DE0">
      <w:r>
        <w:fldChar w:fldCharType="begin"/>
      </w:r>
      <w:r>
        <w:instrText xml:space="preserve"> TOC \c "Figure" </w:instrText>
      </w:r>
      <w:r>
        <w:fldChar w:fldCharType="separate"/>
      </w:r>
      <w:r w:rsidR="00DD2703">
        <w:rPr>
          <w:b/>
          <w:bCs/>
          <w:noProof/>
          <w:lang w:val="en-US"/>
        </w:rPr>
        <w:t>No table of figures entries found.</w:t>
      </w:r>
      <w:r>
        <w:rPr>
          <w:b/>
          <w:bCs/>
          <w:noProof/>
          <w:lang w:val="en-US"/>
        </w:rPr>
        <w:fldChar w:fldCharType="end"/>
      </w:r>
    </w:p>
    <w:p w:rsidR="00AE4322" w:rsidRDefault="00AE4322" w:rsidP="00AE4322">
      <w:bookmarkStart w:id="7" w:name="_Toc42919002"/>
      <w:bookmarkStart w:id="8" w:name="_Toc63678841"/>
      <w:bookmarkStart w:id="9" w:name="_Toc40092988"/>
      <w:bookmarkEnd w:id="2"/>
      <w:bookmarkEnd w:id="3"/>
      <w:bookmarkEnd w:id="4"/>
      <w:bookmarkEnd w:id="5"/>
      <w:bookmarkEnd w:id="6"/>
    </w:p>
    <w:p w:rsidR="00505C00" w:rsidRPr="00191E87" w:rsidRDefault="00505C00" w:rsidP="00505C00">
      <w:pPr>
        <w:rPr>
          <w:rStyle w:val="IFELSEENDText"/>
        </w:rPr>
      </w:pPr>
      <w:r w:rsidRPr="00191E87">
        <w:rPr>
          <w:rStyle w:val="IFELSEENDText"/>
        </w:rPr>
        <w:t>IF</w:t>
      </w:r>
      <w:r w:rsidR="00B868E2">
        <w:rPr>
          <w:rStyle w:val="IFELSEENDText"/>
        </w:rPr>
        <w:t>{</w:t>
      </w:r>
      <w:r>
        <w:rPr>
          <w:rStyle w:val="IFELSEENDText"/>
        </w:rPr>
        <w:t>{Internal</w:t>
      </w:r>
      <w:r w:rsidRPr="00191E87">
        <w:rPr>
          <w:rStyle w:val="IFELSEENDText"/>
        </w:rPr>
        <w:t>}}</w:t>
      </w:r>
    </w:p>
    <w:p w:rsidR="00505C00" w:rsidRPr="00D73658" w:rsidRDefault="00505C00" w:rsidP="00505C00">
      <w:pPr>
        <w:pStyle w:val="HeadingContentsHistory"/>
      </w:pPr>
      <w:r w:rsidRPr="00D73658">
        <w:t>Document History</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127"/>
        <w:gridCol w:w="2126"/>
        <w:gridCol w:w="4990"/>
      </w:tblGrid>
      <w:tr w:rsidR="00505C00" w:rsidTr="00DE58EF">
        <w:trPr>
          <w:cantSplit/>
          <w:tblHeader/>
        </w:trPr>
        <w:tc>
          <w:tcPr>
            <w:tcW w:w="2127" w:type="dxa"/>
            <w:shd w:val="clear" w:color="auto" w:fill="000000"/>
          </w:tcPr>
          <w:p w:rsidR="00505C00" w:rsidRPr="00D73658" w:rsidRDefault="00505C00" w:rsidP="00B868E2">
            <w:pPr>
              <w:pStyle w:val="TableHeading"/>
            </w:pPr>
            <w:r w:rsidRPr="00D73658">
              <w:t>Issue</w:t>
            </w:r>
          </w:p>
        </w:tc>
        <w:tc>
          <w:tcPr>
            <w:tcW w:w="2126" w:type="dxa"/>
            <w:shd w:val="clear" w:color="auto" w:fill="000000"/>
          </w:tcPr>
          <w:p w:rsidR="00505C00" w:rsidRPr="00D73658" w:rsidRDefault="00505C00" w:rsidP="00B868E2">
            <w:pPr>
              <w:pStyle w:val="TableHeading"/>
            </w:pPr>
            <w:r w:rsidRPr="00D73658">
              <w:t>Date</w:t>
            </w:r>
          </w:p>
        </w:tc>
        <w:tc>
          <w:tcPr>
            <w:tcW w:w="4990" w:type="dxa"/>
            <w:shd w:val="clear" w:color="auto" w:fill="000000"/>
          </w:tcPr>
          <w:p w:rsidR="00505C00" w:rsidRPr="00D73658" w:rsidRDefault="00505C00" w:rsidP="00B868E2">
            <w:pPr>
              <w:pStyle w:val="TableHeading"/>
            </w:pPr>
            <w:r w:rsidRPr="00D73658">
              <w:t>Changes/Comments</w:t>
            </w:r>
          </w:p>
        </w:tc>
      </w:tr>
      <w:tr w:rsidR="00DE58EF" w:rsidTr="00DE58EF">
        <w:trPr>
          <w:cantSplit/>
          <w:tblHeader/>
        </w:trPr>
        <w:tc>
          <w:tcPr>
            <w:tcW w:w="2127" w:type="dxa"/>
            <w:shd w:val="clear" w:color="auto" w:fill="auto"/>
          </w:tcPr>
          <w:p w:rsidR="00DE58EF" w:rsidRPr="00DE58EF" w:rsidRDefault="00DE58EF" w:rsidP="00B868E2">
            <w:pPr>
              <w:pStyle w:val="TableHeading"/>
              <w:rPr>
                <w:color w:val="auto"/>
              </w:rPr>
            </w:pPr>
          </w:p>
        </w:tc>
        <w:tc>
          <w:tcPr>
            <w:tcW w:w="2126" w:type="dxa"/>
            <w:shd w:val="clear" w:color="auto" w:fill="auto"/>
          </w:tcPr>
          <w:p w:rsidR="00DE58EF" w:rsidRPr="00DE58EF" w:rsidRDefault="00E03310" w:rsidP="00B868E2">
            <w:pPr>
              <w:pStyle w:val="TableHeading"/>
              <w:rPr>
                <w:color w:val="auto"/>
              </w:rPr>
            </w:pPr>
            <w:r>
              <w:rPr>
                <w:color w:val="auto"/>
              </w:rPr>
              <w:t>19/09/12</w:t>
            </w:r>
          </w:p>
        </w:tc>
        <w:tc>
          <w:tcPr>
            <w:tcW w:w="4990" w:type="dxa"/>
            <w:shd w:val="clear" w:color="auto" w:fill="auto"/>
          </w:tcPr>
          <w:p w:rsidR="00DE58EF" w:rsidRPr="00DE58EF" w:rsidRDefault="00E03310" w:rsidP="00B868E2">
            <w:pPr>
              <w:pStyle w:val="TableHeading"/>
              <w:rPr>
                <w:color w:val="auto"/>
              </w:rPr>
            </w:pPr>
            <w:r>
              <w:rPr>
                <w:color w:val="auto"/>
              </w:rPr>
              <w:t>Creation</w:t>
            </w:r>
          </w:p>
        </w:tc>
      </w:tr>
    </w:tbl>
    <w:p w:rsidR="00505C00" w:rsidRPr="00191E87" w:rsidRDefault="00505C00" w:rsidP="00505C00">
      <w:pPr>
        <w:rPr>
          <w:rStyle w:val="IFELSEENDText"/>
        </w:rPr>
      </w:pPr>
      <w:r w:rsidRPr="00191E87">
        <w:rPr>
          <w:rStyle w:val="IFELSEENDText"/>
        </w:rPr>
        <w:t>END</w:t>
      </w:r>
      <w:r>
        <w:rPr>
          <w:rStyle w:val="IFELSEENDText"/>
        </w:rPr>
        <w:t>{</w:t>
      </w:r>
      <w:r w:rsidR="00B868E2">
        <w:rPr>
          <w:rStyle w:val="IFELSEENDText"/>
        </w:rPr>
        <w:t>{</w:t>
      </w:r>
      <w:r>
        <w:rPr>
          <w:rStyle w:val="IFELSEENDText"/>
        </w:rPr>
        <w:t>Internal</w:t>
      </w:r>
      <w:r w:rsidRPr="00191E87">
        <w:rPr>
          <w:rStyle w:val="IFELSEENDText"/>
        </w:rPr>
        <w:t>}}</w:t>
      </w:r>
    </w:p>
    <w:p w:rsidR="00AE4322" w:rsidRDefault="00AE4322" w:rsidP="00AE4322"/>
    <w:p w:rsidR="00466856" w:rsidRPr="00A5458C" w:rsidRDefault="00AE4322" w:rsidP="008F47BD">
      <w:pPr>
        <w:pStyle w:val="Heading1"/>
        <w:numPr>
          <w:ilvl w:val="0"/>
          <w:numId w:val="0"/>
        </w:numPr>
        <w:ind w:left="425" w:hanging="425"/>
      </w:pPr>
      <w:r>
        <w:br w:type="page"/>
      </w:r>
      <w:bookmarkStart w:id="10" w:name="_Toc335836694"/>
      <w:r w:rsidR="00466856" w:rsidRPr="00A5458C">
        <w:lastRenderedPageBreak/>
        <w:t>Introduction</w:t>
      </w:r>
      <w:bookmarkEnd w:id="7"/>
      <w:bookmarkEnd w:id="8"/>
      <w:bookmarkEnd w:id="10"/>
    </w:p>
    <w:bookmarkEnd w:id="9"/>
    <w:p w:rsidR="00153B6E" w:rsidRDefault="00E16B6B" w:rsidP="002B4A1B">
      <w:pPr>
        <w:ind w:left="720"/>
      </w:pPr>
      <w:r>
        <w:t>The legacy IMG include headers are getting out of hand. Some definitions are present for some platforms and not others, the types declarations are not 64 bits proof.</w:t>
      </w:r>
    </w:p>
    <w:p w:rsidR="00E16B6B" w:rsidRDefault="00E16B6B" w:rsidP="001C7326">
      <w:pPr>
        <w:ind w:left="720"/>
      </w:pPr>
      <w:r>
        <w:t>This document is a proposition on how the IMG includes should behave. It should be introduced with a working version of the new IMG includes that was applied t</w:t>
      </w:r>
      <w:r w:rsidR="001C7326">
        <w:t>o several branches of the code.</w:t>
      </w:r>
    </w:p>
    <w:p w:rsidR="001C7326" w:rsidRDefault="001C7326" w:rsidP="001C7326">
      <w:pPr>
        <w:pStyle w:val="Heading2"/>
      </w:pPr>
      <w:bookmarkStart w:id="11" w:name="_Toc335836695"/>
      <w:r>
        <w:t>Goals</w:t>
      </w:r>
      <w:bookmarkEnd w:id="11"/>
    </w:p>
    <w:p w:rsidR="001C7326" w:rsidRPr="001C7326" w:rsidRDefault="001C7326" w:rsidP="001C7326">
      <w:r>
        <w:t>The goal is to write some new IMG includes that are more organised and to remove all the elements that are not common from them. Doing so will make the set of headers non-compatible with existing code therefore this version should be used only for new projects. The interest is to have a defined behaviour for our macros (including the very-used IMG_ASSERT) as well as good generic base for our different projects.</w:t>
      </w:r>
    </w:p>
    <w:p w:rsidR="00E16B6B" w:rsidRDefault="00E16B6B" w:rsidP="00E16B6B">
      <w:pPr>
        <w:pStyle w:val="Heading1"/>
      </w:pPr>
      <w:bookmarkStart w:id="12" w:name="_Toc335836696"/>
      <w:r>
        <w:t>System Agnostic headers</w:t>
      </w:r>
      <w:bookmarkEnd w:id="12"/>
    </w:p>
    <w:p w:rsidR="00E16B6B" w:rsidRDefault="00E16B6B" w:rsidP="00E16B6B">
      <w:r>
        <w:t xml:space="preserve">These headers are the one visible on from the user. They must be simple and </w:t>
      </w:r>
      <w:r w:rsidR="001C7326">
        <w:t>CM</w:t>
      </w:r>
      <w:r>
        <w:t>ake is used to determine the “system level” headers to use.</w:t>
      </w:r>
      <w:r w:rsidR="00984CF4">
        <w:t xml:space="preserve"> They should not be affected by the particular system chosen.</w:t>
      </w:r>
    </w:p>
    <w:p w:rsidR="00E16B6B" w:rsidRDefault="0067483E" w:rsidP="00E16B6B">
      <w:r>
        <w:t>All data types are upper case</w:t>
      </w:r>
      <w:r w:rsidR="00984CF4">
        <w:t>.</w:t>
      </w:r>
    </w:p>
    <w:p w:rsidR="00E16B6B" w:rsidRDefault="00E16B6B" w:rsidP="00E16B6B">
      <w:pPr>
        <w:pStyle w:val="Heading2"/>
      </w:pPr>
      <w:bookmarkStart w:id="13" w:name="_Ref335832728"/>
      <w:bookmarkStart w:id="14" w:name="_Ref335832732"/>
      <w:bookmarkStart w:id="15" w:name="_Ref335832773"/>
      <w:bookmarkStart w:id="16" w:name="_Ref335832780"/>
      <w:bookmarkStart w:id="17" w:name="_Toc335836697"/>
      <w:r>
        <w:t>Types (img_types.h)</w:t>
      </w:r>
      <w:bookmarkEnd w:id="13"/>
      <w:bookmarkEnd w:id="14"/>
      <w:bookmarkEnd w:id="15"/>
      <w:bookmarkEnd w:id="16"/>
      <w:bookmarkEnd w:id="17"/>
    </w:p>
    <w:p w:rsidR="00E16B6B" w:rsidRDefault="00E16B6B" w:rsidP="00E16B6B">
      <w:r>
        <w:t>This header defines all the types that are based on integral types</w:t>
      </w:r>
      <w:r w:rsidR="0067483E">
        <w:t>:</w:t>
      </w:r>
    </w:p>
    <w:tbl>
      <w:tblPr>
        <w:tblStyle w:val="TableGrid"/>
        <w:tblW w:w="9180" w:type="dxa"/>
        <w:tblLook w:val="04A0" w:firstRow="1" w:lastRow="0" w:firstColumn="1" w:lastColumn="0" w:noHBand="0" w:noVBand="1"/>
      </w:tblPr>
      <w:tblGrid>
        <w:gridCol w:w="2376"/>
        <w:gridCol w:w="6804"/>
      </w:tblGrid>
      <w:tr w:rsidR="0067483E" w:rsidTr="0067483E">
        <w:trPr>
          <w:cnfStyle w:val="100000000000" w:firstRow="1" w:lastRow="0" w:firstColumn="0" w:lastColumn="0" w:oddVBand="0" w:evenVBand="0" w:oddHBand="0" w:evenHBand="0" w:firstRowFirstColumn="0" w:firstRowLastColumn="0" w:lastRowFirstColumn="0" w:lastRowLastColumn="0"/>
        </w:trPr>
        <w:tc>
          <w:tcPr>
            <w:tcW w:w="2376" w:type="dxa"/>
          </w:tcPr>
          <w:p w:rsidR="0067483E" w:rsidRDefault="0067483E" w:rsidP="00E16B6B">
            <w:r>
              <w:t>Name</w:t>
            </w:r>
          </w:p>
        </w:tc>
        <w:tc>
          <w:tcPr>
            <w:tcW w:w="6804" w:type="dxa"/>
          </w:tcPr>
          <w:p w:rsidR="0067483E" w:rsidRDefault="0067483E" w:rsidP="00E16B6B">
            <w:r>
              <w:t>Description</w:t>
            </w:r>
          </w:p>
        </w:tc>
      </w:tr>
      <w:tr w:rsidR="0067483E" w:rsidTr="0067483E">
        <w:tc>
          <w:tcPr>
            <w:tcW w:w="2376" w:type="dxa"/>
          </w:tcPr>
          <w:p w:rsidR="0067483E" w:rsidRDefault="0067483E" w:rsidP="0067483E">
            <w:pPr>
              <w:pStyle w:val="CodeFragment"/>
            </w:pPr>
            <w:r>
              <w:t>IMG_CHAR</w:t>
            </w:r>
          </w:p>
        </w:tc>
        <w:tc>
          <w:tcPr>
            <w:tcW w:w="6804" w:type="dxa"/>
          </w:tcPr>
          <w:p w:rsidR="0067483E" w:rsidRDefault="0067483E" w:rsidP="00E16B6B"/>
        </w:tc>
      </w:tr>
      <w:tr w:rsidR="0067483E" w:rsidTr="0067483E">
        <w:tc>
          <w:tcPr>
            <w:tcW w:w="2376" w:type="dxa"/>
          </w:tcPr>
          <w:p w:rsidR="0067483E" w:rsidRDefault="0067483E" w:rsidP="0067483E">
            <w:pPr>
              <w:pStyle w:val="CodeFragment"/>
            </w:pPr>
            <w:r>
              <w:t>IMG_INT</w:t>
            </w:r>
            <w:r>
              <w:br/>
              <w:t>IMG_UINT</w:t>
            </w:r>
          </w:p>
        </w:tc>
        <w:tc>
          <w:tcPr>
            <w:tcW w:w="6804" w:type="dxa"/>
          </w:tcPr>
          <w:p w:rsidR="0067483E" w:rsidRDefault="0067483E" w:rsidP="00E16B6B"/>
        </w:tc>
      </w:tr>
      <w:tr w:rsidR="0067483E" w:rsidTr="0067483E">
        <w:tc>
          <w:tcPr>
            <w:tcW w:w="2376" w:type="dxa"/>
          </w:tcPr>
          <w:p w:rsidR="0067483E" w:rsidRDefault="0067483E" w:rsidP="0067483E">
            <w:pPr>
              <w:pStyle w:val="CodeFragment"/>
            </w:pPr>
            <w:r>
              <w:t>IMG_BOOL8</w:t>
            </w:r>
          </w:p>
        </w:tc>
        <w:tc>
          <w:tcPr>
            <w:tcW w:w="6804" w:type="dxa"/>
          </w:tcPr>
          <w:p w:rsidR="0067483E" w:rsidRDefault="004A6677" w:rsidP="00E16B6B">
            <w:r>
              <w:t>This difference is needed for some projects (Boolean size is not defined)</w:t>
            </w:r>
          </w:p>
        </w:tc>
      </w:tr>
      <w:tr w:rsidR="0067483E" w:rsidTr="0067483E">
        <w:tc>
          <w:tcPr>
            <w:tcW w:w="2376" w:type="dxa"/>
          </w:tcPr>
          <w:p w:rsidR="0067483E" w:rsidRDefault="0067483E" w:rsidP="0067483E">
            <w:pPr>
              <w:pStyle w:val="CodeFragment"/>
            </w:pPr>
            <w:r>
              <w:t>IMG_BOOL</w:t>
            </w:r>
          </w:p>
        </w:tc>
        <w:tc>
          <w:tcPr>
            <w:tcW w:w="6804" w:type="dxa"/>
          </w:tcPr>
          <w:p w:rsidR="0067483E" w:rsidRDefault="004C27E0" w:rsidP="00E16B6B">
            <w:r>
              <w:t>This is a Boolean value (not bool in C++) of undefined size (using int)</w:t>
            </w:r>
          </w:p>
        </w:tc>
      </w:tr>
      <w:tr w:rsidR="0067483E" w:rsidTr="0067483E">
        <w:tc>
          <w:tcPr>
            <w:tcW w:w="2376" w:type="dxa"/>
          </w:tcPr>
          <w:p w:rsidR="0067483E" w:rsidRDefault="0067483E" w:rsidP="0067483E">
            <w:pPr>
              <w:pStyle w:val="CodeFragment"/>
            </w:pPr>
            <w:r>
              <w:t>IMG_FLOAT</w:t>
            </w:r>
            <w:r>
              <w:br/>
              <w:t>IMG_DOUBLE</w:t>
            </w:r>
          </w:p>
        </w:tc>
        <w:tc>
          <w:tcPr>
            <w:tcW w:w="6804" w:type="dxa"/>
          </w:tcPr>
          <w:p w:rsidR="0067483E" w:rsidRDefault="0067483E" w:rsidP="00E16B6B"/>
        </w:tc>
      </w:tr>
      <w:tr w:rsidR="004A6677" w:rsidRPr="004A6677" w:rsidTr="0067483E">
        <w:tc>
          <w:tcPr>
            <w:tcW w:w="2376" w:type="dxa"/>
          </w:tcPr>
          <w:p w:rsidR="004A6677" w:rsidRPr="004A6677" w:rsidRDefault="004A6677" w:rsidP="0067483E">
            <w:pPr>
              <w:pStyle w:val="CodeFragment"/>
              <w:rPr>
                <w:lang w:val="fr-FR"/>
              </w:rPr>
            </w:pPr>
            <w:r w:rsidRPr="004A6677">
              <w:rPr>
                <w:lang w:val="fr-FR"/>
              </w:rPr>
              <w:t>IMG_PINT8</w:t>
            </w:r>
            <w:r w:rsidRPr="004A6677">
              <w:rPr>
                <w:lang w:val="fr-FR"/>
              </w:rPr>
              <w:br/>
              <w:t>IMG_PUINT8</w:t>
            </w:r>
          </w:p>
          <w:p w:rsidR="004A6677" w:rsidRPr="004A6677" w:rsidRDefault="004A6677" w:rsidP="0067483E">
            <w:pPr>
              <w:pStyle w:val="CodeFragment"/>
              <w:rPr>
                <w:lang w:val="fr-FR"/>
              </w:rPr>
            </w:pPr>
            <w:r w:rsidRPr="004A6677">
              <w:rPr>
                <w:lang w:val="fr-FR"/>
              </w:rPr>
              <w:t>IMG_PINT16</w:t>
            </w:r>
          </w:p>
          <w:p w:rsidR="004A6677" w:rsidRPr="004A6677" w:rsidRDefault="004A6677" w:rsidP="0067483E">
            <w:pPr>
              <w:pStyle w:val="CodeFragment"/>
              <w:rPr>
                <w:lang w:val="fr-FR"/>
              </w:rPr>
            </w:pPr>
            <w:r w:rsidRPr="004A6677">
              <w:rPr>
                <w:lang w:val="fr-FR"/>
              </w:rPr>
              <w:t>IMG_PUINT16</w:t>
            </w:r>
          </w:p>
          <w:p w:rsidR="004A6677" w:rsidRDefault="004A6677" w:rsidP="0067483E">
            <w:pPr>
              <w:pStyle w:val="CodeFragment"/>
              <w:rPr>
                <w:lang w:val="fr-FR"/>
              </w:rPr>
            </w:pPr>
            <w:r>
              <w:rPr>
                <w:lang w:val="fr-FR"/>
              </w:rPr>
              <w:t>IMG_PINT32</w:t>
            </w:r>
          </w:p>
          <w:p w:rsidR="004A6677" w:rsidRDefault="004A6677" w:rsidP="0067483E">
            <w:pPr>
              <w:pStyle w:val="CodeFragment"/>
              <w:rPr>
                <w:lang w:val="fr-FR"/>
              </w:rPr>
            </w:pPr>
            <w:r>
              <w:rPr>
                <w:lang w:val="fr-FR"/>
              </w:rPr>
              <w:t>IMG_PUINT32</w:t>
            </w:r>
          </w:p>
          <w:p w:rsidR="004A6677" w:rsidRDefault="004A6677" w:rsidP="0067483E">
            <w:pPr>
              <w:pStyle w:val="CodeFragment"/>
              <w:rPr>
                <w:lang w:val="fr-FR"/>
              </w:rPr>
            </w:pPr>
            <w:r>
              <w:rPr>
                <w:lang w:val="fr-FR"/>
              </w:rPr>
              <w:t>IMG_INT64</w:t>
            </w:r>
          </w:p>
          <w:p w:rsidR="004A6677" w:rsidRDefault="004A6677" w:rsidP="0067483E">
            <w:pPr>
              <w:pStyle w:val="CodeFragment"/>
              <w:rPr>
                <w:lang w:val="fr-FR"/>
              </w:rPr>
            </w:pPr>
            <w:r>
              <w:rPr>
                <w:lang w:val="fr-FR"/>
              </w:rPr>
              <w:t>IMG_PUINT64</w:t>
            </w:r>
          </w:p>
          <w:p w:rsidR="004A6677" w:rsidRPr="004A6677" w:rsidRDefault="004A6677" w:rsidP="0067483E">
            <w:pPr>
              <w:pStyle w:val="CodeFragment"/>
              <w:rPr>
                <w:lang w:val="fr-FR"/>
              </w:rPr>
            </w:pPr>
            <w:r>
              <w:rPr>
                <w:lang w:val="fr-FR"/>
              </w:rPr>
              <w:t>IMG_PWCHAR</w:t>
            </w:r>
          </w:p>
        </w:tc>
        <w:tc>
          <w:tcPr>
            <w:tcW w:w="6804" w:type="dxa"/>
          </w:tcPr>
          <w:p w:rsidR="004A6677" w:rsidRPr="004A6677" w:rsidRDefault="004A6677" w:rsidP="00E16B6B">
            <w:pPr>
              <w:rPr>
                <w:lang w:val="fr-FR"/>
              </w:rPr>
            </w:pPr>
            <w:r>
              <w:rPr>
                <w:lang w:val="fr-FR"/>
              </w:rPr>
              <w:t>Pointer types</w:t>
            </w:r>
          </w:p>
        </w:tc>
      </w:tr>
      <w:tr w:rsidR="004A6677" w:rsidTr="0067483E">
        <w:tc>
          <w:tcPr>
            <w:tcW w:w="2376" w:type="dxa"/>
          </w:tcPr>
          <w:p w:rsidR="004A6677" w:rsidRDefault="004A6677" w:rsidP="0067483E">
            <w:pPr>
              <w:pStyle w:val="CodeFragment"/>
            </w:pPr>
            <w:r>
              <w:t>IMG_HANDLE</w:t>
            </w:r>
          </w:p>
          <w:p w:rsidR="004A6677" w:rsidRDefault="004A6677" w:rsidP="0067483E">
            <w:pPr>
              <w:pStyle w:val="CodeFragment"/>
            </w:pPr>
            <w:r>
              <w:t>IMG_PVOID</w:t>
            </w:r>
          </w:p>
        </w:tc>
        <w:tc>
          <w:tcPr>
            <w:tcW w:w="6804" w:type="dxa"/>
          </w:tcPr>
          <w:p w:rsidR="004A6677" w:rsidRDefault="00D91C6D" w:rsidP="00E16B6B">
            <w:r>
              <w:t>Anonymous pointers (i.e. void*).</w:t>
            </w:r>
          </w:p>
        </w:tc>
      </w:tr>
      <w:tr w:rsidR="004A6677" w:rsidTr="0067483E">
        <w:tc>
          <w:tcPr>
            <w:tcW w:w="2376" w:type="dxa"/>
          </w:tcPr>
          <w:p w:rsidR="004A6677" w:rsidRDefault="004A6677" w:rsidP="0067483E">
            <w:pPr>
              <w:pStyle w:val="CodeFragment"/>
            </w:pPr>
            <w:r>
              <w:t>IMG_RESULT</w:t>
            </w:r>
          </w:p>
        </w:tc>
        <w:tc>
          <w:tcPr>
            <w:tcW w:w="6804" w:type="dxa"/>
          </w:tcPr>
          <w:p w:rsidR="004A6677" w:rsidRDefault="004C27E0" w:rsidP="00E16B6B">
            <w:r>
              <w:t xml:space="preserve">Signed </w:t>
            </w:r>
            <w:r w:rsidR="00D91C6D">
              <w:t>integer used for return code of functions.</w:t>
            </w:r>
          </w:p>
        </w:tc>
      </w:tr>
    </w:tbl>
    <w:p w:rsidR="0067483E" w:rsidRDefault="0067483E" w:rsidP="00E16B6B"/>
    <w:p w:rsidR="00E16B6B" w:rsidRDefault="0067483E" w:rsidP="00E16B6B">
      <w:r>
        <w:t>But it should also define some values:</w:t>
      </w:r>
    </w:p>
    <w:tbl>
      <w:tblPr>
        <w:tblStyle w:val="TableGrid"/>
        <w:tblW w:w="0" w:type="auto"/>
        <w:tblLook w:val="04A0" w:firstRow="1" w:lastRow="0" w:firstColumn="1" w:lastColumn="0" w:noHBand="0" w:noVBand="1"/>
      </w:tblPr>
      <w:tblGrid>
        <w:gridCol w:w="2376"/>
        <w:gridCol w:w="6804"/>
      </w:tblGrid>
      <w:tr w:rsidR="0067483E" w:rsidTr="0067483E">
        <w:trPr>
          <w:cnfStyle w:val="100000000000" w:firstRow="1" w:lastRow="0" w:firstColumn="0" w:lastColumn="0" w:oddVBand="0" w:evenVBand="0" w:oddHBand="0" w:evenHBand="0" w:firstRowFirstColumn="0" w:firstRowLastColumn="0" w:lastRowFirstColumn="0" w:lastRowLastColumn="0"/>
        </w:trPr>
        <w:tc>
          <w:tcPr>
            <w:tcW w:w="2376" w:type="dxa"/>
          </w:tcPr>
          <w:p w:rsidR="0067483E" w:rsidRDefault="0067483E" w:rsidP="00E16B6B">
            <w:r>
              <w:t>Name</w:t>
            </w:r>
          </w:p>
        </w:tc>
        <w:tc>
          <w:tcPr>
            <w:tcW w:w="6804" w:type="dxa"/>
          </w:tcPr>
          <w:p w:rsidR="0067483E" w:rsidRDefault="0067483E" w:rsidP="00E16B6B">
            <w:r>
              <w:t>Description</w:t>
            </w:r>
          </w:p>
        </w:tc>
      </w:tr>
      <w:tr w:rsidR="004A6677" w:rsidTr="0067483E">
        <w:tc>
          <w:tcPr>
            <w:tcW w:w="2376" w:type="dxa"/>
          </w:tcPr>
          <w:p w:rsidR="004A6677" w:rsidRDefault="004A6677" w:rsidP="00986D0F">
            <w:pPr>
              <w:pStyle w:val="CodeFragment"/>
            </w:pPr>
            <w:r>
              <w:lastRenderedPageBreak/>
              <w:t>IMG_NULL</w:t>
            </w:r>
          </w:p>
        </w:tc>
        <w:tc>
          <w:tcPr>
            <w:tcW w:w="6804" w:type="dxa"/>
          </w:tcPr>
          <w:p w:rsidR="004A6677" w:rsidRDefault="00C15D7C" w:rsidP="00C15D7C">
            <w:r>
              <w:t>Define as</w:t>
            </w:r>
            <w:r w:rsidR="004A6677">
              <w:t xml:space="preserve"> </w:t>
            </w:r>
            <w:r w:rsidR="004A6677" w:rsidRPr="00917889">
              <w:rPr>
                <w:i/>
              </w:rPr>
              <w:t>NULL</w:t>
            </w:r>
            <w:r w:rsidR="004A6677">
              <w:t xml:space="preserve">. </w:t>
            </w:r>
            <w:r>
              <w:t xml:space="preserve">In C++ </w:t>
            </w:r>
            <w:r>
              <w:rPr>
                <w:i/>
              </w:rPr>
              <w:t xml:space="preserve">NULL </w:t>
            </w:r>
            <w:r>
              <w:t>is defined as 0 by the standard library.</w:t>
            </w:r>
            <w:r w:rsidR="004A6677">
              <w:br/>
              <w:t xml:space="preserve">This is done as a define because </w:t>
            </w:r>
            <w:r w:rsidR="004A6677" w:rsidRPr="00917889">
              <w:rPr>
                <w:i/>
              </w:rPr>
              <w:t>NULL</w:t>
            </w:r>
            <w:r w:rsidR="004A6677">
              <w:t xml:space="preserve"> cannot be used wi</w:t>
            </w:r>
            <w:r w:rsidR="007B5E8B">
              <w:t xml:space="preserve">th </w:t>
            </w:r>
            <w:r w:rsidR="007B5E8B" w:rsidRPr="00917889">
              <w:rPr>
                <w:i/>
              </w:rPr>
              <w:t>typedef</w:t>
            </w:r>
          </w:p>
        </w:tc>
      </w:tr>
      <w:tr w:rsidR="0067483E" w:rsidTr="0067483E">
        <w:tc>
          <w:tcPr>
            <w:tcW w:w="2376" w:type="dxa"/>
          </w:tcPr>
          <w:p w:rsidR="0067483E" w:rsidRDefault="004A6677" w:rsidP="004A6677">
            <w:pPr>
              <w:pStyle w:val="CodeFragment"/>
            </w:pPr>
            <w:r>
              <w:t>IMG_TRUE</w:t>
            </w:r>
          </w:p>
          <w:p w:rsidR="004A6677" w:rsidRDefault="004A6677" w:rsidP="004A6677">
            <w:pPr>
              <w:pStyle w:val="CodeFragment"/>
            </w:pPr>
            <w:r>
              <w:t>IMG_FALSE</w:t>
            </w:r>
          </w:p>
        </w:tc>
        <w:tc>
          <w:tcPr>
            <w:tcW w:w="6804" w:type="dxa"/>
          </w:tcPr>
          <w:p w:rsidR="004C27E0" w:rsidRDefault="004A6677" w:rsidP="007B5E8B">
            <w:r>
              <w:t>That should respect the C standard (i.e. 0 is false and that true is not false)</w:t>
            </w:r>
            <w:r w:rsidR="004C27E0">
              <w:t>. IMG_TRUE is fixed to 1.</w:t>
            </w:r>
          </w:p>
          <w:p w:rsidR="0067483E" w:rsidRDefault="007B5E8B" w:rsidP="007B5E8B">
            <w:r>
              <w:t>This is unchanged in C++ (because IMG_BOOL8 can be used too).</w:t>
            </w:r>
          </w:p>
        </w:tc>
      </w:tr>
      <w:tr w:rsidR="00F67EB0" w:rsidTr="0067483E">
        <w:tc>
          <w:tcPr>
            <w:tcW w:w="2376" w:type="dxa"/>
          </w:tcPr>
          <w:p w:rsidR="00F67EB0" w:rsidRDefault="00F67EB0" w:rsidP="004A6677">
            <w:pPr>
              <w:pStyle w:val="CodeFragment"/>
            </w:pPr>
            <w:r>
              <w:t>IMG_VOID</w:t>
            </w:r>
          </w:p>
        </w:tc>
        <w:tc>
          <w:tcPr>
            <w:tcW w:w="6804" w:type="dxa"/>
          </w:tcPr>
          <w:p w:rsidR="00F67EB0" w:rsidRDefault="007B5E8B" w:rsidP="00E16B6B">
            <w:r>
              <w:t xml:space="preserve">A </w:t>
            </w:r>
            <w:r w:rsidRPr="00917889">
              <w:rPr>
                <w:i/>
              </w:rPr>
              <w:t>typedef</w:t>
            </w:r>
            <w:r w:rsidR="00F67EB0" w:rsidRPr="00F67EB0">
              <w:t xml:space="preserve"> of void are synonymous with the void keyword in C,</w:t>
            </w:r>
            <w:r w:rsidR="00F67EB0">
              <w:t xml:space="preserve"> but not in C++.</w:t>
            </w:r>
          </w:p>
        </w:tc>
      </w:tr>
    </w:tbl>
    <w:p w:rsidR="0067483E" w:rsidRDefault="0067483E" w:rsidP="00E16B6B"/>
    <w:p w:rsidR="00F67EB0" w:rsidRDefault="00F67EB0" w:rsidP="00F67EB0">
      <w:pPr>
        <w:pStyle w:val="Heading2"/>
      </w:pPr>
      <w:bookmarkStart w:id="18" w:name="_Ref335664091"/>
      <w:bookmarkStart w:id="19" w:name="_Toc335836698"/>
      <w:r>
        <w:t>Definitions (img_defs.h)</w:t>
      </w:r>
      <w:bookmarkEnd w:id="18"/>
      <w:bookmarkEnd w:id="19"/>
    </w:p>
    <w:p w:rsidR="00F67EB0" w:rsidRDefault="00F67EB0" w:rsidP="00F67EB0">
      <w:r>
        <w:t>This covers different</w:t>
      </w:r>
      <w:r w:rsidR="00984CF4">
        <w:t xml:space="preserve"> options using system definitions</w:t>
      </w:r>
      <w:r>
        <w:t>.</w:t>
      </w:r>
      <w:r w:rsidR="00984CF4">
        <w:t xml:space="preserve"> </w:t>
      </w:r>
    </w:p>
    <w:tbl>
      <w:tblPr>
        <w:tblStyle w:val="TableGrid"/>
        <w:tblW w:w="0" w:type="auto"/>
        <w:tblLook w:val="04A0" w:firstRow="1" w:lastRow="0" w:firstColumn="1" w:lastColumn="0" w:noHBand="0" w:noVBand="1"/>
      </w:tblPr>
      <w:tblGrid>
        <w:gridCol w:w="2943"/>
        <w:gridCol w:w="6300"/>
      </w:tblGrid>
      <w:tr w:rsidR="00F67EB0" w:rsidTr="00F67EB0">
        <w:trPr>
          <w:cnfStyle w:val="100000000000" w:firstRow="1" w:lastRow="0" w:firstColumn="0" w:lastColumn="0" w:oddVBand="0" w:evenVBand="0" w:oddHBand="0" w:evenHBand="0" w:firstRowFirstColumn="0" w:firstRowLastColumn="0" w:lastRowFirstColumn="0" w:lastRowLastColumn="0"/>
        </w:trPr>
        <w:tc>
          <w:tcPr>
            <w:tcW w:w="2943" w:type="dxa"/>
          </w:tcPr>
          <w:p w:rsidR="00F67EB0" w:rsidRDefault="00F67EB0" w:rsidP="00F67EB0">
            <w:r>
              <w:t>Name</w:t>
            </w:r>
          </w:p>
        </w:tc>
        <w:tc>
          <w:tcPr>
            <w:tcW w:w="6300" w:type="dxa"/>
          </w:tcPr>
          <w:p w:rsidR="00F67EB0" w:rsidRDefault="00F67EB0" w:rsidP="00F67EB0">
            <w:r>
              <w:t>Description</w:t>
            </w:r>
          </w:p>
        </w:tc>
      </w:tr>
      <w:tr w:rsidR="00F67EB0" w:rsidTr="00F67EB0">
        <w:tc>
          <w:tcPr>
            <w:tcW w:w="2943" w:type="dxa"/>
          </w:tcPr>
          <w:p w:rsidR="00F67EB0" w:rsidRDefault="00F67EB0" w:rsidP="00F67EB0">
            <w:pPr>
              <w:pStyle w:val="CodeFragment"/>
            </w:pPr>
            <w:r>
              <w:t>IMG_MALLOC(size)</w:t>
            </w:r>
          </w:p>
        </w:tc>
        <w:tc>
          <w:tcPr>
            <w:tcW w:w="6300" w:type="dxa"/>
          </w:tcPr>
          <w:p w:rsidR="00F67EB0" w:rsidRDefault="00F67EB0" w:rsidP="00984CF4">
            <w:r>
              <w:t xml:space="preserve">Allocate </w:t>
            </w:r>
            <w:r w:rsidR="00984CF4">
              <w:t>some</w:t>
            </w:r>
            <w:r>
              <w:t xml:space="preserve"> memory</w:t>
            </w:r>
            <w:r w:rsidR="00984CF4">
              <w:t xml:space="preserve">. </w:t>
            </w:r>
            <w:r w:rsidR="00984CF4" w:rsidRPr="00984CF4">
              <w:t xml:space="preserve">C89 says: </w:t>
            </w:r>
            <w:r w:rsidR="00917889">
              <w:t>“</w:t>
            </w:r>
            <w:r w:rsidR="00984CF4" w:rsidRPr="00984CF4">
              <w:rPr>
                <w:i/>
              </w:rPr>
              <w:t>space is unitialized</w:t>
            </w:r>
            <w:r w:rsidR="00984CF4">
              <w:t>.</w:t>
            </w:r>
            <w:r w:rsidR="00917889">
              <w:t>”</w:t>
            </w:r>
          </w:p>
        </w:tc>
      </w:tr>
      <w:tr w:rsidR="00F67EB0" w:rsidTr="00F67EB0">
        <w:tc>
          <w:tcPr>
            <w:tcW w:w="2943" w:type="dxa"/>
          </w:tcPr>
          <w:p w:rsidR="00F67EB0" w:rsidRDefault="00F67EB0" w:rsidP="00F67EB0">
            <w:pPr>
              <w:pStyle w:val="CodeFragment"/>
            </w:pPr>
            <w:r>
              <w:t>IMG_CALLOC(nelem, size)</w:t>
            </w:r>
          </w:p>
        </w:tc>
        <w:tc>
          <w:tcPr>
            <w:tcW w:w="6300" w:type="dxa"/>
          </w:tcPr>
          <w:p w:rsidR="00F67EB0" w:rsidRDefault="00984CF4" w:rsidP="00984CF4">
            <w:r>
              <w:t xml:space="preserve">Allocate some memory. </w:t>
            </w:r>
            <w:r w:rsidRPr="00984CF4">
              <w:t xml:space="preserve">C89 says: </w:t>
            </w:r>
            <w:r w:rsidR="00917889">
              <w:t>“</w:t>
            </w:r>
            <w:r w:rsidRPr="00984CF4">
              <w:rPr>
                <w:i/>
              </w:rPr>
              <w:t>space is initialized to zero bytes</w:t>
            </w:r>
            <w:r w:rsidR="00917889">
              <w:rPr>
                <w:i/>
              </w:rPr>
              <w:t>”</w:t>
            </w:r>
          </w:p>
        </w:tc>
      </w:tr>
      <w:tr w:rsidR="00F67EB0" w:rsidTr="00F67EB0">
        <w:tc>
          <w:tcPr>
            <w:tcW w:w="2943" w:type="dxa"/>
          </w:tcPr>
          <w:p w:rsidR="00F67EB0" w:rsidRDefault="00F67EB0" w:rsidP="00F67EB0">
            <w:pPr>
              <w:pStyle w:val="CodeFragment"/>
            </w:pPr>
            <w:r>
              <w:t>IMG_FREE(ptr)</w:t>
            </w:r>
          </w:p>
        </w:tc>
        <w:tc>
          <w:tcPr>
            <w:tcW w:w="6300" w:type="dxa"/>
          </w:tcPr>
          <w:p w:rsidR="00F67EB0" w:rsidRDefault="00D91C6D" w:rsidP="00F67EB0">
            <w:r>
              <w:t>Free some allocated memory. The pointer is not set back to IMG_NULL.</w:t>
            </w:r>
          </w:p>
        </w:tc>
      </w:tr>
      <w:tr w:rsidR="00F67EB0" w:rsidTr="00F67EB0">
        <w:tc>
          <w:tcPr>
            <w:tcW w:w="2943" w:type="dxa"/>
          </w:tcPr>
          <w:p w:rsidR="00F67EB0" w:rsidRDefault="00F67EB0" w:rsidP="00F67EB0">
            <w:pPr>
              <w:pStyle w:val="CodeFragment"/>
            </w:pPr>
            <w:r>
              <w:t>IMG_REALLOC(ptr, size)</w:t>
            </w:r>
          </w:p>
        </w:tc>
        <w:tc>
          <w:tcPr>
            <w:tcW w:w="6300" w:type="dxa"/>
          </w:tcPr>
          <w:p w:rsidR="00F67EB0" w:rsidRPr="00984CF4" w:rsidRDefault="00984CF4" w:rsidP="00F67EB0">
            <w:pPr>
              <w:rPr>
                <w:i/>
              </w:rPr>
            </w:pPr>
            <w:r>
              <w:t xml:space="preserve">Change the size of some allocation. C89 says: </w:t>
            </w:r>
            <w:r w:rsidR="00917889">
              <w:t>“</w:t>
            </w:r>
            <w:r w:rsidRPr="00984CF4">
              <w:rPr>
                <w:i/>
              </w:rPr>
              <w:t>if the size is larger the new space is uninitialized</w:t>
            </w:r>
            <w:r w:rsidR="00917889">
              <w:rPr>
                <w:i/>
              </w:rPr>
              <w:t>”</w:t>
            </w:r>
          </w:p>
        </w:tc>
      </w:tr>
      <w:tr w:rsidR="00F67EB0" w:rsidTr="00F67EB0">
        <w:tc>
          <w:tcPr>
            <w:tcW w:w="2943" w:type="dxa"/>
          </w:tcPr>
          <w:p w:rsidR="00F67EB0" w:rsidRDefault="00F67EB0" w:rsidP="00F67EB0">
            <w:pPr>
              <w:pStyle w:val="CodeFragment"/>
            </w:pPr>
            <w:r>
              <w:t>IMG_UINT64_TO_UINT32(ui64)</w:t>
            </w:r>
          </w:p>
        </w:tc>
        <w:tc>
          <w:tcPr>
            <w:tcW w:w="6300" w:type="dxa"/>
          </w:tcPr>
          <w:p w:rsidR="00F67EB0" w:rsidRDefault="00984CF4" w:rsidP="00F67EB0">
            <w:r w:rsidRPr="00984CF4">
              <w:t>checks that an ui64 can be used as ui32 using IMG_ASSERT</w:t>
            </w:r>
          </w:p>
        </w:tc>
      </w:tr>
    </w:tbl>
    <w:p w:rsidR="00984CF4" w:rsidRDefault="00984CF4" w:rsidP="00984CF4">
      <w:pPr>
        <w:pStyle w:val="Heading3"/>
      </w:pPr>
      <w:bookmarkStart w:id="20" w:name="_Ref335664909"/>
      <w:bookmarkStart w:id="21" w:name="_Ref335665639"/>
      <w:bookmarkStart w:id="22" w:name="_Toc335836699"/>
      <w:r>
        <w:t>Different memory allocation</w:t>
      </w:r>
      <w:bookmarkEnd w:id="20"/>
      <w:bookmarkEnd w:id="21"/>
      <w:bookmarkEnd w:id="22"/>
    </w:p>
    <w:p w:rsidR="00984CF4" w:rsidRDefault="00984CF4" w:rsidP="00F67EB0">
      <w:r>
        <w:t>There are different options of the memory allocation macros:</w:t>
      </w:r>
    </w:p>
    <w:p w:rsidR="00984CF4" w:rsidRDefault="00984CF4" w:rsidP="009B79EE">
      <w:pPr>
        <w:numPr>
          <w:ilvl w:val="0"/>
          <w:numId w:val="6"/>
        </w:numPr>
      </w:pPr>
      <w:r>
        <w:t>Default: is using the system allocation and free</w:t>
      </w:r>
      <w:r w:rsidR="00325E83">
        <w:t xml:space="preserve"> (no defines)</w:t>
      </w:r>
      <w:r w:rsidR="007B5E8B">
        <w:t xml:space="preserve"> (see </w:t>
      </w:r>
      <w:r w:rsidR="007B5E8B">
        <w:fldChar w:fldCharType="begin"/>
      </w:r>
      <w:r w:rsidR="007B5E8B">
        <w:instrText xml:space="preserve"> REF _Ref335833324 \r \h </w:instrText>
      </w:r>
      <w:r w:rsidR="007B5E8B">
        <w:fldChar w:fldCharType="separate"/>
      </w:r>
      <w:r w:rsidR="007B5E8B">
        <w:t>3.2</w:t>
      </w:r>
      <w:r w:rsidR="007B5E8B">
        <w:fldChar w:fldCharType="end"/>
      </w:r>
      <w:r w:rsidR="007B5E8B">
        <w:t>)</w:t>
      </w:r>
    </w:p>
    <w:p w:rsidR="00984CF4" w:rsidRDefault="00984CF4" w:rsidP="009B79EE">
      <w:pPr>
        <w:numPr>
          <w:ilvl w:val="0"/>
          <w:numId w:val="6"/>
        </w:numPr>
      </w:pPr>
      <w:r>
        <w:t>Check: counts the number of calls to IMG_MALLOC, IMG_CALLOC and IMG_FREE</w:t>
      </w:r>
      <w:r w:rsidR="007B5E8B">
        <w:t xml:space="preserve"> (this is NOT thread safe!)</w:t>
      </w:r>
    </w:p>
    <w:p w:rsidR="00984CF4" w:rsidRDefault="00984CF4" w:rsidP="009B79EE">
      <w:pPr>
        <w:numPr>
          <w:ilvl w:val="0"/>
          <w:numId w:val="6"/>
        </w:numPr>
      </w:pPr>
      <w:r>
        <w:t>Test: use a global variable to know if IMG_MALLOC or IMG_CALLOC will fail (this is NOT thread safe!)</w:t>
      </w:r>
    </w:p>
    <w:p w:rsidR="00984CF4" w:rsidRDefault="00325E83" w:rsidP="00984CF4">
      <w:r>
        <w:t>You can define both check and test</w:t>
      </w:r>
      <w:r w:rsidR="007B5E8B">
        <w:t xml:space="preserve"> together</w:t>
      </w:r>
      <w:r>
        <w:t>.</w:t>
      </w:r>
    </w:p>
    <w:p w:rsidR="00325E83" w:rsidRDefault="00325E83" w:rsidP="00325E83">
      <w:pPr>
        <w:pStyle w:val="Heading4"/>
      </w:pPr>
      <w:r>
        <w:t>Check allocation</w:t>
      </w:r>
    </w:p>
    <w:p w:rsidR="00325E83" w:rsidRDefault="00325E83" w:rsidP="00325E83">
      <w:r>
        <w:t>This is activated when IMG_MALLOC_CHECK is defined. It needs external variables to be added to your project:</w:t>
      </w:r>
    </w:p>
    <w:tbl>
      <w:tblPr>
        <w:tblStyle w:val="TableGrid"/>
        <w:tblW w:w="0" w:type="auto"/>
        <w:tblLook w:val="04A0" w:firstRow="1" w:lastRow="0" w:firstColumn="1" w:lastColumn="0" w:noHBand="0" w:noVBand="1"/>
      </w:tblPr>
      <w:tblGrid>
        <w:gridCol w:w="2943"/>
        <w:gridCol w:w="6300"/>
      </w:tblGrid>
      <w:tr w:rsidR="00325E83" w:rsidTr="00325E83">
        <w:trPr>
          <w:cnfStyle w:val="100000000000" w:firstRow="1" w:lastRow="0" w:firstColumn="0" w:lastColumn="0" w:oddVBand="0" w:evenVBand="0" w:oddHBand="0" w:evenHBand="0" w:firstRowFirstColumn="0" w:firstRowLastColumn="0" w:lastRowFirstColumn="0" w:lastRowLastColumn="0"/>
        </w:trPr>
        <w:tc>
          <w:tcPr>
            <w:tcW w:w="2943" w:type="dxa"/>
          </w:tcPr>
          <w:p w:rsidR="00325E83" w:rsidRDefault="00325E83" w:rsidP="00325E83">
            <w:r>
              <w:t>Name</w:t>
            </w:r>
          </w:p>
        </w:tc>
        <w:tc>
          <w:tcPr>
            <w:tcW w:w="6300" w:type="dxa"/>
          </w:tcPr>
          <w:p w:rsidR="00325E83" w:rsidRDefault="00325E83" w:rsidP="00325E83">
            <w:r>
              <w:t>Description</w:t>
            </w:r>
          </w:p>
        </w:tc>
      </w:tr>
      <w:tr w:rsidR="00325E83" w:rsidTr="00325E83">
        <w:tc>
          <w:tcPr>
            <w:tcW w:w="2943" w:type="dxa"/>
          </w:tcPr>
          <w:p w:rsidR="00325E83" w:rsidRDefault="00325E83" w:rsidP="00325E83">
            <w:pPr>
              <w:pStyle w:val="CodeFragment"/>
            </w:pPr>
            <w:r>
              <w:t>IMG_UINT32 gui32Alloc;</w:t>
            </w:r>
          </w:p>
        </w:tc>
        <w:tc>
          <w:tcPr>
            <w:tcW w:w="6300" w:type="dxa"/>
          </w:tcPr>
          <w:p w:rsidR="00325E83" w:rsidRDefault="00325E83" w:rsidP="00325E83">
            <w:r>
              <w:t>The number of calls to IMG_MALLOC and IMG_CALLOC. This number is only increased if the allocation is a success.</w:t>
            </w:r>
          </w:p>
        </w:tc>
      </w:tr>
      <w:tr w:rsidR="00325E83" w:rsidTr="00325E83">
        <w:tc>
          <w:tcPr>
            <w:tcW w:w="2943" w:type="dxa"/>
          </w:tcPr>
          <w:p w:rsidR="00325E83" w:rsidRDefault="00325E83" w:rsidP="00325E83">
            <w:pPr>
              <w:pStyle w:val="CodeFragment"/>
            </w:pPr>
            <w:r>
              <w:t>IMG_UINT32 gui32Free;</w:t>
            </w:r>
          </w:p>
        </w:tc>
        <w:tc>
          <w:tcPr>
            <w:tcW w:w="6300" w:type="dxa"/>
          </w:tcPr>
          <w:p w:rsidR="00325E83" w:rsidRDefault="00325E83" w:rsidP="00325E83">
            <w:r>
              <w:t>The number of calls to IMG_FREE</w:t>
            </w:r>
          </w:p>
        </w:tc>
      </w:tr>
    </w:tbl>
    <w:p w:rsidR="00D91C6D" w:rsidRPr="00D91C6D" w:rsidRDefault="00D91C6D" w:rsidP="00D91C6D">
      <w:pPr>
        <w:rPr>
          <w:rStyle w:val="Strong"/>
        </w:rPr>
      </w:pPr>
      <w:r>
        <w:t>Warning: access to gui32Alloc and gui32Free is NOT thread safe.</w:t>
      </w:r>
    </w:p>
    <w:p w:rsidR="00325E83" w:rsidRDefault="00325E83" w:rsidP="00325E83">
      <w:pPr>
        <w:pStyle w:val="Heading4"/>
      </w:pPr>
      <w:r>
        <w:t>Test allocation</w:t>
      </w:r>
    </w:p>
    <w:p w:rsidR="00325E83" w:rsidRDefault="00325E83" w:rsidP="00325E83">
      <w:r>
        <w:t xml:space="preserve">This version can be used in order to force the failure of a particular memory allocation when performing tests. You need to define </w:t>
      </w:r>
      <w:r w:rsidRPr="00325E83">
        <w:t>IMG_MALLOC_TEST</w:t>
      </w:r>
      <w:r w:rsidR="00557A4C">
        <w:t>. This version needs some external variables to be defined:</w:t>
      </w:r>
    </w:p>
    <w:tbl>
      <w:tblPr>
        <w:tblStyle w:val="TableGrid"/>
        <w:tblW w:w="0" w:type="auto"/>
        <w:tblLook w:val="04A0" w:firstRow="1" w:lastRow="0" w:firstColumn="1" w:lastColumn="0" w:noHBand="0" w:noVBand="1"/>
      </w:tblPr>
      <w:tblGrid>
        <w:gridCol w:w="2943"/>
        <w:gridCol w:w="6300"/>
      </w:tblGrid>
      <w:tr w:rsidR="00557A4C" w:rsidTr="00557A4C">
        <w:trPr>
          <w:cnfStyle w:val="100000000000" w:firstRow="1" w:lastRow="0" w:firstColumn="0" w:lastColumn="0" w:oddVBand="0" w:evenVBand="0" w:oddHBand="0" w:evenHBand="0" w:firstRowFirstColumn="0" w:firstRowLastColumn="0" w:lastRowFirstColumn="0" w:lastRowLastColumn="0"/>
        </w:trPr>
        <w:tc>
          <w:tcPr>
            <w:tcW w:w="2943" w:type="dxa"/>
          </w:tcPr>
          <w:p w:rsidR="00557A4C" w:rsidRDefault="00557A4C" w:rsidP="00325E83">
            <w:r>
              <w:t>Name</w:t>
            </w:r>
          </w:p>
        </w:tc>
        <w:tc>
          <w:tcPr>
            <w:tcW w:w="6300" w:type="dxa"/>
          </w:tcPr>
          <w:p w:rsidR="00557A4C" w:rsidRDefault="00557A4C" w:rsidP="00325E83">
            <w:r>
              <w:t>Description</w:t>
            </w:r>
          </w:p>
        </w:tc>
      </w:tr>
      <w:tr w:rsidR="00557A4C" w:rsidTr="00557A4C">
        <w:tc>
          <w:tcPr>
            <w:tcW w:w="2943" w:type="dxa"/>
          </w:tcPr>
          <w:p w:rsidR="00557A4C" w:rsidRDefault="00557A4C" w:rsidP="00557A4C">
            <w:pPr>
              <w:pStyle w:val="CodeFragment"/>
            </w:pPr>
            <w:r>
              <w:lastRenderedPageBreak/>
              <w:t>IMG_UINT32 gui32AllocFails;</w:t>
            </w:r>
          </w:p>
        </w:tc>
        <w:tc>
          <w:tcPr>
            <w:tcW w:w="6300" w:type="dxa"/>
          </w:tcPr>
          <w:p w:rsidR="00557A4C" w:rsidRDefault="00557A4C" w:rsidP="00557A4C">
            <w:r w:rsidRPr="00557A4C">
              <w:t>To know if memory allocation should fail</w:t>
            </w:r>
            <w:r>
              <w:t>.</w:t>
            </w:r>
            <w:r>
              <w:br/>
              <w:t>The value must be set before calling IMG_MALLOC or IMG_CALLOC. The allocation will behave according to the value:</w:t>
            </w:r>
          </w:p>
          <w:p w:rsidR="00557A4C" w:rsidRDefault="00557A4C" w:rsidP="009B79EE">
            <w:pPr>
              <w:numPr>
                <w:ilvl w:val="0"/>
                <w:numId w:val="7"/>
              </w:numPr>
            </w:pPr>
            <w:r>
              <w:t>if the value is 0 allocation succeeds</w:t>
            </w:r>
          </w:p>
          <w:p w:rsidR="00557A4C" w:rsidRDefault="00557A4C" w:rsidP="009B79EE">
            <w:pPr>
              <w:numPr>
                <w:ilvl w:val="0"/>
                <w:numId w:val="7"/>
              </w:numPr>
            </w:pPr>
            <w:r>
              <w:t>if value is 1 allocations fails (and values becomes 0)</w:t>
            </w:r>
          </w:p>
          <w:p w:rsidR="00557A4C" w:rsidRDefault="00557A4C" w:rsidP="009B79EE">
            <w:pPr>
              <w:numPr>
                <w:ilvl w:val="0"/>
                <w:numId w:val="7"/>
              </w:numPr>
            </w:pPr>
            <w:r>
              <w:t>if value is &gt; 0 value is decremented</w:t>
            </w:r>
            <w:r w:rsidR="007B5E8B">
              <w:t xml:space="preserve"> and allocation succeeds</w:t>
            </w:r>
          </w:p>
          <w:p w:rsidR="007B5E8B" w:rsidRDefault="007B5E8B" w:rsidP="007B5E8B">
            <w:r>
              <w:t>Basically this value is used to make the n</w:t>
            </w:r>
            <w:r w:rsidRPr="00557A4C">
              <w:rPr>
                <w:vertAlign w:val="superscript"/>
              </w:rPr>
              <w:t>th</w:t>
            </w:r>
            <w:r>
              <w:t xml:space="preserve"> allocation fail.</w:t>
            </w:r>
          </w:p>
        </w:tc>
      </w:tr>
    </w:tbl>
    <w:p w:rsidR="00D91C6D" w:rsidRDefault="00D91C6D" w:rsidP="00D91C6D">
      <w:bookmarkStart w:id="23" w:name="_Ref335832921"/>
      <w:bookmarkStart w:id="24" w:name="_Ref335832925"/>
      <w:bookmarkStart w:id="25" w:name="_Toc335836700"/>
      <w:r>
        <w:t>Warning: access to gui32AllocFails is NOT thread safe.</w:t>
      </w:r>
    </w:p>
    <w:p w:rsidR="00C574D3" w:rsidRDefault="004214B5" w:rsidP="004214B5">
      <w:pPr>
        <w:pStyle w:val="Heading2"/>
      </w:pPr>
      <w:r>
        <w:t>Error codes (img_errors.h)</w:t>
      </w:r>
      <w:bookmarkEnd w:id="23"/>
      <w:bookmarkEnd w:id="24"/>
      <w:bookmarkEnd w:id="25"/>
    </w:p>
    <w:p w:rsidR="004214B5" w:rsidRDefault="004214B5" w:rsidP="004214B5">
      <w:r>
        <w:t>This header contains the different error codes that can be returned using IMG_RESULT.</w:t>
      </w:r>
    </w:p>
    <w:p w:rsidR="004214B5" w:rsidRDefault="004214B5" w:rsidP="004214B5">
      <w:r>
        <w:t>Currently they are defined using pre-processor macros so they potentially can have negative values (enums are not allowed to have negative values).</w:t>
      </w:r>
    </w:p>
    <w:p w:rsidR="004214B5" w:rsidRDefault="004214B5" w:rsidP="004214B5">
      <w:r>
        <w:t>In the future they could be cleaned (they are some duplicates).</w:t>
      </w:r>
      <w:r w:rsidR="009C54B5">
        <w:t xml:space="preserve"> </w:t>
      </w:r>
      <w:r w:rsidR="00A006BB">
        <w:t>The errors should be fairly generic and do not include specific errors (each function should document its return codes, i.e. explain what happen if a specific error was returned).</w:t>
      </w:r>
    </w:p>
    <w:p w:rsidR="004214B5" w:rsidRDefault="004214B5" w:rsidP="004214B5">
      <w:r>
        <w:t>Here are some used definitions:</w:t>
      </w:r>
    </w:p>
    <w:tbl>
      <w:tblPr>
        <w:tblStyle w:val="TableGrid"/>
        <w:tblW w:w="0" w:type="auto"/>
        <w:tblLook w:val="04A0" w:firstRow="1" w:lastRow="0" w:firstColumn="1" w:lastColumn="0" w:noHBand="0" w:noVBand="1"/>
      </w:tblPr>
      <w:tblGrid>
        <w:gridCol w:w="3577"/>
        <w:gridCol w:w="5666"/>
      </w:tblGrid>
      <w:tr w:rsidR="004214B5" w:rsidTr="009C54B5">
        <w:trPr>
          <w:cnfStyle w:val="100000000000" w:firstRow="1" w:lastRow="0" w:firstColumn="0" w:lastColumn="0" w:oddVBand="0" w:evenVBand="0" w:oddHBand="0" w:evenHBand="0" w:firstRowFirstColumn="0" w:firstRowLastColumn="0" w:lastRowFirstColumn="0" w:lastRowLastColumn="0"/>
        </w:trPr>
        <w:tc>
          <w:tcPr>
            <w:tcW w:w="3577" w:type="dxa"/>
          </w:tcPr>
          <w:p w:rsidR="004214B5" w:rsidRDefault="004214B5" w:rsidP="004214B5">
            <w:r>
              <w:t>Name</w:t>
            </w:r>
          </w:p>
        </w:tc>
        <w:tc>
          <w:tcPr>
            <w:tcW w:w="5666" w:type="dxa"/>
          </w:tcPr>
          <w:p w:rsidR="004214B5" w:rsidRDefault="004214B5" w:rsidP="004214B5">
            <w:r>
              <w:t>Description</w:t>
            </w:r>
          </w:p>
        </w:tc>
      </w:tr>
      <w:tr w:rsidR="004214B5" w:rsidTr="009C54B5">
        <w:tc>
          <w:tcPr>
            <w:tcW w:w="3577" w:type="dxa"/>
          </w:tcPr>
          <w:p w:rsidR="004214B5" w:rsidRDefault="004214B5" w:rsidP="004214B5">
            <w:pPr>
              <w:pStyle w:val="CodeFragment"/>
            </w:pPr>
            <w:r>
              <w:t>IMG_SUCCESS</w:t>
            </w:r>
          </w:p>
        </w:tc>
        <w:tc>
          <w:tcPr>
            <w:tcW w:w="5666" w:type="dxa"/>
          </w:tcPr>
          <w:p w:rsidR="004214B5" w:rsidRDefault="004214B5" w:rsidP="004214B5">
            <w:r>
              <w:t>Returned when successful – should be 0</w:t>
            </w:r>
          </w:p>
        </w:tc>
      </w:tr>
      <w:tr w:rsidR="004214B5" w:rsidTr="009C54B5">
        <w:tc>
          <w:tcPr>
            <w:tcW w:w="3577" w:type="dxa"/>
          </w:tcPr>
          <w:p w:rsidR="004214B5" w:rsidRDefault="004214B5" w:rsidP="004214B5">
            <w:pPr>
              <w:pStyle w:val="CodeFragment"/>
            </w:pPr>
            <w:r>
              <w:t>IMG_ERROR_MALLOC_FAILED</w:t>
            </w:r>
          </w:p>
        </w:tc>
        <w:tc>
          <w:tcPr>
            <w:tcW w:w="5666" w:type="dxa"/>
          </w:tcPr>
          <w:p w:rsidR="004214B5" w:rsidRDefault="004214B5" w:rsidP="004214B5">
            <w:r>
              <w:t>Returned when a memory allocation failed</w:t>
            </w:r>
          </w:p>
        </w:tc>
      </w:tr>
      <w:tr w:rsidR="004214B5" w:rsidTr="009C54B5">
        <w:tc>
          <w:tcPr>
            <w:tcW w:w="3577" w:type="dxa"/>
          </w:tcPr>
          <w:p w:rsidR="004214B5" w:rsidRDefault="004214B5" w:rsidP="004214B5">
            <w:pPr>
              <w:pStyle w:val="CodeFragment"/>
            </w:pPr>
            <w:r>
              <w:t>IMG_ERROR_FATAL</w:t>
            </w:r>
          </w:p>
        </w:tc>
        <w:tc>
          <w:tcPr>
            <w:tcW w:w="5666" w:type="dxa"/>
          </w:tcPr>
          <w:p w:rsidR="004214B5" w:rsidRDefault="004214B5" w:rsidP="004214B5">
            <w:r>
              <w:t>Unspecified fatal error</w:t>
            </w:r>
          </w:p>
        </w:tc>
      </w:tr>
      <w:tr w:rsidR="004214B5" w:rsidTr="009C54B5">
        <w:tc>
          <w:tcPr>
            <w:tcW w:w="3577" w:type="dxa"/>
          </w:tcPr>
          <w:p w:rsidR="004214B5" w:rsidRDefault="004214B5" w:rsidP="004214B5">
            <w:pPr>
              <w:pStyle w:val="CodeFragment"/>
            </w:pPr>
            <w:r>
              <w:t>IMG_ERROR_INVALID_PARAMETERS</w:t>
            </w:r>
          </w:p>
        </w:tc>
        <w:tc>
          <w:tcPr>
            <w:tcW w:w="5666" w:type="dxa"/>
          </w:tcPr>
          <w:p w:rsidR="004214B5" w:rsidRDefault="004214B5" w:rsidP="004214B5">
            <w:r>
              <w:t>The provided parameters were incorrect</w:t>
            </w:r>
          </w:p>
        </w:tc>
      </w:tr>
      <w:tr w:rsidR="004214B5" w:rsidTr="009C54B5">
        <w:tc>
          <w:tcPr>
            <w:tcW w:w="3577" w:type="dxa"/>
          </w:tcPr>
          <w:p w:rsidR="004214B5" w:rsidRDefault="004214B5" w:rsidP="004214B5">
            <w:pPr>
              <w:pStyle w:val="CodeFragment"/>
            </w:pPr>
            <w:r>
              <w:t>IMG_ERROR_UNEXPECTED_STATE</w:t>
            </w:r>
          </w:p>
        </w:tc>
        <w:tc>
          <w:tcPr>
            <w:tcW w:w="5666" w:type="dxa"/>
          </w:tcPr>
          <w:p w:rsidR="004214B5" w:rsidRDefault="004214B5" w:rsidP="004214B5">
            <w:r>
              <w:t>Unexpected or illegal state found</w:t>
            </w:r>
          </w:p>
        </w:tc>
      </w:tr>
      <w:tr w:rsidR="004214B5" w:rsidTr="009C54B5">
        <w:tc>
          <w:tcPr>
            <w:tcW w:w="3577" w:type="dxa"/>
          </w:tcPr>
          <w:p w:rsidR="004214B5" w:rsidRDefault="004214B5" w:rsidP="004214B5">
            <w:pPr>
              <w:pStyle w:val="CodeFragment"/>
            </w:pPr>
            <w:r>
              <w:t>IMG_ERROR_COULD_NOT_OBTAIN_RESOURCE</w:t>
            </w:r>
          </w:p>
        </w:tc>
        <w:tc>
          <w:tcPr>
            <w:tcW w:w="5666" w:type="dxa"/>
          </w:tcPr>
          <w:p w:rsidR="004214B5" w:rsidRDefault="004214B5" w:rsidP="004214B5">
            <w:r>
              <w:t>A required resource could not be created or locked</w:t>
            </w:r>
          </w:p>
        </w:tc>
      </w:tr>
      <w:tr w:rsidR="004214B5" w:rsidTr="009C54B5">
        <w:tc>
          <w:tcPr>
            <w:tcW w:w="3577" w:type="dxa"/>
          </w:tcPr>
          <w:p w:rsidR="004214B5" w:rsidRDefault="004214B5" w:rsidP="004214B5">
            <w:pPr>
              <w:pStyle w:val="CodeFragment"/>
            </w:pPr>
            <w:r>
              <w:t>IMG_ERROR_NOT_INITIALISED</w:t>
            </w:r>
          </w:p>
        </w:tc>
        <w:tc>
          <w:tcPr>
            <w:tcW w:w="5666" w:type="dxa"/>
          </w:tcPr>
          <w:p w:rsidR="004214B5" w:rsidRDefault="009C54B5" w:rsidP="004214B5">
            <w:r w:rsidRPr="009C54B5">
              <w:t>An attempt to access a structure/resource was made before it was initialised</w:t>
            </w:r>
          </w:p>
        </w:tc>
      </w:tr>
      <w:tr w:rsidR="009C54B5" w:rsidTr="009C54B5">
        <w:tc>
          <w:tcPr>
            <w:tcW w:w="3577" w:type="dxa"/>
          </w:tcPr>
          <w:p w:rsidR="009C54B5" w:rsidRDefault="009C54B5" w:rsidP="004214B5">
            <w:pPr>
              <w:pStyle w:val="CodeFragment"/>
            </w:pPr>
            <w:r>
              <w:t>IMG_ERROR_ALREADY_INITIALISED</w:t>
            </w:r>
          </w:p>
        </w:tc>
        <w:tc>
          <w:tcPr>
            <w:tcW w:w="5666" w:type="dxa"/>
          </w:tcPr>
          <w:p w:rsidR="009C54B5" w:rsidRPr="009C54B5" w:rsidRDefault="009C54B5" w:rsidP="004214B5">
            <w:r w:rsidRPr="009C54B5">
              <w:t>An attempt to initialise a structure/resource was made when it has already been initialised</w:t>
            </w:r>
          </w:p>
        </w:tc>
      </w:tr>
      <w:tr w:rsidR="009C54B5" w:rsidTr="009C54B5">
        <w:tc>
          <w:tcPr>
            <w:tcW w:w="3577" w:type="dxa"/>
          </w:tcPr>
          <w:p w:rsidR="009C54B5" w:rsidRDefault="009C54B5" w:rsidP="004214B5">
            <w:pPr>
              <w:pStyle w:val="CodeFragment"/>
            </w:pPr>
            <w:r>
              <w:t>IMG_ERROR_NOT_SUPPORTED</w:t>
            </w:r>
          </w:p>
        </w:tc>
        <w:tc>
          <w:tcPr>
            <w:tcW w:w="5666" w:type="dxa"/>
          </w:tcPr>
          <w:p w:rsidR="009C54B5" w:rsidRPr="009C54B5" w:rsidRDefault="009C54B5" w:rsidP="004214B5">
            <w:r w:rsidRPr="009C54B5">
              <w:t>The requested feature or mode is not supported</w:t>
            </w:r>
          </w:p>
        </w:tc>
      </w:tr>
      <w:tr w:rsidR="009C54B5" w:rsidTr="009C54B5">
        <w:tc>
          <w:tcPr>
            <w:tcW w:w="3577" w:type="dxa"/>
          </w:tcPr>
          <w:p w:rsidR="009C54B5" w:rsidRDefault="009C54B5" w:rsidP="004214B5">
            <w:pPr>
              <w:pStyle w:val="CodeFragment"/>
            </w:pPr>
            <w:r>
              <w:t>IMG_ERROR_MEMORY_IN_USE</w:t>
            </w:r>
          </w:p>
        </w:tc>
        <w:tc>
          <w:tcPr>
            <w:tcW w:w="5666" w:type="dxa"/>
          </w:tcPr>
          <w:p w:rsidR="009C54B5" w:rsidRPr="009C54B5" w:rsidRDefault="009C54B5" w:rsidP="004214B5">
            <w:r>
              <w:t>Memory can</w:t>
            </w:r>
            <w:r w:rsidRPr="009C54B5">
              <w:t>not be freed as it is still been used</w:t>
            </w:r>
            <w:r>
              <w:t>.</w:t>
            </w:r>
          </w:p>
        </w:tc>
      </w:tr>
      <w:tr w:rsidR="00917889" w:rsidTr="009C54B5">
        <w:tc>
          <w:tcPr>
            <w:tcW w:w="3577" w:type="dxa"/>
          </w:tcPr>
          <w:p w:rsidR="00917889" w:rsidRDefault="00917889" w:rsidP="004214B5">
            <w:pPr>
              <w:pStyle w:val="CodeFragment"/>
            </w:pPr>
            <w:r>
              <w:t>IMG_ERROR_VALUE_OUT_OF_RANGE</w:t>
            </w:r>
          </w:p>
        </w:tc>
        <w:tc>
          <w:tcPr>
            <w:tcW w:w="5666" w:type="dxa"/>
          </w:tcPr>
          <w:p w:rsidR="00917889" w:rsidRDefault="00917889" w:rsidP="004214B5">
            <w:r w:rsidRPr="00917889">
              <w:t>A provided value exceeded stated bounds</w:t>
            </w:r>
          </w:p>
        </w:tc>
      </w:tr>
    </w:tbl>
    <w:p w:rsidR="004214B5" w:rsidRDefault="00700668" w:rsidP="00700668">
      <w:pPr>
        <w:pStyle w:val="Heading2"/>
      </w:pPr>
      <w:bookmarkStart w:id="26" w:name="_Ref335833076"/>
      <w:bookmarkStart w:id="27" w:name="_Ref335833080"/>
      <w:bookmarkStart w:id="28" w:name="_Toc335836701"/>
      <w:r>
        <w:t>Pixel formats (img_pixfmts.h)</w:t>
      </w:r>
      <w:bookmarkEnd w:id="26"/>
      <w:bookmarkEnd w:id="27"/>
      <w:bookmarkEnd w:id="28"/>
    </w:p>
    <w:p w:rsidR="00700668" w:rsidRDefault="00700668" w:rsidP="00700668">
      <w:r>
        <w:t>These should be discussed in another topic.</w:t>
      </w:r>
    </w:p>
    <w:p w:rsidR="00700668" w:rsidRDefault="00700668" w:rsidP="00700668">
      <w:r>
        <w:t xml:space="preserve">This header file should contain only the enum that lists all the pixel formats (if such approach is still the one used). </w:t>
      </w:r>
    </w:p>
    <w:tbl>
      <w:tblPr>
        <w:tblStyle w:val="TableGrid"/>
        <w:tblW w:w="0" w:type="auto"/>
        <w:tblLook w:val="04A0" w:firstRow="1" w:lastRow="0" w:firstColumn="1" w:lastColumn="0" w:noHBand="0" w:noVBand="1"/>
      </w:tblPr>
      <w:tblGrid>
        <w:gridCol w:w="2943"/>
        <w:gridCol w:w="6300"/>
      </w:tblGrid>
      <w:tr w:rsidR="0091497B" w:rsidTr="007B5E8B">
        <w:trPr>
          <w:cnfStyle w:val="100000000000" w:firstRow="1" w:lastRow="0" w:firstColumn="0" w:lastColumn="0" w:oddVBand="0" w:evenVBand="0" w:oddHBand="0" w:evenHBand="0" w:firstRowFirstColumn="0" w:firstRowLastColumn="0" w:lastRowFirstColumn="0" w:lastRowLastColumn="0"/>
        </w:trPr>
        <w:tc>
          <w:tcPr>
            <w:tcW w:w="9243" w:type="dxa"/>
            <w:gridSpan w:val="2"/>
          </w:tcPr>
          <w:p w:rsidR="0091497B" w:rsidRDefault="0091497B" w:rsidP="000D3FFF">
            <w:pPr>
              <w:jc w:val="center"/>
            </w:pPr>
            <w:r>
              <w:t>IMG_ePixelFormat</w:t>
            </w:r>
          </w:p>
        </w:tc>
      </w:tr>
      <w:tr w:rsidR="00700668" w:rsidTr="00700668">
        <w:tc>
          <w:tcPr>
            <w:tcW w:w="2943" w:type="dxa"/>
          </w:tcPr>
          <w:p w:rsidR="00700668" w:rsidRDefault="00700668" w:rsidP="00700668">
            <w:r>
              <w:t>Name</w:t>
            </w:r>
          </w:p>
        </w:tc>
        <w:tc>
          <w:tcPr>
            <w:tcW w:w="6300" w:type="dxa"/>
          </w:tcPr>
          <w:p w:rsidR="00700668" w:rsidRDefault="00700668" w:rsidP="00700668">
            <w:r>
              <w:t>Description</w:t>
            </w:r>
          </w:p>
        </w:tc>
      </w:tr>
      <w:tr w:rsidR="0091497B" w:rsidTr="007B5E8B">
        <w:tc>
          <w:tcPr>
            <w:tcW w:w="2943" w:type="dxa"/>
          </w:tcPr>
          <w:p w:rsidR="0091497B" w:rsidRDefault="0091497B" w:rsidP="007B5E8B">
            <w:pPr>
              <w:pStyle w:val="CodeFragment"/>
            </w:pPr>
            <w:r>
              <w:lastRenderedPageBreak/>
              <w:t>IMG_PIXFMT_UNDEFINED</w:t>
            </w:r>
          </w:p>
        </w:tc>
        <w:tc>
          <w:tcPr>
            <w:tcW w:w="6300" w:type="dxa"/>
          </w:tcPr>
          <w:p w:rsidR="0091497B" w:rsidRDefault="0091497B" w:rsidP="007B5E8B">
            <w:r w:rsidRPr="00700668">
              <w:t>This format is considered invalid - used for default values into structures.</w:t>
            </w:r>
          </w:p>
        </w:tc>
      </w:tr>
    </w:tbl>
    <w:p w:rsidR="00700668" w:rsidRDefault="00700668" w:rsidP="00700668">
      <w:pPr>
        <w:pStyle w:val="Heading2"/>
      </w:pPr>
      <w:bookmarkStart w:id="29" w:name="_Ref335833113"/>
      <w:bookmarkStart w:id="30" w:name="_Ref335833117"/>
      <w:bookmarkStart w:id="31" w:name="_Toc335836702"/>
      <w:r>
        <w:t>Structures and enums (img_structs.h)</w:t>
      </w:r>
      <w:bookmarkEnd w:id="29"/>
      <w:bookmarkEnd w:id="30"/>
      <w:bookmarkEnd w:id="31"/>
    </w:p>
    <w:p w:rsidR="00700668" w:rsidRDefault="00700668" w:rsidP="00700668">
      <w:r>
        <w:t>If a lot more enums should be shared then they should be moved to img_enums.h.</w:t>
      </w:r>
      <w:r>
        <w:br/>
        <w:t>This header contains all shared structures and enums that are not dependent on one library to exist.</w:t>
      </w:r>
    </w:p>
    <w:p w:rsidR="00700668" w:rsidRDefault="00700668" w:rsidP="00700668">
      <w:pPr>
        <w:pStyle w:val="Heading3"/>
      </w:pPr>
      <w:bookmarkStart w:id="32" w:name="_Toc335836703"/>
      <w:r>
        <w:t>Enumerations</w:t>
      </w:r>
      <w:bookmarkEnd w:id="32"/>
    </w:p>
    <w:p w:rsidR="00700668" w:rsidRDefault="00960A14" w:rsidP="00700668">
      <w:r>
        <w:t>The picture type (field or frame coded)</w:t>
      </w:r>
    </w:p>
    <w:tbl>
      <w:tblPr>
        <w:tblStyle w:val="TableGrid"/>
        <w:tblW w:w="0" w:type="auto"/>
        <w:tblLook w:val="04A0" w:firstRow="1" w:lastRow="0" w:firstColumn="1" w:lastColumn="0" w:noHBand="0" w:noVBand="1"/>
      </w:tblPr>
      <w:tblGrid>
        <w:gridCol w:w="2943"/>
        <w:gridCol w:w="6300"/>
      </w:tblGrid>
      <w:tr w:rsidR="0091497B" w:rsidTr="007B5E8B">
        <w:trPr>
          <w:cnfStyle w:val="100000000000" w:firstRow="1" w:lastRow="0" w:firstColumn="0" w:lastColumn="0" w:oddVBand="0" w:evenVBand="0" w:oddHBand="0" w:evenHBand="0" w:firstRowFirstColumn="0" w:firstRowLastColumn="0" w:lastRowFirstColumn="0" w:lastRowLastColumn="0"/>
        </w:trPr>
        <w:tc>
          <w:tcPr>
            <w:tcW w:w="9243" w:type="dxa"/>
            <w:gridSpan w:val="2"/>
          </w:tcPr>
          <w:p w:rsidR="0091497B" w:rsidRDefault="0091497B" w:rsidP="000D3FFF">
            <w:pPr>
              <w:jc w:val="center"/>
            </w:pPr>
            <w:r>
              <w:t>IMG_ePictureType</w:t>
            </w:r>
          </w:p>
        </w:tc>
      </w:tr>
      <w:tr w:rsidR="00960A14" w:rsidTr="00960A14">
        <w:tc>
          <w:tcPr>
            <w:tcW w:w="2943" w:type="dxa"/>
          </w:tcPr>
          <w:p w:rsidR="00960A14" w:rsidRDefault="00960A14" w:rsidP="00700668">
            <w:r>
              <w:t>Name</w:t>
            </w:r>
          </w:p>
        </w:tc>
        <w:tc>
          <w:tcPr>
            <w:tcW w:w="6300" w:type="dxa"/>
          </w:tcPr>
          <w:p w:rsidR="00960A14" w:rsidRDefault="00960A14" w:rsidP="00700668">
            <w:r>
              <w:t>Description</w:t>
            </w:r>
          </w:p>
        </w:tc>
      </w:tr>
      <w:tr w:rsidR="00960A14" w:rsidTr="00960A14">
        <w:tc>
          <w:tcPr>
            <w:tcW w:w="2943" w:type="dxa"/>
          </w:tcPr>
          <w:p w:rsidR="00960A14" w:rsidRDefault="007E7233" w:rsidP="007E7233">
            <w:pPr>
              <w:pStyle w:val="CodeFragment"/>
            </w:pPr>
            <w:r>
              <w:t>IMG_PICTYPE_FRAME</w:t>
            </w:r>
          </w:p>
        </w:tc>
        <w:tc>
          <w:tcPr>
            <w:tcW w:w="6300" w:type="dxa"/>
          </w:tcPr>
          <w:p w:rsidR="00960A14" w:rsidRDefault="00960A14" w:rsidP="00700668"/>
        </w:tc>
      </w:tr>
      <w:tr w:rsidR="007E7233" w:rsidTr="00960A14">
        <w:tc>
          <w:tcPr>
            <w:tcW w:w="2943" w:type="dxa"/>
          </w:tcPr>
          <w:p w:rsidR="007E7233" w:rsidRDefault="007E7233" w:rsidP="007E7233">
            <w:pPr>
              <w:pStyle w:val="CodeFragment"/>
            </w:pPr>
            <w:r>
              <w:t>IMG_PICTYPE_FIELD_TOP</w:t>
            </w:r>
          </w:p>
          <w:p w:rsidR="007E7233" w:rsidRDefault="007E7233" w:rsidP="007E7233">
            <w:pPr>
              <w:pStyle w:val="CodeFragment"/>
            </w:pPr>
            <w:r>
              <w:t>IMG_PICTYPE_FIELD_BOTTOM</w:t>
            </w:r>
          </w:p>
        </w:tc>
        <w:tc>
          <w:tcPr>
            <w:tcW w:w="6300" w:type="dxa"/>
          </w:tcPr>
          <w:p w:rsidR="007E7233" w:rsidRDefault="007E7233" w:rsidP="00700668"/>
        </w:tc>
      </w:tr>
      <w:tr w:rsidR="007E7233" w:rsidTr="00960A14">
        <w:tc>
          <w:tcPr>
            <w:tcW w:w="2943" w:type="dxa"/>
          </w:tcPr>
          <w:p w:rsidR="007E7233" w:rsidRDefault="007E7233" w:rsidP="007E7233">
            <w:pPr>
              <w:pStyle w:val="CodeFragment"/>
            </w:pPr>
            <w:r>
              <w:t>IMG_PICTYPE_PAIR</w:t>
            </w:r>
          </w:p>
        </w:tc>
        <w:tc>
          <w:tcPr>
            <w:tcW w:w="6300" w:type="dxa"/>
          </w:tcPr>
          <w:p w:rsidR="007E7233" w:rsidRDefault="007E7233" w:rsidP="00700668"/>
        </w:tc>
      </w:tr>
    </w:tbl>
    <w:p w:rsidR="007E7233" w:rsidRDefault="007E7233" w:rsidP="007E7233">
      <w:r>
        <w:t>The picture rotation or orientation (clockwise)</w:t>
      </w:r>
    </w:p>
    <w:tbl>
      <w:tblPr>
        <w:tblStyle w:val="TableGrid"/>
        <w:tblW w:w="0" w:type="auto"/>
        <w:tblLook w:val="04A0" w:firstRow="1" w:lastRow="0" w:firstColumn="1" w:lastColumn="0" w:noHBand="0" w:noVBand="1"/>
      </w:tblPr>
      <w:tblGrid>
        <w:gridCol w:w="2943"/>
        <w:gridCol w:w="6300"/>
      </w:tblGrid>
      <w:tr w:rsidR="0091497B" w:rsidTr="007B5E8B">
        <w:trPr>
          <w:cnfStyle w:val="100000000000" w:firstRow="1" w:lastRow="0" w:firstColumn="0" w:lastColumn="0" w:oddVBand="0" w:evenVBand="0" w:oddHBand="0" w:evenHBand="0" w:firstRowFirstColumn="0" w:firstRowLastColumn="0" w:lastRowFirstColumn="0" w:lastRowLastColumn="0"/>
        </w:trPr>
        <w:tc>
          <w:tcPr>
            <w:tcW w:w="9243" w:type="dxa"/>
            <w:gridSpan w:val="2"/>
          </w:tcPr>
          <w:p w:rsidR="0091497B" w:rsidRDefault="0091497B" w:rsidP="000D3FFF">
            <w:pPr>
              <w:jc w:val="center"/>
            </w:pPr>
            <w:r>
              <w:t>IMG_eOrientation</w:t>
            </w:r>
          </w:p>
        </w:tc>
      </w:tr>
      <w:tr w:rsidR="007E7233" w:rsidTr="007E7233">
        <w:tc>
          <w:tcPr>
            <w:tcW w:w="2943" w:type="dxa"/>
          </w:tcPr>
          <w:p w:rsidR="007E7233" w:rsidRDefault="007E7233" w:rsidP="007E7233">
            <w:r>
              <w:t>Name</w:t>
            </w:r>
          </w:p>
        </w:tc>
        <w:tc>
          <w:tcPr>
            <w:tcW w:w="6300" w:type="dxa"/>
          </w:tcPr>
          <w:p w:rsidR="007E7233" w:rsidRDefault="007E7233" w:rsidP="007E7233">
            <w:r>
              <w:t>Description</w:t>
            </w:r>
          </w:p>
        </w:tc>
      </w:tr>
      <w:tr w:rsidR="007E7233" w:rsidTr="007E7233">
        <w:tc>
          <w:tcPr>
            <w:tcW w:w="2943" w:type="dxa"/>
          </w:tcPr>
          <w:p w:rsidR="007E7233" w:rsidRDefault="007E7233" w:rsidP="007E7233">
            <w:pPr>
              <w:pStyle w:val="CodeFragment"/>
            </w:pPr>
            <w:r>
              <w:t>IMG_ROTATE_NEVER</w:t>
            </w:r>
          </w:p>
        </w:tc>
        <w:tc>
          <w:tcPr>
            <w:tcW w:w="6300" w:type="dxa"/>
          </w:tcPr>
          <w:p w:rsidR="007E7233" w:rsidRDefault="007E7233" w:rsidP="007E7233"/>
        </w:tc>
      </w:tr>
      <w:tr w:rsidR="007E7233" w:rsidTr="007E7233">
        <w:tc>
          <w:tcPr>
            <w:tcW w:w="2943" w:type="dxa"/>
          </w:tcPr>
          <w:p w:rsidR="007E7233" w:rsidRDefault="007E7233" w:rsidP="007E7233">
            <w:pPr>
              <w:pStyle w:val="CodeFragment"/>
            </w:pPr>
            <w:r>
              <w:t>IMG_ROTATE_0</w:t>
            </w:r>
          </w:p>
          <w:p w:rsidR="007E7233" w:rsidRDefault="007E7233" w:rsidP="007E7233">
            <w:pPr>
              <w:pStyle w:val="CodeFragment"/>
            </w:pPr>
            <w:r>
              <w:t>IMG_ROTATE_90</w:t>
            </w:r>
          </w:p>
          <w:p w:rsidR="007E7233" w:rsidRDefault="007E7233" w:rsidP="007E7233">
            <w:pPr>
              <w:pStyle w:val="CodeFragment"/>
            </w:pPr>
            <w:r>
              <w:t>IMG_ROTATE_180</w:t>
            </w:r>
          </w:p>
          <w:p w:rsidR="007E7233" w:rsidRDefault="007E7233" w:rsidP="007E7233">
            <w:pPr>
              <w:pStyle w:val="CodeFragment"/>
            </w:pPr>
            <w:r>
              <w:t>IMG_ROTATE_270</w:t>
            </w:r>
          </w:p>
        </w:tc>
        <w:tc>
          <w:tcPr>
            <w:tcW w:w="6300" w:type="dxa"/>
          </w:tcPr>
          <w:p w:rsidR="007E7233" w:rsidRDefault="007E7233" w:rsidP="007E7233"/>
        </w:tc>
      </w:tr>
    </w:tbl>
    <w:p w:rsidR="007E7233" w:rsidRDefault="001D0B0A" w:rsidP="001D0B0A">
      <w:pPr>
        <w:pStyle w:val="Heading2"/>
      </w:pPr>
      <w:bookmarkStart w:id="33" w:name="_Ref335833151"/>
      <w:bookmarkStart w:id="34" w:name="_Ref335833156"/>
      <w:bookmarkStart w:id="35" w:name="_Toc335836704"/>
      <w:r>
        <w:t>General Include (img_includes.h)</w:t>
      </w:r>
      <w:bookmarkEnd w:id="33"/>
      <w:bookmarkEnd w:id="34"/>
      <w:bookmarkEnd w:id="35"/>
    </w:p>
    <w:p w:rsidR="001D0B0A" w:rsidRDefault="001D0B0A" w:rsidP="001D0B0A">
      <w:r>
        <w:t>This file can (but doesn’t have to) be used to include all the previously mentioned headers.</w:t>
      </w:r>
    </w:p>
    <w:p w:rsidR="00F30A40" w:rsidRDefault="00F30A40" w:rsidP="00F30A40">
      <w:pPr>
        <w:pStyle w:val="Heading1"/>
      </w:pPr>
      <w:bookmarkStart w:id="36" w:name="_Toc335836705"/>
      <w:r>
        <w:t>System specific headers</w:t>
      </w:r>
      <w:bookmarkEnd w:id="36"/>
    </w:p>
    <w:p w:rsidR="00F30A40" w:rsidRDefault="00F30A40" w:rsidP="00F30A40">
      <w:r>
        <w:t>These headers are defining the system specific types and macros. Currently there are 3 platforms:</w:t>
      </w:r>
    </w:p>
    <w:p w:rsidR="00F30A40" w:rsidRDefault="00F30A40" w:rsidP="009B79EE">
      <w:pPr>
        <w:numPr>
          <w:ilvl w:val="0"/>
          <w:numId w:val="8"/>
        </w:numPr>
      </w:pPr>
      <w:r>
        <w:t>C standard 99 (c99) that is compliant to this standard (i.e. used for GNU/Linux user mode)</w:t>
      </w:r>
    </w:p>
    <w:p w:rsidR="00F30A40" w:rsidRDefault="00F30A40" w:rsidP="009B79EE">
      <w:pPr>
        <w:numPr>
          <w:ilvl w:val="0"/>
          <w:numId w:val="8"/>
        </w:numPr>
      </w:pPr>
      <w:r>
        <w:t>Microsoft (ms) that is windows specific</w:t>
      </w:r>
    </w:p>
    <w:p w:rsidR="00F30A40" w:rsidRDefault="00F30A40" w:rsidP="009B79EE">
      <w:pPr>
        <w:numPr>
          <w:ilvl w:val="0"/>
          <w:numId w:val="8"/>
        </w:numPr>
      </w:pPr>
      <w:r>
        <w:t>Linux kernel (linux-kernel) that is specific to the internal headers for the kernel</w:t>
      </w:r>
    </w:p>
    <w:p w:rsidR="00C2043B" w:rsidRDefault="00C2043B" w:rsidP="00C2043B">
      <w:r>
        <w:t>Each of the system defines all the following files.</w:t>
      </w:r>
    </w:p>
    <w:p w:rsidR="00C2043B" w:rsidRDefault="00C2043B" w:rsidP="00C2043B">
      <w:pPr>
        <w:pStyle w:val="Heading2"/>
      </w:pPr>
      <w:bookmarkStart w:id="37" w:name="_Ref335833205"/>
      <w:bookmarkStart w:id="38" w:name="_Ref335833208"/>
      <w:bookmarkStart w:id="39" w:name="_Ref335833214"/>
      <w:bookmarkStart w:id="40" w:name="_Ref335833242"/>
      <w:bookmarkStart w:id="41" w:name="_Ref335833247"/>
      <w:bookmarkStart w:id="42" w:name="_Toc335836706"/>
      <w:r>
        <w:t>System types (img_systypes.h)</w:t>
      </w:r>
      <w:bookmarkEnd w:id="37"/>
      <w:bookmarkEnd w:id="38"/>
      <w:bookmarkEnd w:id="39"/>
      <w:bookmarkEnd w:id="40"/>
      <w:bookmarkEnd w:id="41"/>
      <w:bookmarkEnd w:id="42"/>
    </w:p>
    <w:p w:rsidR="00C2043B" w:rsidRDefault="00C2043B" w:rsidP="00C2043B">
      <w:r>
        <w:t>This header defines the sized data-types using the standard one available from the system (they have different names – and are in different headers – for different platforms).</w:t>
      </w:r>
    </w:p>
    <w:tbl>
      <w:tblPr>
        <w:tblStyle w:val="TableGrid"/>
        <w:tblW w:w="0" w:type="auto"/>
        <w:tblLook w:val="04A0" w:firstRow="1" w:lastRow="0" w:firstColumn="1" w:lastColumn="0" w:noHBand="0" w:noVBand="1"/>
      </w:tblPr>
      <w:tblGrid>
        <w:gridCol w:w="2943"/>
        <w:gridCol w:w="6300"/>
      </w:tblGrid>
      <w:tr w:rsidR="00C2043B" w:rsidTr="00C2043B">
        <w:trPr>
          <w:cnfStyle w:val="100000000000" w:firstRow="1" w:lastRow="0" w:firstColumn="0" w:lastColumn="0" w:oddVBand="0" w:evenVBand="0" w:oddHBand="0" w:evenHBand="0" w:firstRowFirstColumn="0" w:firstRowLastColumn="0" w:lastRowFirstColumn="0" w:lastRowLastColumn="0"/>
        </w:trPr>
        <w:tc>
          <w:tcPr>
            <w:tcW w:w="2943" w:type="dxa"/>
          </w:tcPr>
          <w:p w:rsidR="00C2043B" w:rsidRDefault="00C2043B" w:rsidP="00C2043B">
            <w:r>
              <w:t>Name</w:t>
            </w:r>
          </w:p>
        </w:tc>
        <w:tc>
          <w:tcPr>
            <w:tcW w:w="6300" w:type="dxa"/>
          </w:tcPr>
          <w:p w:rsidR="00C2043B" w:rsidRDefault="00C2043B" w:rsidP="00C2043B">
            <w:r>
              <w:t>Description</w:t>
            </w:r>
          </w:p>
        </w:tc>
      </w:tr>
      <w:tr w:rsidR="00C2043B" w:rsidTr="00C2043B">
        <w:tc>
          <w:tcPr>
            <w:tcW w:w="2943" w:type="dxa"/>
          </w:tcPr>
          <w:p w:rsidR="00C2043B" w:rsidRDefault="00C2043B" w:rsidP="00C2043B">
            <w:pPr>
              <w:pStyle w:val="CodeFragment"/>
            </w:pPr>
            <w:r>
              <w:lastRenderedPageBreak/>
              <w:t>IMG_WCHAR</w:t>
            </w:r>
          </w:p>
        </w:tc>
        <w:tc>
          <w:tcPr>
            <w:tcW w:w="6300" w:type="dxa"/>
          </w:tcPr>
          <w:p w:rsidR="00C2043B" w:rsidRDefault="00C2043B" w:rsidP="00C2043B">
            <w:r>
              <w:t>Wide character (16b)</w:t>
            </w:r>
          </w:p>
        </w:tc>
      </w:tr>
      <w:tr w:rsidR="00C2043B" w:rsidTr="00C2043B">
        <w:tc>
          <w:tcPr>
            <w:tcW w:w="2943" w:type="dxa"/>
          </w:tcPr>
          <w:p w:rsidR="00C2043B" w:rsidRDefault="00C2043B" w:rsidP="00C2043B">
            <w:pPr>
              <w:pStyle w:val="CodeFragment"/>
            </w:pPr>
            <w:r>
              <w:t>IMG_INT8</w:t>
            </w:r>
          </w:p>
          <w:p w:rsidR="00C2043B" w:rsidRDefault="00C2043B" w:rsidP="00C2043B">
            <w:pPr>
              <w:pStyle w:val="CodeFragment"/>
            </w:pPr>
            <w:r>
              <w:t>IMG_UINT8</w:t>
            </w:r>
          </w:p>
        </w:tc>
        <w:tc>
          <w:tcPr>
            <w:tcW w:w="6300" w:type="dxa"/>
            <w:vMerge w:val="restart"/>
          </w:tcPr>
          <w:p w:rsidR="00C2043B" w:rsidRDefault="00C2043B" w:rsidP="00C2043B">
            <w:r>
              <w:t>Signed and unsigned integers of different sizes</w:t>
            </w:r>
          </w:p>
        </w:tc>
      </w:tr>
      <w:tr w:rsidR="00C2043B" w:rsidTr="00C2043B">
        <w:tc>
          <w:tcPr>
            <w:tcW w:w="2943" w:type="dxa"/>
          </w:tcPr>
          <w:p w:rsidR="00C2043B" w:rsidRDefault="00C2043B" w:rsidP="00C2043B">
            <w:pPr>
              <w:pStyle w:val="CodeFragment"/>
            </w:pPr>
            <w:r>
              <w:t>IMG_INT16</w:t>
            </w:r>
          </w:p>
          <w:p w:rsidR="00C2043B" w:rsidRDefault="00C2043B" w:rsidP="00C2043B">
            <w:pPr>
              <w:pStyle w:val="CodeFragment"/>
            </w:pPr>
            <w:r>
              <w:t>IMG_UINT16</w:t>
            </w:r>
          </w:p>
        </w:tc>
        <w:tc>
          <w:tcPr>
            <w:tcW w:w="6300" w:type="dxa"/>
            <w:vMerge/>
          </w:tcPr>
          <w:p w:rsidR="00C2043B" w:rsidRDefault="00C2043B" w:rsidP="00C2043B"/>
        </w:tc>
      </w:tr>
      <w:tr w:rsidR="00C2043B" w:rsidTr="00C2043B">
        <w:tc>
          <w:tcPr>
            <w:tcW w:w="2943" w:type="dxa"/>
          </w:tcPr>
          <w:p w:rsidR="00C2043B" w:rsidRDefault="00C2043B" w:rsidP="00C2043B">
            <w:pPr>
              <w:pStyle w:val="CodeFragment"/>
            </w:pPr>
            <w:r>
              <w:t>IMG_INT32</w:t>
            </w:r>
          </w:p>
          <w:p w:rsidR="00C2043B" w:rsidRDefault="00C2043B" w:rsidP="00C2043B">
            <w:pPr>
              <w:pStyle w:val="CodeFragment"/>
            </w:pPr>
            <w:r>
              <w:t>IMG_UINT32</w:t>
            </w:r>
          </w:p>
        </w:tc>
        <w:tc>
          <w:tcPr>
            <w:tcW w:w="6300" w:type="dxa"/>
            <w:vMerge/>
          </w:tcPr>
          <w:p w:rsidR="00C2043B" w:rsidRDefault="00C2043B" w:rsidP="00C2043B"/>
        </w:tc>
      </w:tr>
      <w:tr w:rsidR="00C2043B" w:rsidTr="00C2043B">
        <w:tc>
          <w:tcPr>
            <w:tcW w:w="2943" w:type="dxa"/>
          </w:tcPr>
          <w:p w:rsidR="00C2043B" w:rsidRDefault="00C2043B" w:rsidP="00C2043B">
            <w:pPr>
              <w:pStyle w:val="CodeFragment"/>
            </w:pPr>
            <w:r>
              <w:t>IMG_INT64</w:t>
            </w:r>
          </w:p>
          <w:p w:rsidR="00C2043B" w:rsidRDefault="00C2043B" w:rsidP="00C2043B">
            <w:pPr>
              <w:pStyle w:val="CodeFragment"/>
            </w:pPr>
            <w:r>
              <w:t>IMG_UINT64</w:t>
            </w:r>
          </w:p>
        </w:tc>
        <w:tc>
          <w:tcPr>
            <w:tcW w:w="6300" w:type="dxa"/>
            <w:vMerge/>
          </w:tcPr>
          <w:p w:rsidR="00C2043B" w:rsidRDefault="00C2043B" w:rsidP="00C2043B"/>
        </w:tc>
      </w:tr>
      <w:tr w:rsidR="00C2043B" w:rsidTr="00C2043B">
        <w:tc>
          <w:tcPr>
            <w:tcW w:w="2943" w:type="dxa"/>
          </w:tcPr>
          <w:p w:rsidR="00C2043B" w:rsidRDefault="00C2043B" w:rsidP="00C2043B">
            <w:pPr>
              <w:pStyle w:val="CodeFragment"/>
            </w:pPr>
            <w:r>
              <w:t>IMG_BYTE</w:t>
            </w:r>
          </w:p>
        </w:tc>
        <w:tc>
          <w:tcPr>
            <w:tcW w:w="6300" w:type="dxa"/>
          </w:tcPr>
          <w:p w:rsidR="00C2043B" w:rsidRDefault="00C2043B" w:rsidP="00C2043B">
            <w:r>
              <w:t>Atom of memory (usually similar to IMG_UINT8)</w:t>
            </w:r>
          </w:p>
        </w:tc>
      </w:tr>
      <w:tr w:rsidR="00C2043B" w:rsidTr="00C2043B">
        <w:tc>
          <w:tcPr>
            <w:tcW w:w="2943" w:type="dxa"/>
          </w:tcPr>
          <w:p w:rsidR="00C2043B" w:rsidRDefault="00C2043B" w:rsidP="00C2043B">
            <w:pPr>
              <w:pStyle w:val="CodeFragment"/>
            </w:pPr>
            <w:r>
              <w:t>IMG_SIZE</w:t>
            </w:r>
          </w:p>
        </w:tc>
        <w:tc>
          <w:tcPr>
            <w:tcW w:w="6300" w:type="dxa"/>
          </w:tcPr>
          <w:p w:rsidR="00C2043B" w:rsidRDefault="00C2043B" w:rsidP="00C2043B">
            <w:r w:rsidRPr="00C2043B">
              <w:t xml:space="preserve">Unsigned integer returned by </w:t>
            </w:r>
            <w:r w:rsidRPr="00917889">
              <w:rPr>
                <w:i/>
              </w:rPr>
              <w:t>sizeof</w:t>
            </w:r>
            <w:r w:rsidRPr="00C2043B">
              <w:t xml:space="preserve"> operator (i.e. big enough to hold any memory allocation) (C89</w:t>
            </w:r>
            <w:r>
              <w:t xml:space="preserve"> equivalent </w:t>
            </w:r>
            <w:r w:rsidRPr="00917889">
              <w:rPr>
                <w:i/>
              </w:rPr>
              <w:t>size_t</w:t>
            </w:r>
            <w:r w:rsidRPr="00C2043B">
              <w:t>)</w:t>
            </w:r>
            <w:r>
              <w:t>.</w:t>
            </w:r>
          </w:p>
        </w:tc>
      </w:tr>
      <w:tr w:rsidR="00C2043B" w:rsidTr="00C2043B">
        <w:tc>
          <w:tcPr>
            <w:tcW w:w="2943" w:type="dxa"/>
          </w:tcPr>
          <w:p w:rsidR="00C2043B" w:rsidRDefault="00C2043B" w:rsidP="00C2043B">
            <w:pPr>
              <w:pStyle w:val="CodeFragment"/>
            </w:pPr>
            <w:r>
              <w:t>IMG_UINTPTR</w:t>
            </w:r>
          </w:p>
        </w:tc>
        <w:tc>
          <w:tcPr>
            <w:tcW w:w="6300" w:type="dxa"/>
          </w:tcPr>
          <w:p w:rsidR="00C2043B" w:rsidRPr="00C2043B" w:rsidRDefault="00C2043B" w:rsidP="00C2043B">
            <w:r w:rsidRPr="00C2043B">
              <w:t>Integer vairable that can hold a pointer value (C99</w:t>
            </w:r>
            <w:r>
              <w:t xml:space="preserve"> equivalent is </w:t>
            </w:r>
            <w:r w:rsidRPr="00917889">
              <w:rPr>
                <w:i/>
              </w:rPr>
              <w:t>uintptr_t</w:t>
            </w:r>
            <w:r w:rsidRPr="00C2043B">
              <w:t>)</w:t>
            </w:r>
          </w:p>
        </w:tc>
      </w:tr>
      <w:tr w:rsidR="00C2043B" w:rsidTr="00C2043B">
        <w:tc>
          <w:tcPr>
            <w:tcW w:w="2943" w:type="dxa"/>
          </w:tcPr>
          <w:p w:rsidR="00C2043B" w:rsidRDefault="00C2043B" w:rsidP="00C2043B">
            <w:pPr>
              <w:pStyle w:val="CodeFragment"/>
            </w:pPr>
            <w:r>
              <w:t>IMG_PTRDIFF</w:t>
            </w:r>
          </w:p>
        </w:tc>
        <w:tc>
          <w:tcPr>
            <w:tcW w:w="6300" w:type="dxa"/>
          </w:tcPr>
          <w:p w:rsidR="00C2043B" w:rsidRPr="00C2043B" w:rsidRDefault="00C2043B" w:rsidP="00C2043B">
            <w:r w:rsidRPr="00C2043B">
              <w:t>Large enought to hold the signed difference of 2 pointer values (C89</w:t>
            </w:r>
            <w:r>
              <w:t xml:space="preserve"> equivalent </w:t>
            </w:r>
            <w:r w:rsidRPr="00917889">
              <w:rPr>
                <w:i/>
              </w:rPr>
              <w:t>ptrdiff_t</w:t>
            </w:r>
            <w:r w:rsidRPr="00C2043B">
              <w:t>)</w:t>
            </w:r>
          </w:p>
        </w:tc>
      </w:tr>
    </w:tbl>
    <w:p w:rsidR="00C2043B" w:rsidRDefault="00C2043B" w:rsidP="00C2043B">
      <w:pPr>
        <w:pStyle w:val="Heading2"/>
      </w:pPr>
      <w:bookmarkStart w:id="43" w:name="_Ref335833324"/>
      <w:bookmarkStart w:id="44" w:name="_Ref335833329"/>
      <w:bookmarkStart w:id="45" w:name="_Ref335833416"/>
      <w:bookmarkStart w:id="46" w:name="_Ref335833421"/>
      <w:bookmarkStart w:id="47" w:name="_Toc335836707"/>
      <w:r>
        <w:t>System definitions (img_sysdefs.h)</w:t>
      </w:r>
      <w:bookmarkEnd w:id="43"/>
      <w:bookmarkEnd w:id="44"/>
      <w:bookmarkEnd w:id="45"/>
      <w:bookmarkEnd w:id="46"/>
      <w:bookmarkEnd w:id="47"/>
    </w:p>
    <w:p w:rsidR="00C2043B" w:rsidRDefault="00C2043B" w:rsidP="00C2043B">
      <w:r>
        <w:t>This header defines some macros that are specific to the platform.</w:t>
      </w:r>
    </w:p>
    <w:tbl>
      <w:tblPr>
        <w:tblStyle w:val="TableGrid"/>
        <w:tblW w:w="0" w:type="auto"/>
        <w:tblLook w:val="04A0" w:firstRow="1" w:lastRow="0" w:firstColumn="1" w:lastColumn="0" w:noHBand="0" w:noVBand="1"/>
      </w:tblPr>
      <w:tblGrid>
        <w:gridCol w:w="2943"/>
        <w:gridCol w:w="6300"/>
      </w:tblGrid>
      <w:tr w:rsidR="00D0733D" w:rsidTr="00D0733D">
        <w:trPr>
          <w:cnfStyle w:val="100000000000" w:firstRow="1" w:lastRow="0" w:firstColumn="0" w:lastColumn="0" w:oddVBand="0" w:evenVBand="0" w:oddHBand="0" w:evenHBand="0" w:firstRowFirstColumn="0" w:firstRowLastColumn="0" w:lastRowFirstColumn="0" w:lastRowLastColumn="0"/>
        </w:trPr>
        <w:tc>
          <w:tcPr>
            <w:tcW w:w="2943" w:type="dxa"/>
          </w:tcPr>
          <w:p w:rsidR="00D0733D" w:rsidRDefault="00D0733D" w:rsidP="00C2043B">
            <w:r>
              <w:t>Name</w:t>
            </w:r>
          </w:p>
        </w:tc>
        <w:tc>
          <w:tcPr>
            <w:tcW w:w="6300" w:type="dxa"/>
          </w:tcPr>
          <w:p w:rsidR="00D0733D" w:rsidRDefault="00D0733D" w:rsidP="00C2043B">
            <w:r>
              <w:t>Description</w:t>
            </w:r>
          </w:p>
        </w:tc>
      </w:tr>
      <w:tr w:rsidR="00D0733D" w:rsidTr="00D0733D">
        <w:tc>
          <w:tcPr>
            <w:tcW w:w="2943" w:type="dxa"/>
          </w:tcPr>
          <w:p w:rsidR="00D0733D" w:rsidRDefault="00D0733D" w:rsidP="00D0733D">
            <w:pPr>
              <w:pStyle w:val="CodeFragment"/>
            </w:pPr>
            <w:r>
              <w:t>IMG_CONST</w:t>
            </w:r>
          </w:p>
        </w:tc>
        <w:tc>
          <w:tcPr>
            <w:tcW w:w="6300" w:type="dxa"/>
          </w:tcPr>
          <w:p w:rsidR="00D0733D" w:rsidRDefault="00D0733D" w:rsidP="00917889">
            <w:r>
              <w:t>So</w:t>
            </w:r>
            <w:r w:rsidR="00917889">
              <w:t xml:space="preserve"> that</w:t>
            </w:r>
            <w:r>
              <w:t xml:space="preserve"> </w:t>
            </w:r>
            <w:r w:rsidR="00917889">
              <w:t xml:space="preserve">the usage of </w:t>
            </w:r>
            <w:r w:rsidR="00917889">
              <w:rPr>
                <w:i/>
              </w:rPr>
              <w:t>const</w:t>
            </w:r>
            <w:r>
              <w:t xml:space="preserve"> can be disabled for some compilers</w:t>
            </w:r>
          </w:p>
        </w:tc>
      </w:tr>
      <w:tr w:rsidR="00D0733D" w:rsidTr="00D0733D">
        <w:tc>
          <w:tcPr>
            <w:tcW w:w="2943" w:type="dxa"/>
          </w:tcPr>
          <w:p w:rsidR="00D0733D" w:rsidRDefault="00D0733D" w:rsidP="00D0733D">
            <w:pPr>
              <w:pStyle w:val="CodeFragment"/>
            </w:pPr>
            <w:r>
              <w:t>IMG_INLINE</w:t>
            </w:r>
          </w:p>
        </w:tc>
        <w:tc>
          <w:tcPr>
            <w:tcW w:w="6300" w:type="dxa"/>
          </w:tcPr>
          <w:p w:rsidR="00D0733D" w:rsidRDefault="00D0733D" w:rsidP="00917889">
            <w:r>
              <w:t xml:space="preserve">Because </w:t>
            </w:r>
            <w:r w:rsidR="00917889">
              <w:rPr>
                <w:i/>
              </w:rPr>
              <w:t>inline</w:t>
            </w:r>
            <w:r>
              <w:t xml:space="preserve"> is different in C/C++ on win32 platforms</w:t>
            </w:r>
          </w:p>
        </w:tc>
      </w:tr>
      <w:tr w:rsidR="00D0733D" w:rsidTr="00D0733D">
        <w:tc>
          <w:tcPr>
            <w:tcW w:w="2943" w:type="dxa"/>
          </w:tcPr>
          <w:p w:rsidR="00D0733D" w:rsidRDefault="00D0733D" w:rsidP="00D0733D">
            <w:pPr>
              <w:pStyle w:val="CodeFragment"/>
            </w:pPr>
            <w:r>
              <w:t>IMG_LITTLE_ENDIAN</w:t>
            </w:r>
          </w:p>
          <w:p w:rsidR="00D0733D" w:rsidRDefault="00D0733D" w:rsidP="00D0733D">
            <w:pPr>
              <w:pStyle w:val="CodeFragment"/>
            </w:pPr>
            <w:r>
              <w:t>IMG_BIG_ENDIAN</w:t>
            </w:r>
          </w:p>
        </w:tc>
        <w:tc>
          <w:tcPr>
            <w:tcW w:w="6300" w:type="dxa"/>
          </w:tcPr>
          <w:p w:rsidR="00D0733D" w:rsidRDefault="00D0733D" w:rsidP="00C2043B">
            <w:r>
              <w:t>Values used to know the endianness</w:t>
            </w:r>
            <w:r w:rsidR="001B6ECA">
              <w:t>.</w:t>
            </w:r>
          </w:p>
          <w:p w:rsidR="001B6ECA" w:rsidRDefault="001B6ECA" w:rsidP="00C2043B">
            <w:r>
              <w:t xml:space="preserve">See </w:t>
            </w:r>
            <w:r>
              <w:fldChar w:fldCharType="begin"/>
            </w:r>
            <w:r>
              <w:instrText xml:space="preserve"> REF _Ref340495682 \r \h </w:instrText>
            </w:r>
            <w:r>
              <w:fldChar w:fldCharType="separate"/>
            </w:r>
            <w:r>
              <w:t>3.2.2</w:t>
            </w:r>
            <w:r>
              <w:fldChar w:fldCharType="end"/>
            </w:r>
          </w:p>
        </w:tc>
      </w:tr>
      <w:tr w:rsidR="00D0733D" w:rsidTr="00D0733D">
        <w:tc>
          <w:tcPr>
            <w:tcW w:w="2943" w:type="dxa"/>
          </w:tcPr>
          <w:p w:rsidR="00D0733D" w:rsidRDefault="00D0733D" w:rsidP="00D0733D">
            <w:pPr>
              <w:pStyle w:val="CodeFragment"/>
            </w:pPr>
            <w:commentRangeStart w:id="48"/>
            <w:r w:rsidRPr="00D0733D">
              <w:t>IMG_BYTE_ORDER</w:t>
            </w:r>
          </w:p>
        </w:tc>
        <w:tc>
          <w:tcPr>
            <w:tcW w:w="6300" w:type="dxa"/>
          </w:tcPr>
          <w:p w:rsidR="00D0733D" w:rsidRDefault="00D0733D" w:rsidP="00C2043B">
            <w:r>
              <w:t>Is either IMG_LITTLE_ENDIAN or IMG_BIG_ENDIAN.</w:t>
            </w:r>
            <w:r>
              <w:br/>
              <w:t>Wouldn’t it be better if found at compilation or run time?</w:t>
            </w:r>
            <w:commentRangeEnd w:id="48"/>
            <w:r w:rsidR="001B6ECA">
              <w:rPr>
                <w:rStyle w:val="CommentReference"/>
              </w:rPr>
              <w:commentReference w:id="48"/>
            </w:r>
          </w:p>
          <w:p w:rsidR="001B6ECA" w:rsidRDefault="001B6ECA" w:rsidP="00C2043B">
            <w:r>
              <w:t xml:space="preserve">See </w:t>
            </w:r>
            <w:r>
              <w:fldChar w:fldCharType="begin"/>
            </w:r>
            <w:r>
              <w:instrText xml:space="preserve"> REF _Ref340495682 \r \h </w:instrText>
            </w:r>
            <w:r>
              <w:fldChar w:fldCharType="separate"/>
            </w:r>
            <w:r>
              <w:t>3.2.2</w:t>
            </w:r>
            <w:r>
              <w:fldChar w:fldCharType="end"/>
            </w:r>
          </w:p>
        </w:tc>
      </w:tr>
      <w:tr w:rsidR="00D0733D" w:rsidTr="00D0733D">
        <w:tc>
          <w:tcPr>
            <w:tcW w:w="2943" w:type="dxa"/>
          </w:tcPr>
          <w:p w:rsidR="00D0733D" w:rsidRPr="00D0733D" w:rsidRDefault="00D0733D" w:rsidP="00D0733D">
            <w:pPr>
              <w:pStyle w:val="CodeFragment"/>
            </w:pPr>
            <w:r w:rsidRPr="00D0733D">
              <w:t>IMG_INT64PRFX</w:t>
            </w:r>
          </w:p>
        </w:tc>
        <w:tc>
          <w:tcPr>
            <w:tcW w:w="6300" w:type="dxa"/>
          </w:tcPr>
          <w:p w:rsidR="00D0733D" w:rsidRDefault="00D0733D" w:rsidP="00C2043B">
            <w:r>
              <w:t xml:space="preserve">The </w:t>
            </w:r>
            <w:r w:rsidRPr="001B6ECA">
              <w:rPr>
                <w:i/>
              </w:rPr>
              <w:t>printf</w:t>
            </w:r>
            <w:r>
              <w:t xml:space="preserve"> like prefix to use when printing 64 bit values</w:t>
            </w:r>
          </w:p>
        </w:tc>
      </w:tr>
      <w:tr w:rsidR="00D0733D" w:rsidTr="00D0733D">
        <w:tc>
          <w:tcPr>
            <w:tcW w:w="2943" w:type="dxa"/>
          </w:tcPr>
          <w:p w:rsidR="00D0733D" w:rsidRPr="00D0733D" w:rsidRDefault="00721D69" w:rsidP="00D0733D">
            <w:pPr>
              <w:pStyle w:val="CodeFragment"/>
            </w:pPr>
            <w:r>
              <w:t>IMG_FTELL64 or IMG_NO_FTELL64</w:t>
            </w:r>
          </w:p>
        </w:tc>
        <w:tc>
          <w:tcPr>
            <w:tcW w:w="6300" w:type="dxa"/>
          </w:tcPr>
          <w:p w:rsidR="00D0733D" w:rsidRDefault="00721D69" w:rsidP="00C2043B">
            <w:r>
              <w:t>IMG_FTELL64 is the function to use for 64b support. If none exists IMG_NO_FTELL64 is defined.</w:t>
            </w:r>
            <w:r w:rsidR="009868A1">
              <w:t xml:space="preserve"> Not both should be defined at the same time.</w:t>
            </w:r>
          </w:p>
        </w:tc>
      </w:tr>
      <w:tr w:rsidR="00721D69" w:rsidTr="00D0733D">
        <w:tc>
          <w:tcPr>
            <w:tcW w:w="2943" w:type="dxa"/>
          </w:tcPr>
          <w:p w:rsidR="00721D69" w:rsidRDefault="00721D69" w:rsidP="00D0733D">
            <w:pPr>
              <w:pStyle w:val="CodeFragment"/>
            </w:pPr>
            <w:r>
              <w:t>IMG_FSEEK64 or IMG_NO_FSEEK64</w:t>
            </w:r>
          </w:p>
        </w:tc>
        <w:tc>
          <w:tcPr>
            <w:tcW w:w="6300" w:type="dxa"/>
          </w:tcPr>
          <w:p w:rsidR="00721D69" w:rsidRDefault="00721D69" w:rsidP="00C2043B">
            <w:r>
              <w:t>Similar to IMG_FTELL64 for fseek</w:t>
            </w:r>
          </w:p>
        </w:tc>
      </w:tr>
      <w:tr w:rsidR="00C15D7C" w:rsidTr="00D0733D">
        <w:tc>
          <w:tcPr>
            <w:tcW w:w="2943" w:type="dxa"/>
          </w:tcPr>
          <w:p w:rsidR="00C15D7C" w:rsidRDefault="00C15D7C" w:rsidP="00D0733D">
            <w:pPr>
              <w:pStyle w:val="CodeFragment"/>
            </w:pPr>
            <w:r>
              <w:t>IMG_ALIGN(bytes)</w:t>
            </w:r>
          </w:p>
        </w:tc>
        <w:tc>
          <w:tcPr>
            <w:tcW w:w="6300" w:type="dxa"/>
          </w:tcPr>
          <w:p w:rsidR="00C15D7C" w:rsidRPr="00C15D7C" w:rsidRDefault="00C15D7C" w:rsidP="00C2043B">
            <w:r>
              <w:t xml:space="preserve">Align elements to </w:t>
            </w:r>
            <w:r>
              <w:rPr>
                <w:i/>
              </w:rPr>
              <w:t>bytes</w:t>
            </w:r>
            <w:r>
              <w:t xml:space="preserve"> bytes in memory. If not available on a platform leave empty.</w:t>
            </w:r>
          </w:p>
        </w:tc>
      </w:tr>
    </w:tbl>
    <w:p w:rsidR="008563C8" w:rsidRDefault="008563C8" w:rsidP="00C2043B"/>
    <w:p w:rsidR="00D0733D" w:rsidRDefault="00D0733D" w:rsidP="00C2043B">
      <w:r>
        <w:t>And also some memory operations:</w:t>
      </w:r>
    </w:p>
    <w:tbl>
      <w:tblPr>
        <w:tblStyle w:val="TableGrid"/>
        <w:tblW w:w="0" w:type="auto"/>
        <w:tblLook w:val="04A0" w:firstRow="1" w:lastRow="0" w:firstColumn="1" w:lastColumn="0" w:noHBand="0" w:noVBand="1"/>
      </w:tblPr>
      <w:tblGrid>
        <w:gridCol w:w="2943"/>
        <w:gridCol w:w="6300"/>
      </w:tblGrid>
      <w:tr w:rsidR="00D0733D" w:rsidTr="00D0733D">
        <w:trPr>
          <w:cnfStyle w:val="100000000000" w:firstRow="1" w:lastRow="0" w:firstColumn="0" w:lastColumn="0" w:oddVBand="0" w:evenVBand="0" w:oddHBand="0" w:evenHBand="0" w:firstRowFirstColumn="0" w:firstRowLastColumn="0" w:lastRowFirstColumn="0" w:lastRowLastColumn="0"/>
        </w:trPr>
        <w:tc>
          <w:tcPr>
            <w:tcW w:w="2943" w:type="dxa"/>
          </w:tcPr>
          <w:p w:rsidR="00D0733D" w:rsidRDefault="00D0733D" w:rsidP="00C2043B">
            <w:r>
              <w:t>Name</w:t>
            </w:r>
          </w:p>
        </w:tc>
        <w:tc>
          <w:tcPr>
            <w:tcW w:w="6300" w:type="dxa"/>
          </w:tcPr>
          <w:p w:rsidR="00D0733D" w:rsidRDefault="00D0733D" w:rsidP="00C2043B">
            <w:r>
              <w:t>Description</w:t>
            </w:r>
          </w:p>
        </w:tc>
      </w:tr>
      <w:tr w:rsidR="00D0733D" w:rsidTr="00D0733D">
        <w:tc>
          <w:tcPr>
            <w:tcW w:w="2943" w:type="dxa"/>
          </w:tcPr>
          <w:p w:rsidR="00D0733D" w:rsidRDefault="00D0733D" w:rsidP="00D0733D">
            <w:pPr>
              <w:pStyle w:val="CodeFragment"/>
            </w:pPr>
            <w:r>
              <w:lastRenderedPageBreak/>
              <w:t>IMG_MEMCPY(dest,src,size)</w:t>
            </w:r>
          </w:p>
        </w:tc>
        <w:tc>
          <w:tcPr>
            <w:tcW w:w="6300" w:type="dxa"/>
          </w:tcPr>
          <w:p w:rsidR="00D0733D" w:rsidRDefault="00D0733D" w:rsidP="00C2043B"/>
        </w:tc>
      </w:tr>
      <w:tr w:rsidR="00D0733D" w:rsidTr="00D0733D">
        <w:tc>
          <w:tcPr>
            <w:tcW w:w="2943" w:type="dxa"/>
          </w:tcPr>
          <w:p w:rsidR="00D0733D" w:rsidRDefault="00D0733D" w:rsidP="00D0733D">
            <w:pPr>
              <w:pStyle w:val="CodeFragment"/>
            </w:pPr>
            <w:r>
              <w:t>IMG_MEMSET(ptr,val,size)</w:t>
            </w:r>
          </w:p>
        </w:tc>
        <w:tc>
          <w:tcPr>
            <w:tcW w:w="6300" w:type="dxa"/>
          </w:tcPr>
          <w:p w:rsidR="00D0733D" w:rsidRDefault="00D0733D" w:rsidP="00C2043B"/>
        </w:tc>
      </w:tr>
      <w:tr w:rsidR="00D0733D" w:rsidTr="00D0733D">
        <w:tc>
          <w:tcPr>
            <w:tcW w:w="2943" w:type="dxa"/>
          </w:tcPr>
          <w:p w:rsidR="00D0733D" w:rsidRDefault="00D0733D" w:rsidP="00D0733D">
            <w:pPr>
              <w:pStyle w:val="CodeFragment"/>
            </w:pPr>
            <w:r>
              <w:t>IMG_MEMCMP(A,B,size)</w:t>
            </w:r>
          </w:p>
        </w:tc>
        <w:tc>
          <w:tcPr>
            <w:tcW w:w="6300" w:type="dxa"/>
          </w:tcPr>
          <w:p w:rsidR="00D0733D" w:rsidRDefault="00D0733D" w:rsidP="00C2043B"/>
        </w:tc>
      </w:tr>
      <w:tr w:rsidR="00D0733D" w:rsidTr="00D0733D">
        <w:tc>
          <w:tcPr>
            <w:tcW w:w="2943" w:type="dxa"/>
          </w:tcPr>
          <w:p w:rsidR="00D0733D" w:rsidRDefault="00D0733D" w:rsidP="00D0733D">
            <w:pPr>
              <w:pStyle w:val="CodeFragment"/>
            </w:pPr>
            <w:r>
              <w:t>IMG_MEMMOVE(dest,src,size)</w:t>
            </w:r>
          </w:p>
        </w:tc>
        <w:tc>
          <w:tcPr>
            <w:tcW w:w="6300" w:type="dxa"/>
          </w:tcPr>
          <w:p w:rsidR="00D0733D" w:rsidRDefault="00D0733D" w:rsidP="00C2043B"/>
        </w:tc>
      </w:tr>
      <w:tr w:rsidR="00721D69" w:rsidTr="00D0733D">
        <w:tc>
          <w:tcPr>
            <w:tcW w:w="2943" w:type="dxa"/>
          </w:tcPr>
          <w:p w:rsidR="00721D69" w:rsidRDefault="00721D69" w:rsidP="00D0733D">
            <w:pPr>
              <w:pStyle w:val="CodeFragment"/>
            </w:pPr>
            <w:r>
              <w:t>IMG_SYSMALLOC(size)</w:t>
            </w:r>
          </w:p>
        </w:tc>
        <w:tc>
          <w:tcPr>
            <w:tcW w:w="6300" w:type="dxa"/>
            <w:vMerge w:val="restart"/>
          </w:tcPr>
          <w:p w:rsidR="00721D69" w:rsidRDefault="00721D69" w:rsidP="00C2043B">
            <w:r>
              <w:t xml:space="preserve">System version of the macro defined in </w:t>
            </w:r>
            <w:r>
              <w:fldChar w:fldCharType="begin"/>
            </w:r>
            <w:r>
              <w:instrText xml:space="preserve"> REF _Ref335664091 \r \h </w:instrText>
            </w:r>
            <w:r w:rsidR="001B6ECA">
              <w:instrText xml:space="preserve"> \* MERGEFORMAT </w:instrText>
            </w:r>
            <w:r>
              <w:fldChar w:fldCharType="separate"/>
            </w:r>
            <w:r w:rsidR="00DD2703">
              <w:t>2.2</w:t>
            </w:r>
            <w:r>
              <w:fldChar w:fldCharType="end"/>
            </w:r>
            <w:r>
              <w:t>. These macros are used by the one in img_defs.h to manage memory allocation.</w:t>
            </w:r>
          </w:p>
          <w:p w:rsidR="00DF250E" w:rsidRDefault="00DF250E" w:rsidP="00DF250E">
            <w:r>
              <w:t xml:space="preserve">If you are using the GNU/Linux kernel have a look at the appendix </w:t>
            </w:r>
            <w:r>
              <w:fldChar w:fldCharType="begin"/>
            </w:r>
            <w:r>
              <w:instrText xml:space="preserve"> REF _Ref340495927 \r \h </w:instrText>
            </w:r>
            <w:r>
              <w:fldChar w:fldCharType="separate"/>
            </w:r>
            <w:r>
              <w:t>A</w:t>
            </w:r>
            <w:r>
              <w:fldChar w:fldCharType="end"/>
            </w:r>
            <w:r>
              <w:t>.</w:t>
            </w:r>
          </w:p>
        </w:tc>
      </w:tr>
      <w:tr w:rsidR="00721D69" w:rsidTr="00D0733D">
        <w:tc>
          <w:tcPr>
            <w:tcW w:w="2943" w:type="dxa"/>
          </w:tcPr>
          <w:p w:rsidR="00721D69" w:rsidRDefault="00721D69" w:rsidP="00D0733D">
            <w:pPr>
              <w:pStyle w:val="CodeFragment"/>
            </w:pPr>
            <w:r>
              <w:t>IMG_SYSCALLOC(nelem, size)</w:t>
            </w:r>
          </w:p>
        </w:tc>
        <w:tc>
          <w:tcPr>
            <w:tcW w:w="6300" w:type="dxa"/>
            <w:vMerge/>
          </w:tcPr>
          <w:p w:rsidR="00721D69" w:rsidRDefault="00721D69" w:rsidP="00C2043B"/>
        </w:tc>
      </w:tr>
      <w:tr w:rsidR="00721D69" w:rsidTr="00D0733D">
        <w:tc>
          <w:tcPr>
            <w:tcW w:w="2943" w:type="dxa"/>
          </w:tcPr>
          <w:p w:rsidR="00721D69" w:rsidRDefault="00721D69" w:rsidP="00D0733D">
            <w:pPr>
              <w:pStyle w:val="CodeFragment"/>
            </w:pPr>
            <w:r>
              <w:t>IMG_SYSREALLOC(ptr, size)</w:t>
            </w:r>
          </w:p>
        </w:tc>
        <w:tc>
          <w:tcPr>
            <w:tcW w:w="6300" w:type="dxa"/>
            <w:vMerge/>
          </w:tcPr>
          <w:p w:rsidR="00721D69" w:rsidRDefault="00721D69" w:rsidP="00C2043B"/>
        </w:tc>
      </w:tr>
      <w:tr w:rsidR="00721D69" w:rsidTr="00D0733D">
        <w:tc>
          <w:tcPr>
            <w:tcW w:w="2943" w:type="dxa"/>
          </w:tcPr>
          <w:p w:rsidR="00721D69" w:rsidRDefault="00721D69" w:rsidP="00D0733D">
            <w:pPr>
              <w:pStyle w:val="CodeFragment"/>
            </w:pPr>
            <w:r>
              <w:t>IMG_SYSFREE(ptr)</w:t>
            </w:r>
          </w:p>
        </w:tc>
        <w:tc>
          <w:tcPr>
            <w:tcW w:w="6300" w:type="dxa"/>
            <w:vMerge/>
          </w:tcPr>
          <w:p w:rsidR="00721D69" w:rsidRDefault="00721D69" w:rsidP="00C2043B"/>
        </w:tc>
      </w:tr>
      <w:tr w:rsidR="00721D69" w:rsidTr="00D0733D">
        <w:tc>
          <w:tcPr>
            <w:tcW w:w="2943" w:type="dxa"/>
          </w:tcPr>
          <w:p w:rsidR="00721D69" w:rsidRDefault="00721D69" w:rsidP="00D0733D">
            <w:pPr>
              <w:pStyle w:val="CodeFragment"/>
            </w:pPr>
            <w:r>
              <w:t>IMG_STRDUP(ptr)</w:t>
            </w:r>
          </w:p>
        </w:tc>
        <w:tc>
          <w:tcPr>
            <w:tcW w:w="6300" w:type="dxa"/>
          </w:tcPr>
          <w:p w:rsidR="00721D69" w:rsidRDefault="00721D69" w:rsidP="00C2043B"/>
        </w:tc>
      </w:tr>
      <w:tr w:rsidR="00721D69" w:rsidTr="00D0733D">
        <w:tc>
          <w:tcPr>
            <w:tcW w:w="2943" w:type="dxa"/>
          </w:tcPr>
          <w:p w:rsidR="00721D69" w:rsidRDefault="00721D69" w:rsidP="00D0733D">
            <w:pPr>
              <w:pStyle w:val="CodeFragment"/>
            </w:pPr>
            <w:r>
              <w:t>IMG_STRCMP(A,B)</w:t>
            </w:r>
          </w:p>
        </w:tc>
        <w:tc>
          <w:tcPr>
            <w:tcW w:w="6300" w:type="dxa"/>
          </w:tcPr>
          <w:p w:rsidR="00721D69" w:rsidRDefault="00721D69" w:rsidP="00C2043B"/>
        </w:tc>
      </w:tr>
      <w:tr w:rsidR="00721D69" w:rsidTr="00D0733D">
        <w:tc>
          <w:tcPr>
            <w:tcW w:w="2943" w:type="dxa"/>
          </w:tcPr>
          <w:p w:rsidR="00721D69" w:rsidRDefault="00721D69" w:rsidP="00D0733D">
            <w:pPr>
              <w:pStyle w:val="CodeFragment"/>
            </w:pPr>
            <w:r>
              <w:t>IMG_STRCPY(dest,src)</w:t>
            </w:r>
          </w:p>
        </w:tc>
        <w:tc>
          <w:tcPr>
            <w:tcW w:w="6300" w:type="dxa"/>
          </w:tcPr>
          <w:p w:rsidR="00721D69" w:rsidRDefault="00721D69" w:rsidP="00C2043B"/>
        </w:tc>
      </w:tr>
      <w:tr w:rsidR="00721D69" w:rsidTr="00D0733D">
        <w:tc>
          <w:tcPr>
            <w:tcW w:w="2943" w:type="dxa"/>
          </w:tcPr>
          <w:p w:rsidR="00721D69" w:rsidRDefault="00721D69" w:rsidP="00D0733D">
            <w:pPr>
              <w:pStyle w:val="CodeFragment"/>
            </w:pPr>
            <w:r>
              <w:t>IMG_STRLEN(str)</w:t>
            </w:r>
          </w:p>
        </w:tc>
        <w:tc>
          <w:tcPr>
            <w:tcW w:w="6300" w:type="dxa"/>
          </w:tcPr>
          <w:p w:rsidR="00721D69" w:rsidRDefault="00721D69" w:rsidP="00C2043B"/>
        </w:tc>
      </w:tr>
    </w:tbl>
    <w:p w:rsidR="00D0733D" w:rsidRDefault="00721D69" w:rsidP="00721D69">
      <w:pPr>
        <w:pStyle w:val="Heading3"/>
      </w:pPr>
      <w:bookmarkStart w:id="49" w:name="_Ref335664862"/>
      <w:bookmarkStart w:id="50" w:name="_Toc335836708"/>
      <w:r>
        <w:t>Asserting</w:t>
      </w:r>
      <w:bookmarkEnd w:id="49"/>
      <w:bookmarkEnd w:id="50"/>
    </w:p>
    <w:p w:rsidR="00721D69" w:rsidRDefault="00721D69" w:rsidP="00721D69">
      <w:r>
        <w:t>The macro IMG_ASSERT(expected) must be defined to behave differently if the following macros are defined:</w:t>
      </w:r>
    </w:p>
    <w:p w:rsidR="00721D69" w:rsidRDefault="00721D69" w:rsidP="009B79EE">
      <w:pPr>
        <w:numPr>
          <w:ilvl w:val="0"/>
          <w:numId w:val="9"/>
        </w:numPr>
      </w:pPr>
      <w:r>
        <w:t xml:space="preserve">NDEBUG: C89 says that </w:t>
      </w:r>
      <w:r w:rsidR="001B6ECA">
        <w:t>“</w:t>
      </w:r>
      <w:r w:rsidRPr="00721D69">
        <w:rPr>
          <w:i/>
        </w:rPr>
        <w:t>if [it] is defined at the time &lt;assert.h&gt; is included the assert macro is ignored</w:t>
      </w:r>
      <w:r w:rsidR="001B6ECA">
        <w:rPr>
          <w:i/>
        </w:rPr>
        <w:t>”</w:t>
      </w:r>
    </w:p>
    <w:p w:rsidR="00721D69" w:rsidRDefault="00721D69" w:rsidP="009B79EE">
      <w:pPr>
        <w:numPr>
          <w:ilvl w:val="0"/>
          <w:numId w:val="9"/>
        </w:numPr>
      </w:pPr>
      <w:r w:rsidRPr="00721D69">
        <w:t>EXIT_ON_ASSERT</w:t>
      </w:r>
      <w:r>
        <w:t>: to allow asserts to test some code but do not stop the execution if the test fails.</w:t>
      </w:r>
    </w:p>
    <w:p w:rsidR="00721D69" w:rsidRDefault="00721D69" w:rsidP="00721D69">
      <w:r>
        <w:t>The behaviour is therefore as follow:</w:t>
      </w:r>
    </w:p>
    <w:tbl>
      <w:tblPr>
        <w:tblStyle w:val="TableGrid"/>
        <w:tblW w:w="0" w:type="auto"/>
        <w:tblLook w:val="04A0" w:firstRow="1" w:lastRow="0" w:firstColumn="1" w:lastColumn="0" w:noHBand="0" w:noVBand="1"/>
      </w:tblPr>
      <w:tblGrid>
        <w:gridCol w:w="2310"/>
        <w:gridCol w:w="775"/>
        <w:gridCol w:w="2977"/>
        <w:gridCol w:w="3181"/>
      </w:tblGrid>
      <w:tr w:rsidR="00721D69" w:rsidTr="00986D0F">
        <w:trPr>
          <w:cnfStyle w:val="100000000000" w:firstRow="1" w:lastRow="0" w:firstColumn="0" w:lastColumn="0" w:oddVBand="0" w:evenVBand="0" w:oddHBand="0" w:evenHBand="0" w:firstRowFirstColumn="0" w:firstRowLastColumn="0" w:lastRowFirstColumn="0" w:lastRowLastColumn="0"/>
        </w:trPr>
        <w:tc>
          <w:tcPr>
            <w:tcW w:w="9243" w:type="dxa"/>
            <w:gridSpan w:val="4"/>
          </w:tcPr>
          <w:p w:rsidR="00721D69" w:rsidRDefault="00721D69" w:rsidP="00721D69">
            <w:pPr>
              <w:jc w:val="center"/>
            </w:pPr>
            <w:r>
              <w:t>NDEBUG</w:t>
            </w:r>
          </w:p>
        </w:tc>
      </w:tr>
      <w:tr w:rsidR="00721D69" w:rsidTr="00721D69">
        <w:tc>
          <w:tcPr>
            <w:tcW w:w="2310" w:type="dxa"/>
            <w:shd w:val="clear" w:color="auto" w:fill="000000" w:themeFill="text1"/>
          </w:tcPr>
          <w:p w:rsidR="00721D69" w:rsidRPr="00721D69" w:rsidRDefault="00721D69" w:rsidP="00721D69">
            <w:pPr>
              <w:rPr>
                <w:b/>
              </w:rPr>
            </w:pPr>
          </w:p>
        </w:tc>
        <w:tc>
          <w:tcPr>
            <w:tcW w:w="775" w:type="dxa"/>
          </w:tcPr>
          <w:p w:rsidR="00721D69" w:rsidRDefault="00721D69" w:rsidP="00721D69"/>
        </w:tc>
        <w:tc>
          <w:tcPr>
            <w:tcW w:w="2977" w:type="dxa"/>
          </w:tcPr>
          <w:p w:rsidR="00721D69" w:rsidRDefault="00721D69" w:rsidP="00721D69">
            <w:pPr>
              <w:jc w:val="center"/>
            </w:pPr>
            <w:r>
              <w:t>0</w:t>
            </w:r>
          </w:p>
        </w:tc>
        <w:tc>
          <w:tcPr>
            <w:tcW w:w="3181" w:type="dxa"/>
          </w:tcPr>
          <w:p w:rsidR="00721D69" w:rsidRDefault="00721D69" w:rsidP="00721D69">
            <w:pPr>
              <w:jc w:val="center"/>
            </w:pPr>
            <w:r>
              <w:t>1</w:t>
            </w:r>
          </w:p>
        </w:tc>
      </w:tr>
      <w:tr w:rsidR="00721D69" w:rsidTr="00721D69">
        <w:tc>
          <w:tcPr>
            <w:tcW w:w="2310" w:type="dxa"/>
            <w:shd w:val="clear" w:color="auto" w:fill="000000" w:themeFill="text1"/>
          </w:tcPr>
          <w:p w:rsidR="00721D69" w:rsidRPr="00721D69" w:rsidRDefault="00721D69" w:rsidP="00721D69">
            <w:pPr>
              <w:rPr>
                <w:b/>
              </w:rPr>
            </w:pPr>
            <w:r w:rsidRPr="00721D69">
              <w:rPr>
                <w:b/>
              </w:rPr>
              <w:t>EXIT_ON_ASSERT</w:t>
            </w:r>
          </w:p>
        </w:tc>
        <w:tc>
          <w:tcPr>
            <w:tcW w:w="775" w:type="dxa"/>
          </w:tcPr>
          <w:p w:rsidR="00721D69" w:rsidRDefault="00721D69" w:rsidP="00721D69">
            <w:r>
              <w:t>0</w:t>
            </w:r>
          </w:p>
        </w:tc>
        <w:tc>
          <w:tcPr>
            <w:tcW w:w="2977" w:type="dxa"/>
          </w:tcPr>
          <w:p w:rsidR="00721D69" w:rsidRDefault="00721D69" w:rsidP="00721D69">
            <w:r>
              <w:t>test||print</w:t>
            </w:r>
          </w:p>
        </w:tc>
        <w:tc>
          <w:tcPr>
            <w:tcW w:w="3181" w:type="dxa"/>
          </w:tcPr>
          <w:p w:rsidR="00721D69" w:rsidRDefault="00721D69" w:rsidP="00721D69">
            <w:r>
              <w:t>void</w:t>
            </w:r>
          </w:p>
        </w:tc>
      </w:tr>
      <w:tr w:rsidR="00721D69" w:rsidTr="00721D69">
        <w:tc>
          <w:tcPr>
            <w:tcW w:w="2310" w:type="dxa"/>
            <w:shd w:val="clear" w:color="auto" w:fill="000000" w:themeFill="text1"/>
          </w:tcPr>
          <w:p w:rsidR="00721D69" w:rsidRPr="00721D69" w:rsidRDefault="00721D69" w:rsidP="00721D69">
            <w:pPr>
              <w:rPr>
                <w:b/>
              </w:rPr>
            </w:pPr>
          </w:p>
        </w:tc>
        <w:tc>
          <w:tcPr>
            <w:tcW w:w="775" w:type="dxa"/>
          </w:tcPr>
          <w:p w:rsidR="00721D69" w:rsidRDefault="00721D69" w:rsidP="00721D69">
            <w:r>
              <w:t>1</w:t>
            </w:r>
          </w:p>
        </w:tc>
        <w:tc>
          <w:tcPr>
            <w:tcW w:w="2977" w:type="dxa"/>
          </w:tcPr>
          <w:p w:rsidR="00721D69" w:rsidRDefault="00721D69" w:rsidP="00721D69">
            <w:r>
              <w:t>assert</w:t>
            </w:r>
          </w:p>
        </w:tc>
        <w:tc>
          <w:tcPr>
            <w:tcW w:w="3181" w:type="dxa"/>
          </w:tcPr>
          <w:p w:rsidR="00721D69" w:rsidRDefault="00721D69" w:rsidP="00721D69">
            <w:r>
              <w:t>assert</w:t>
            </w:r>
          </w:p>
        </w:tc>
      </w:tr>
    </w:tbl>
    <w:p w:rsidR="00721D69" w:rsidRDefault="00721D69" w:rsidP="00721D69">
      <w:r>
        <w:t>Note that the 1/1 leads to an assert that is ignored.</w:t>
      </w:r>
    </w:p>
    <w:p w:rsidR="00D4679A" w:rsidRDefault="00D4679A" w:rsidP="00D4679A">
      <w:pPr>
        <w:pStyle w:val="Heading3"/>
      </w:pPr>
      <w:bookmarkStart w:id="51" w:name="_Toc335836709"/>
      <w:bookmarkStart w:id="52" w:name="_Ref340495682"/>
      <w:r>
        <w:t>Endianness</w:t>
      </w:r>
      <w:bookmarkEnd w:id="51"/>
      <w:bookmarkEnd w:id="52"/>
    </w:p>
    <w:p w:rsidR="00B2459E" w:rsidRDefault="00D4679A" w:rsidP="00D4679A">
      <w:r>
        <w:t>Our current resolution of the endianness is relatively useless. For windows and linux it is assumed to be little endian.</w:t>
      </w:r>
    </w:p>
    <w:p w:rsidR="00D4679A" w:rsidRDefault="00B2459E" w:rsidP="00D4679A">
      <w:r>
        <w:t>Solutions exist to determine endianness at run time, like the following (that hasn’t been tested so cannot work for sure):</w:t>
      </w:r>
    </w:p>
    <w:p w:rsidR="00B2459E" w:rsidRDefault="00B2459E" w:rsidP="00B2459E">
      <w:pPr>
        <w:pStyle w:val="CodeFragment"/>
      </w:pPr>
      <w:r>
        <w:t>#define is_bigendian() ( ((char)1) == 0 )</w:t>
      </w:r>
    </w:p>
    <w:p w:rsidR="00B2459E" w:rsidRDefault="00B2459E" w:rsidP="00B2459E">
      <w:pPr>
        <w:pStyle w:val="CodeFragment"/>
      </w:pPr>
      <w:r>
        <w:t>#define IMG_BYTE_ORDER (is_bigendian() ? IMG_BIG_ENDIAN : IMG_SMALL_ENDIAN)</w:t>
      </w:r>
    </w:p>
    <w:p w:rsidR="00B2459E" w:rsidRDefault="00B2459E" w:rsidP="00B2459E">
      <w:r>
        <w:t>Or on GNU/Linux system the endian.h could be used.</w:t>
      </w:r>
    </w:p>
    <w:p w:rsidR="00B2459E" w:rsidRPr="00D4679A" w:rsidRDefault="00B2459E" w:rsidP="00B2459E">
      <w:r>
        <w:t>In any case the endianness should be configurable in CMake rather than using the header file.</w:t>
      </w:r>
    </w:p>
    <w:p w:rsidR="00100219" w:rsidRDefault="00100219" w:rsidP="00100219">
      <w:pPr>
        <w:pStyle w:val="Heading1"/>
      </w:pPr>
      <w:bookmarkStart w:id="53" w:name="_Toc335836710"/>
      <w:r>
        <w:t>CMake behaviour</w:t>
      </w:r>
      <w:bookmarkEnd w:id="53"/>
    </w:p>
    <w:p w:rsidR="0047361F" w:rsidRDefault="0047361F" w:rsidP="00100219">
      <w:r>
        <w:t>The package defines the following variables:</w:t>
      </w:r>
    </w:p>
    <w:p w:rsidR="0047361F" w:rsidRDefault="0047361F" w:rsidP="009B79EE">
      <w:pPr>
        <w:numPr>
          <w:ilvl w:val="0"/>
          <w:numId w:val="11"/>
        </w:numPr>
      </w:pPr>
      <w:r>
        <w:t>IMGINCLUDES_INCLUDE_DIRS</w:t>
      </w:r>
    </w:p>
    <w:p w:rsidR="0047361F" w:rsidRDefault="0047361F" w:rsidP="009B79EE">
      <w:pPr>
        <w:numPr>
          <w:ilvl w:val="0"/>
          <w:numId w:val="11"/>
        </w:numPr>
      </w:pPr>
      <w:r>
        <w:t>IMGINCLUDES_DEFINITIONS</w:t>
      </w:r>
    </w:p>
    <w:p w:rsidR="0047361F" w:rsidRDefault="0047361F" w:rsidP="009B79EE">
      <w:pPr>
        <w:numPr>
          <w:ilvl w:val="0"/>
          <w:numId w:val="11"/>
        </w:numPr>
      </w:pPr>
      <w:r>
        <w:t>IMGINCLUDES_LIBRARIES (empty)</w:t>
      </w:r>
    </w:p>
    <w:p w:rsidR="0047361F" w:rsidRDefault="0047361F" w:rsidP="0047361F">
      <w:r>
        <w:t>The new IMG includes are configurable using CMake options. All these options must be set before searching for the package.</w:t>
      </w:r>
    </w:p>
    <w:tbl>
      <w:tblPr>
        <w:tblStyle w:val="TableGrid"/>
        <w:tblW w:w="0" w:type="auto"/>
        <w:tblLook w:val="04A0" w:firstRow="1" w:lastRow="0" w:firstColumn="1" w:lastColumn="0" w:noHBand="0" w:noVBand="1"/>
      </w:tblPr>
      <w:tblGrid>
        <w:gridCol w:w="3081"/>
        <w:gridCol w:w="4540"/>
        <w:gridCol w:w="1622"/>
      </w:tblGrid>
      <w:tr w:rsidR="00100219" w:rsidTr="00100219">
        <w:trPr>
          <w:cnfStyle w:val="100000000000" w:firstRow="1" w:lastRow="0" w:firstColumn="0" w:lastColumn="0" w:oddVBand="0" w:evenVBand="0" w:oddHBand="0" w:evenHBand="0" w:firstRowFirstColumn="0" w:firstRowLastColumn="0" w:lastRowFirstColumn="0" w:lastRowLastColumn="0"/>
        </w:trPr>
        <w:tc>
          <w:tcPr>
            <w:tcW w:w="3081" w:type="dxa"/>
          </w:tcPr>
          <w:p w:rsidR="00100219" w:rsidRDefault="00100219" w:rsidP="00100219">
            <w:r>
              <w:t>Name</w:t>
            </w:r>
          </w:p>
        </w:tc>
        <w:tc>
          <w:tcPr>
            <w:tcW w:w="4540" w:type="dxa"/>
          </w:tcPr>
          <w:p w:rsidR="00100219" w:rsidRDefault="00100219" w:rsidP="00100219">
            <w:r>
              <w:t>Description</w:t>
            </w:r>
          </w:p>
        </w:tc>
        <w:tc>
          <w:tcPr>
            <w:tcW w:w="1622" w:type="dxa"/>
          </w:tcPr>
          <w:p w:rsidR="00100219" w:rsidRDefault="00100219" w:rsidP="00100219">
            <w:r>
              <w:t>Default</w:t>
            </w:r>
          </w:p>
        </w:tc>
      </w:tr>
      <w:tr w:rsidR="00100219" w:rsidTr="00100219">
        <w:tc>
          <w:tcPr>
            <w:tcW w:w="3081" w:type="dxa"/>
          </w:tcPr>
          <w:p w:rsidR="00100219" w:rsidRDefault="0047361F" w:rsidP="0047361F">
            <w:pPr>
              <w:pStyle w:val="CodeFragment"/>
            </w:pPr>
            <w:r>
              <w:lastRenderedPageBreak/>
              <w:t>IMGINCLUDES_FORCE_WIN32</w:t>
            </w:r>
          </w:p>
        </w:tc>
        <w:tc>
          <w:tcPr>
            <w:tcW w:w="4540" w:type="dxa"/>
          </w:tcPr>
          <w:p w:rsidR="00100219" w:rsidRDefault="0047361F" w:rsidP="00100219">
            <w:r>
              <w:t>To force the usage of ms system</w:t>
            </w:r>
          </w:p>
        </w:tc>
        <w:tc>
          <w:tcPr>
            <w:tcW w:w="1622" w:type="dxa"/>
          </w:tcPr>
          <w:p w:rsidR="00100219" w:rsidRDefault="0047361F" w:rsidP="00100219">
            <w:r>
              <w:t>FALSE</w:t>
            </w:r>
          </w:p>
        </w:tc>
      </w:tr>
      <w:tr w:rsidR="0047361F" w:rsidTr="00100219">
        <w:tc>
          <w:tcPr>
            <w:tcW w:w="3081" w:type="dxa"/>
          </w:tcPr>
          <w:p w:rsidR="0047361F" w:rsidRDefault="0047361F" w:rsidP="0047361F">
            <w:pPr>
              <w:pStyle w:val="CodeFragment"/>
            </w:pPr>
            <w:r>
              <w:t>IMGINCLUDES_FORCE_C99</w:t>
            </w:r>
          </w:p>
        </w:tc>
        <w:tc>
          <w:tcPr>
            <w:tcW w:w="4540" w:type="dxa"/>
          </w:tcPr>
          <w:p w:rsidR="0047361F" w:rsidRDefault="0047361F" w:rsidP="00100219">
            <w:r>
              <w:t>To force the usage of c99 system</w:t>
            </w:r>
          </w:p>
        </w:tc>
        <w:tc>
          <w:tcPr>
            <w:tcW w:w="1622" w:type="dxa"/>
          </w:tcPr>
          <w:p w:rsidR="0047361F" w:rsidRDefault="0047361F" w:rsidP="00100219">
            <w:r>
              <w:t>FALSE</w:t>
            </w:r>
          </w:p>
        </w:tc>
      </w:tr>
      <w:tr w:rsidR="0047361F" w:rsidTr="00100219">
        <w:tc>
          <w:tcPr>
            <w:tcW w:w="3081" w:type="dxa"/>
          </w:tcPr>
          <w:p w:rsidR="0047361F" w:rsidRDefault="0047361F" w:rsidP="0047361F">
            <w:pPr>
              <w:pStyle w:val="CodeFragment"/>
            </w:pPr>
            <w:r>
              <w:t>IMGINCLUDES_FORCE_KERNEL</w:t>
            </w:r>
          </w:p>
        </w:tc>
        <w:tc>
          <w:tcPr>
            <w:tcW w:w="4540" w:type="dxa"/>
          </w:tcPr>
          <w:p w:rsidR="0047361F" w:rsidRDefault="0047361F" w:rsidP="00100219">
            <w:r>
              <w:t>To use the Linux kernel system</w:t>
            </w:r>
          </w:p>
        </w:tc>
        <w:tc>
          <w:tcPr>
            <w:tcW w:w="1622" w:type="dxa"/>
          </w:tcPr>
          <w:p w:rsidR="0047361F" w:rsidRDefault="0047361F" w:rsidP="00100219">
            <w:r>
              <w:t>FALSE</w:t>
            </w:r>
          </w:p>
        </w:tc>
      </w:tr>
      <w:tr w:rsidR="0047361F" w:rsidTr="00100219">
        <w:tc>
          <w:tcPr>
            <w:tcW w:w="3081" w:type="dxa"/>
          </w:tcPr>
          <w:p w:rsidR="0047361F" w:rsidRDefault="0047361F" w:rsidP="0047361F">
            <w:pPr>
              <w:pStyle w:val="CodeFragment"/>
            </w:pPr>
            <w:r>
              <w:t>IMGINCLUDES_EXIT_ON_ASSERT</w:t>
            </w:r>
          </w:p>
        </w:tc>
        <w:tc>
          <w:tcPr>
            <w:tcW w:w="4540" w:type="dxa"/>
          </w:tcPr>
          <w:p w:rsidR="0047361F" w:rsidRDefault="0047361F" w:rsidP="00100219">
            <w:r>
              <w:t xml:space="preserve">To exit when assert() fails (see </w:t>
            </w:r>
            <w:r>
              <w:fldChar w:fldCharType="begin"/>
            </w:r>
            <w:r>
              <w:instrText xml:space="preserve"> REF _Ref335664862 \r \h </w:instrText>
            </w:r>
            <w:r>
              <w:fldChar w:fldCharType="separate"/>
            </w:r>
            <w:r w:rsidR="00DD2703">
              <w:t>3.2.1</w:t>
            </w:r>
            <w:r>
              <w:fldChar w:fldCharType="end"/>
            </w:r>
            <w:r>
              <w:t>)</w:t>
            </w:r>
          </w:p>
        </w:tc>
        <w:tc>
          <w:tcPr>
            <w:tcW w:w="1622" w:type="dxa"/>
          </w:tcPr>
          <w:p w:rsidR="0047361F" w:rsidRDefault="0047361F" w:rsidP="00100219">
            <w:r>
              <w:t>TRUE</w:t>
            </w:r>
          </w:p>
        </w:tc>
      </w:tr>
      <w:tr w:rsidR="0047361F" w:rsidTr="00100219">
        <w:tc>
          <w:tcPr>
            <w:tcW w:w="3081" w:type="dxa"/>
          </w:tcPr>
          <w:p w:rsidR="0047361F" w:rsidRDefault="0047361F" w:rsidP="0047361F">
            <w:pPr>
              <w:pStyle w:val="CodeFragment"/>
            </w:pPr>
            <w:r>
              <w:t>IMGINCLUDES_MALLOC_TEST</w:t>
            </w:r>
          </w:p>
        </w:tc>
        <w:tc>
          <w:tcPr>
            <w:tcW w:w="4540" w:type="dxa"/>
          </w:tcPr>
          <w:p w:rsidR="0047361F" w:rsidRDefault="0047361F" w:rsidP="0047361F">
            <w:r>
              <w:t xml:space="preserve">Choose allocation system, see </w:t>
            </w:r>
            <w:r>
              <w:fldChar w:fldCharType="begin"/>
            </w:r>
            <w:r>
              <w:instrText xml:space="preserve"> REF _Ref335664909 \r \h </w:instrText>
            </w:r>
            <w:r>
              <w:fldChar w:fldCharType="separate"/>
            </w:r>
            <w:r w:rsidR="00DD2703">
              <w:t>2.2.1</w:t>
            </w:r>
            <w:r>
              <w:fldChar w:fldCharType="end"/>
            </w:r>
          </w:p>
        </w:tc>
        <w:tc>
          <w:tcPr>
            <w:tcW w:w="1622" w:type="dxa"/>
          </w:tcPr>
          <w:p w:rsidR="0047361F" w:rsidRDefault="0047361F" w:rsidP="00100219">
            <w:r>
              <w:t>FALSE</w:t>
            </w:r>
          </w:p>
        </w:tc>
      </w:tr>
      <w:tr w:rsidR="0047361F" w:rsidTr="00100219">
        <w:tc>
          <w:tcPr>
            <w:tcW w:w="3081" w:type="dxa"/>
          </w:tcPr>
          <w:p w:rsidR="0047361F" w:rsidRDefault="0047361F" w:rsidP="0047361F">
            <w:pPr>
              <w:pStyle w:val="CodeFragment"/>
            </w:pPr>
            <w:r>
              <w:t>IMGINCLUDES_MALLOC_CHECK</w:t>
            </w:r>
          </w:p>
        </w:tc>
        <w:tc>
          <w:tcPr>
            <w:tcW w:w="4540" w:type="dxa"/>
          </w:tcPr>
          <w:p w:rsidR="0047361F" w:rsidRDefault="0047361F" w:rsidP="0047361F">
            <w:r>
              <w:t xml:space="preserve">Choose allocation system, see </w:t>
            </w:r>
            <w:r>
              <w:fldChar w:fldCharType="begin"/>
            </w:r>
            <w:r>
              <w:instrText xml:space="preserve"> REF _Ref335664909 \r \h </w:instrText>
            </w:r>
            <w:r>
              <w:fldChar w:fldCharType="separate"/>
            </w:r>
            <w:r w:rsidR="00DD2703">
              <w:t>2.2.1</w:t>
            </w:r>
            <w:r>
              <w:fldChar w:fldCharType="end"/>
            </w:r>
          </w:p>
        </w:tc>
        <w:tc>
          <w:tcPr>
            <w:tcW w:w="1622" w:type="dxa"/>
          </w:tcPr>
          <w:p w:rsidR="0047361F" w:rsidRDefault="0047361F" w:rsidP="00100219">
            <w:r>
              <w:t>FALSE</w:t>
            </w:r>
          </w:p>
        </w:tc>
      </w:tr>
    </w:tbl>
    <w:p w:rsidR="0047361F" w:rsidRDefault="0047361F" w:rsidP="0047361F">
      <w:r>
        <w:t>If you are not using any of the FORCE variables the system is chosen using the CMake variables WIN32 and UNIX. The only way to have the kernel definitions in CMake is to use IMGINCLUDES_FORCE_KERNEL.</w:t>
      </w:r>
    </w:p>
    <w:p w:rsidR="0047361F" w:rsidRDefault="0047361F" w:rsidP="0047361F">
      <w:r>
        <w:t>For old CMake compatibility (and to help people move to the new includes) if the IMGINCLUDES_OLD_VARS is set to TRUE then the old CMake variables are defined:</w:t>
      </w:r>
    </w:p>
    <w:p w:rsidR="0047361F" w:rsidRDefault="0047361F" w:rsidP="009B79EE">
      <w:pPr>
        <w:numPr>
          <w:ilvl w:val="0"/>
          <w:numId w:val="10"/>
        </w:numPr>
      </w:pPr>
      <w:r>
        <w:t>IMGINC_INCLUDE_DIRS</w:t>
      </w:r>
    </w:p>
    <w:p w:rsidR="0047361F" w:rsidRDefault="0047361F" w:rsidP="009B79EE">
      <w:pPr>
        <w:numPr>
          <w:ilvl w:val="0"/>
          <w:numId w:val="10"/>
        </w:numPr>
      </w:pPr>
      <w:r>
        <w:t>IMGINC_DEFINITIONS</w:t>
      </w:r>
    </w:p>
    <w:p w:rsidR="0091497B" w:rsidRDefault="0091497B" w:rsidP="0044079D">
      <w:pPr>
        <w:pStyle w:val="Heading1"/>
      </w:pPr>
      <w:bookmarkStart w:id="54" w:name="_Toc335836711"/>
      <w:r>
        <w:t>Tests</w:t>
      </w:r>
      <w:bookmarkEnd w:id="54"/>
    </w:p>
    <w:p w:rsidR="0091497B" w:rsidRPr="0091497B" w:rsidRDefault="0091497B" w:rsidP="0091497B">
      <w:r>
        <w:t>The compilation test is there to verify that the main keywords are defined. Their behaviour is tested in the unit tests.</w:t>
      </w:r>
    </w:p>
    <w:p w:rsidR="00266E48" w:rsidRDefault="00266E48" w:rsidP="00266E48">
      <w:r>
        <w:t>The assert test can be run to verify the behaviour of the IMG_ASSERT macro.</w:t>
      </w:r>
    </w:p>
    <w:p w:rsidR="00266E48" w:rsidRDefault="00266E48" w:rsidP="00266E48">
      <w:pPr>
        <w:pStyle w:val="Heading2"/>
      </w:pPr>
      <w:bookmarkStart w:id="55" w:name="_Toc335836712"/>
      <w:r>
        <w:t>Compilation test</w:t>
      </w:r>
      <w:bookmarkEnd w:id="55"/>
    </w:p>
    <w:p w:rsidR="00266E48" w:rsidRDefault="00266E48" w:rsidP="00266E48">
      <w:r>
        <w:t xml:space="preserve">Currently the following elements </w:t>
      </w:r>
      <w:r w:rsidRPr="006A17FA">
        <w:rPr>
          <w:color w:val="FF0000"/>
        </w:rPr>
        <w:t>are missing</w:t>
      </w:r>
      <w:r>
        <w:t xml:space="preserve"> in the compilation test:</w:t>
      </w:r>
    </w:p>
    <w:p w:rsidR="0026082E" w:rsidRDefault="00266E48" w:rsidP="0026082E">
      <w:r>
        <w:t xml:space="preserve">Are missing from </w:t>
      </w:r>
      <w:r w:rsidR="0026082E">
        <w:fldChar w:fldCharType="begin"/>
      </w:r>
      <w:r w:rsidR="0026082E">
        <w:instrText xml:space="preserve"> REF _Ref335832728 \r \h </w:instrText>
      </w:r>
      <w:r w:rsidR="0026082E">
        <w:fldChar w:fldCharType="separate"/>
      </w:r>
      <w:r w:rsidR="00DD2703">
        <w:t>2.1</w:t>
      </w:r>
      <w:r w:rsidR="0026082E">
        <w:fldChar w:fldCharType="end"/>
      </w:r>
      <w:r w:rsidR="0026082E">
        <w:t xml:space="preserve"> </w:t>
      </w:r>
      <w:r w:rsidR="0026082E">
        <w:fldChar w:fldCharType="begin"/>
      </w:r>
      <w:r w:rsidR="0026082E">
        <w:instrText xml:space="preserve"> REF _Ref335832732 \h </w:instrText>
      </w:r>
      <w:r w:rsidR="0026082E">
        <w:fldChar w:fldCharType="separate"/>
      </w:r>
      <w:r w:rsidR="00DD2703">
        <w:t>Types (img_types.h)</w:t>
      </w:r>
      <w:r w:rsidR="0026082E">
        <w:fldChar w:fldCharType="end"/>
      </w:r>
      <w:r w:rsidR="0026082E">
        <w:t>:</w:t>
      </w:r>
    </w:p>
    <w:p w:rsidR="00266E48" w:rsidRDefault="00266E48" w:rsidP="009B79EE">
      <w:pPr>
        <w:pStyle w:val="CodeFragment"/>
        <w:numPr>
          <w:ilvl w:val="0"/>
          <w:numId w:val="13"/>
        </w:numPr>
      </w:pPr>
      <w:r>
        <w:t>IMG_PINT8 IMG_PUINT8</w:t>
      </w:r>
    </w:p>
    <w:p w:rsidR="00266E48" w:rsidRDefault="00266E48" w:rsidP="009B79EE">
      <w:pPr>
        <w:pStyle w:val="CodeFragment"/>
        <w:numPr>
          <w:ilvl w:val="0"/>
          <w:numId w:val="13"/>
        </w:numPr>
      </w:pPr>
      <w:r>
        <w:t>IMG_PINT16 IMG_PUINT16</w:t>
      </w:r>
    </w:p>
    <w:p w:rsidR="00266E48" w:rsidRDefault="00266E48" w:rsidP="009B79EE">
      <w:pPr>
        <w:pStyle w:val="CodeFragment"/>
        <w:numPr>
          <w:ilvl w:val="0"/>
          <w:numId w:val="13"/>
        </w:numPr>
      </w:pPr>
      <w:r>
        <w:t>IMG_PINT32 IMG_PUINT32</w:t>
      </w:r>
    </w:p>
    <w:p w:rsidR="00266E48" w:rsidRDefault="00266E48" w:rsidP="009B79EE">
      <w:pPr>
        <w:pStyle w:val="CodeFragment"/>
        <w:numPr>
          <w:ilvl w:val="0"/>
          <w:numId w:val="13"/>
        </w:numPr>
      </w:pPr>
      <w:r>
        <w:t>IMG_PINT64 IMG_PUINT64</w:t>
      </w:r>
    </w:p>
    <w:p w:rsidR="00266E48" w:rsidRDefault="00266E48" w:rsidP="009B79EE">
      <w:pPr>
        <w:pStyle w:val="CodeFragment"/>
        <w:numPr>
          <w:ilvl w:val="0"/>
          <w:numId w:val="13"/>
        </w:numPr>
      </w:pPr>
      <w:r>
        <w:t>IMG_PWCHAR</w:t>
      </w:r>
    </w:p>
    <w:p w:rsidR="0026082E" w:rsidRDefault="00266E48" w:rsidP="009B79EE">
      <w:pPr>
        <w:pStyle w:val="CodeFragment"/>
        <w:numPr>
          <w:ilvl w:val="0"/>
          <w:numId w:val="13"/>
        </w:numPr>
      </w:pPr>
      <w:r>
        <w:t>IMG_PVOID</w:t>
      </w:r>
    </w:p>
    <w:p w:rsidR="0026082E" w:rsidRDefault="0026082E" w:rsidP="00266E48">
      <w:r>
        <w:t xml:space="preserve">Only the following are tested from </w:t>
      </w:r>
      <w:r>
        <w:fldChar w:fldCharType="begin"/>
      </w:r>
      <w:r>
        <w:instrText xml:space="preserve"> REF _Ref335832921 \r \h </w:instrText>
      </w:r>
      <w:r>
        <w:fldChar w:fldCharType="separate"/>
      </w:r>
      <w:r w:rsidR="00DD2703">
        <w:t>2.3</w:t>
      </w:r>
      <w:r>
        <w:fldChar w:fldCharType="end"/>
      </w:r>
      <w:r>
        <w:t xml:space="preserve"> </w:t>
      </w:r>
      <w:r>
        <w:fldChar w:fldCharType="begin"/>
      </w:r>
      <w:r>
        <w:instrText xml:space="preserve"> REF _Ref335832925 \h </w:instrText>
      </w:r>
      <w:r>
        <w:fldChar w:fldCharType="separate"/>
      </w:r>
      <w:r w:rsidR="00DD2703">
        <w:t>Error codes (img_errors.h)</w:t>
      </w:r>
      <w:r>
        <w:fldChar w:fldCharType="end"/>
      </w:r>
      <w:r>
        <w:t>:</w:t>
      </w:r>
    </w:p>
    <w:p w:rsidR="0026082E" w:rsidRDefault="0026082E" w:rsidP="009B79EE">
      <w:pPr>
        <w:pStyle w:val="CodeFragment"/>
        <w:numPr>
          <w:ilvl w:val="0"/>
          <w:numId w:val="14"/>
        </w:numPr>
      </w:pPr>
      <w:r>
        <w:t>IMG_SUCCESS</w:t>
      </w:r>
    </w:p>
    <w:p w:rsidR="0026082E" w:rsidRDefault="0026082E" w:rsidP="009B79EE">
      <w:pPr>
        <w:pStyle w:val="CodeFragment"/>
        <w:numPr>
          <w:ilvl w:val="0"/>
          <w:numId w:val="14"/>
        </w:numPr>
      </w:pPr>
      <w:r>
        <w:t>IMG_ERROR_FATAL</w:t>
      </w:r>
    </w:p>
    <w:p w:rsidR="0026082E" w:rsidRDefault="0026082E" w:rsidP="0026082E">
      <w:r>
        <w:t xml:space="preserve">All definitions from </w:t>
      </w:r>
      <w:r>
        <w:fldChar w:fldCharType="begin"/>
      </w:r>
      <w:r>
        <w:instrText xml:space="preserve"> REF _Ref335833076 \r \h </w:instrText>
      </w:r>
      <w:r>
        <w:fldChar w:fldCharType="separate"/>
      </w:r>
      <w:r w:rsidR="00DD2703">
        <w:t>2.4</w:t>
      </w:r>
      <w:r>
        <w:fldChar w:fldCharType="end"/>
      </w:r>
      <w:r>
        <w:t xml:space="preserve"> </w:t>
      </w:r>
      <w:r>
        <w:fldChar w:fldCharType="begin"/>
      </w:r>
      <w:r>
        <w:instrText xml:space="preserve"> REF _Ref335833080 \h </w:instrText>
      </w:r>
      <w:r>
        <w:fldChar w:fldCharType="separate"/>
      </w:r>
      <w:r w:rsidR="00DD2703">
        <w:t>Pixel formats (img_pixfmts.h)</w:t>
      </w:r>
      <w:r>
        <w:fldChar w:fldCharType="end"/>
      </w:r>
      <w:r>
        <w:t xml:space="preserve"> </w:t>
      </w:r>
      <w:r w:rsidRPr="006A17FA">
        <w:rPr>
          <w:color w:val="FF0000"/>
        </w:rPr>
        <w:t>are missing</w:t>
      </w:r>
      <w:r>
        <w:t>.</w:t>
      </w:r>
    </w:p>
    <w:p w:rsidR="0026082E" w:rsidRDefault="0026082E" w:rsidP="0026082E">
      <w:r>
        <w:t xml:space="preserve">All definitions from </w:t>
      </w:r>
      <w:r>
        <w:fldChar w:fldCharType="begin"/>
      </w:r>
      <w:r>
        <w:instrText xml:space="preserve"> REF _Ref335833113 \r \h </w:instrText>
      </w:r>
      <w:r>
        <w:fldChar w:fldCharType="separate"/>
      </w:r>
      <w:r w:rsidR="00DD2703">
        <w:t>2.5</w:t>
      </w:r>
      <w:r>
        <w:fldChar w:fldCharType="end"/>
      </w:r>
      <w:r>
        <w:t xml:space="preserve"> </w:t>
      </w:r>
      <w:r>
        <w:fldChar w:fldCharType="begin"/>
      </w:r>
      <w:r>
        <w:instrText xml:space="preserve"> REF _Ref335833117 \h </w:instrText>
      </w:r>
      <w:r>
        <w:fldChar w:fldCharType="separate"/>
      </w:r>
      <w:r w:rsidR="00DD2703">
        <w:t>Structures and enums (img_structs.h)</w:t>
      </w:r>
      <w:r>
        <w:fldChar w:fldCharType="end"/>
      </w:r>
      <w:r>
        <w:t xml:space="preserve"> </w:t>
      </w:r>
      <w:r w:rsidRPr="006A17FA">
        <w:rPr>
          <w:color w:val="FF0000"/>
        </w:rPr>
        <w:t>are missing</w:t>
      </w:r>
      <w:r>
        <w:t>.</w:t>
      </w:r>
    </w:p>
    <w:p w:rsidR="0026082E" w:rsidRDefault="0026082E" w:rsidP="0026082E">
      <w:r>
        <w:t xml:space="preserve">The generic include from </w:t>
      </w:r>
      <w:r>
        <w:fldChar w:fldCharType="begin"/>
      </w:r>
      <w:r>
        <w:instrText xml:space="preserve"> REF _Ref335833151 \r \h </w:instrText>
      </w:r>
      <w:r>
        <w:fldChar w:fldCharType="separate"/>
      </w:r>
      <w:r w:rsidR="00DD2703">
        <w:t>2.6</w:t>
      </w:r>
      <w:r>
        <w:fldChar w:fldCharType="end"/>
      </w:r>
      <w:r>
        <w:t xml:space="preserve"> </w:t>
      </w:r>
      <w:r>
        <w:fldChar w:fldCharType="begin"/>
      </w:r>
      <w:r>
        <w:instrText xml:space="preserve"> REF _Ref335833156 \h </w:instrText>
      </w:r>
      <w:r>
        <w:fldChar w:fldCharType="separate"/>
      </w:r>
      <w:r w:rsidR="00DD2703">
        <w:t>General Include (img_includes.h)</w:t>
      </w:r>
      <w:r>
        <w:fldChar w:fldCharType="end"/>
      </w:r>
      <w:r>
        <w:t xml:space="preserve"> </w:t>
      </w:r>
      <w:r w:rsidRPr="006A17FA">
        <w:rPr>
          <w:color w:val="FF0000"/>
        </w:rPr>
        <w:t>is not tested</w:t>
      </w:r>
      <w:r>
        <w:t>.</w:t>
      </w:r>
    </w:p>
    <w:p w:rsidR="0026082E" w:rsidRDefault="0026082E" w:rsidP="0026082E">
      <w:r>
        <w:t xml:space="preserve">All definitions from </w:t>
      </w:r>
      <w:r>
        <w:fldChar w:fldCharType="begin"/>
      </w:r>
      <w:r>
        <w:instrText xml:space="preserve"> REF _Ref335833205 \r \h </w:instrText>
      </w:r>
      <w:r>
        <w:fldChar w:fldCharType="separate"/>
      </w:r>
      <w:r w:rsidR="00DD2703">
        <w:t>3.1</w:t>
      </w:r>
      <w:r>
        <w:fldChar w:fldCharType="end"/>
      </w:r>
      <w:r>
        <w:t xml:space="preserve"> </w:t>
      </w:r>
      <w:r>
        <w:fldChar w:fldCharType="begin"/>
      </w:r>
      <w:r>
        <w:instrText xml:space="preserve"> REF _Ref335833214 \h </w:instrText>
      </w:r>
      <w:r>
        <w:fldChar w:fldCharType="separate"/>
      </w:r>
      <w:r w:rsidR="00DD2703">
        <w:t>System types (img_systypes.h)</w:t>
      </w:r>
      <w:r>
        <w:fldChar w:fldCharType="end"/>
      </w:r>
      <w:r>
        <w:t xml:space="preserve"> are tested.</w:t>
      </w:r>
    </w:p>
    <w:p w:rsidR="00BF767C" w:rsidRDefault="00BF767C" w:rsidP="0026082E">
      <w:r>
        <w:t xml:space="preserve">Are missing from </w:t>
      </w:r>
      <w:r>
        <w:fldChar w:fldCharType="begin"/>
      </w:r>
      <w:r>
        <w:instrText xml:space="preserve"> REF _Ref335833324 \r \h </w:instrText>
      </w:r>
      <w:r>
        <w:fldChar w:fldCharType="separate"/>
      </w:r>
      <w:r w:rsidR="00DD2703">
        <w:t>3.2</w:t>
      </w:r>
      <w:r>
        <w:fldChar w:fldCharType="end"/>
      </w:r>
      <w:r>
        <w:t xml:space="preserve"> </w:t>
      </w:r>
      <w:r>
        <w:fldChar w:fldCharType="begin"/>
      </w:r>
      <w:r>
        <w:instrText xml:space="preserve"> REF _Ref335833329 \h </w:instrText>
      </w:r>
      <w:r>
        <w:fldChar w:fldCharType="separate"/>
      </w:r>
      <w:r w:rsidR="00DD2703">
        <w:t>System definitions (img_sysdefs.h)</w:t>
      </w:r>
      <w:r>
        <w:fldChar w:fldCharType="end"/>
      </w:r>
      <w:r>
        <w:t>:</w:t>
      </w:r>
    </w:p>
    <w:p w:rsidR="00BF767C" w:rsidRDefault="00BF767C" w:rsidP="009B79EE">
      <w:pPr>
        <w:pStyle w:val="CodeFragment"/>
        <w:numPr>
          <w:ilvl w:val="0"/>
          <w:numId w:val="16"/>
        </w:numPr>
      </w:pPr>
      <w:r>
        <w:t>IMG_MEMMOVE</w:t>
      </w:r>
    </w:p>
    <w:p w:rsidR="00BF767C" w:rsidRDefault="00BF767C" w:rsidP="00BF767C">
      <w:r>
        <w:t xml:space="preserve">And the following are </w:t>
      </w:r>
      <w:r w:rsidR="006A17FA">
        <w:t>indirectly</w:t>
      </w:r>
      <w:r>
        <w:t xml:space="preserve"> tested:</w:t>
      </w:r>
    </w:p>
    <w:p w:rsidR="00BF767C" w:rsidRDefault="00BF767C" w:rsidP="009B79EE">
      <w:pPr>
        <w:pStyle w:val="CodeFragment"/>
        <w:numPr>
          <w:ilvl w:val="0"/>
          <w:numId w:val="16"/>
        </w:numPr>
      </w:pPr>
      <w:r>
        <w:t>IMG_SYSMALLOC</w:t>
      </w:r>
    </w:p>
    <w:p w:rsidR="00BF767C" w:rsidRDefault="00BF767C" w:rsidP="009B79EE">
      <w:pPr>
        <w:pStyle w:val="CodeFragment"/>
        <w:numPr>
          <w:ilvl w:val="0"/>
          <w:numId w:val="16"/>
        </w:numPr>
      </w:pPr>
      <w:r>
        <w:t>IMG_SYSCALLOC</w:t>
      </w:r>
    </w:p>
    <w:p w:rsidR="00BF767C" w:rsidRDefault="00BF767C" w:rsidP="009B79EE">
      <w:pPr>
        <w:pStyle w:val="CodeFragment"/>
        <w:numPr>
          <w:ilvl w:val="0"/>
          <w:numId w:val="16"/>
        </w:numPr>
      </w:pPr>
      <w:r>
        <w:t>IMG_SYSREALLOC</w:t>
      </w:r>
    </w:p>
    <w:p w:rsidR="00BF767C" w:rsidRPr="00266E48" w:rsidRDefault="00BF767C" w:rsidP="009B79EE">
      <w:pPr>
        <w:pStyle w:val="CodeFragment"/>
        <w:numPr>
          <w:ilvl w:val="0"/>
          <w:numId w:val="16"/>
        </w:numPr>
      </w:pPr>
      <w:r>
        <w:t>IMG_SYSFREE</w:t>
      </w:r>
    </w:p>
    <w:p w:rsidR="00266E48" w:rsidRDefault="00266E48" w:rsidP="00266E48">
      <w:pPr>
        <w:pStyle w:val="Heading2"/>
      </w:pPr>
      <w:bookmarkStart w:id="56" w:name="_Toc335836713"/>
      <w:r>
        <w:t>Unit tests</w:t>
      </w:r>
      <w:bookmarkEnd w:id="56"/>
    </w:p>
    <w:p w:rsidR="00266E48" w:rsidRDefault="00266E48" w:rsidP="00266E48">
      <w:r>
        <w:t xml:space="preserve">All definitions from </w:t>
      </w:r>
      <w:r w:rsidR="0026082E">
        <w:fldChar w:fldCharType="begin"/>
      </w:r>
      <w:r w:rsidR="0026082E">
        <w:instrText xml:space="preserve"> REF _Ref335832773 \r \h </w:instrText>
      </w:r>
      <w:r w:rsidR="0026082E">
        <w:fldChar w:fldCharType="separate"/>
      </w:r>
      <w:r w:rsidR="00DD2703">
        <w:t>2.1</w:t>
      </w:r>
      <w:r w:rsidR="0026082E">
        <w:fldChar w:fldCharType="end"/>
      </w:r>
      <w:r w:rsidR="0026082E">
        <w:t xml:space="preserve"> </w:t>
      </w:r>
      <w:r w:rsidR="0026082E">
        <w:fldChar w:fldCharType="begin"/>
      </w:r>
      <w:r w:rsidR="0026082E">
        <w:instrText xml:space="preserve"> REF _Ref335832780 \h </w:instrText>
      </w:r>
      <w:r w:rsidR="0026082E">
        <w:fldChar w:fldCharType="separate"/>
      </w:r>
      <w:r w:rsidR="00DD2703">
        <w:t>Types (img_types.h)</w:t>
      </w:r>
      <w:r w:rsidR="0026082E">
        <w:fldChar w:fldCharType="end"/>
      </w:r>
      <w:r w:rsidR="0026082E">
        <w:t xml:space="preserve"> </w:t>
      </w:r>
      <w:r w:rsidRPr="006A17FA">
        <w:rPr>
          <w:color w:val="FF0000"/>
        </w:rPr>
        <w:t>are missing</w:t>
      </w:r>
      <w:r>
        <w:t>.</w:t>
      </w:r>
    </w:p>
    <w:p w:rsidR="0026082E" w:rsidRDefault="0026082E" w:rsidP="0026082E">
      <w:r>
        <w:t xml:space="preserve">All definitions from </w:t>
      </w:r>
      <w:r>
        <w:fldChar w:fldCharType="begin"/>
      </w:r>
      <w:r>
        <w:instrText xml:space="preserve"> REF _Ref335664091 \r \h </w:instrText>
      </w:r>
      <w:r>
        <w:fldChar w:fldCharType="separate"/>
      </w:r>
      <w:r w:rsidR="00DD2703">
        <w:t>2.2</w:t>
      </w:r>
      <w:r>
        <w:fldChar w:fldCharType="end"/>
      </w:r>
      <w:r>
        <w:t xml:space="preserve"> </w:t>
      </w:r>
      <w:r>
        <w:fldChar w:fldCharType="begin"/>
      </w:r>
      <w:r>
        <w:instrText xml:space="preserve"> REF _Ref335664091 \h </w:instrText>
      </w:r>
      <w:r>
        <w:fldChar w:fldCharType="separate"/>
      </w:r>
      <w:r w:rsidR="00DD2703">
        <w:t>Definitions (img_defs.h)</w:t>
      </w:r>
      <w:r>
        <w:fldChar w:fldCharType="end"/>
      </w:r>
      <w:r>
        <w:t xml:space="preserve"> are tested.</w:t>
      </w:r>
    </w:p>
    <w:p w:rsidR="0026082E" w:rsidRDefault="0026082E" w:rsidP="0026082E">
      <w:r>
        <w:t xml:space="preserve">All definitions from </w:t>
      </w:r>
      <w:r>
        <w:fldChar w:fldCharType="begin"/>
      </w:r>
      <w:r>
        <w:instrText xml:space="preserve"> REF _Ref335832921 \r \h </w:instrText>
      </w:r>
      <w:r>
        <w:fldChar w:fldCharType="separate"/>
      </w:r>
      <w:r w:rsidR="00DD2703">
        <w:t>2.3</w:t>
      </w:r>
      <w:r>
        <w:fldChar w:fldCharType="end"/>
      </w:r>
      <w:r>
        <w:t xml:space="preserve"> </w:t>
      </w:r>
      <w:r>
        <w:fldChar w:fldCharType="begin"/>
      </w:r>
      <w:r>
        <w:instrText xml:space="preserve"> REF _Ref335832925 \h </w:instrText>
      </w:r>
      <w:r>
        <w:fldChar w:fldCharType="separate"/>
      </w:r>
      <w:r w:rsidR="00DD2703">
        <w:t>Error codes (img_errors.h)</w:t>
      </w:r>
      <w:r>
        <w:fldChar w:fldCharType="end"/>
      </w:r>
      <w:r>
        <w:t xml:space="preserve"> </w:t>
      </w:r>
      <w:r w:rsidRPr="006A17FA">
        <w:rPr>
          <w:color w:val="FF0000"/>
        </w:rPr>
        <w:t>are missing</w:t>
      </w:r>
      <w:r>
        <w:t>.</w:t>
      </w:r>
    </w:p>
    <w:p w:rsidR="0026082E" w:rsidRDefault="0026082E" w:rsidP="0026082E">
      <w:r>
        <w:lastRenderedPageBreak/>
        <w:t xml:space="preserve">All definitions from </w:t>
      </w:r>
      <w:r>
        <w:fldChar w:fldCharType="begin"/>
      </w:r>
      <w:r>
        <w:instrText xml:space="preserve"> REF _Ref335833076 \r \h </w:instrText>
      </w:r>
      <w:r>
        <w:fldChar w:fldCharType="separate"/>
      </w:r>
      <w:r w:rsidR="00DD2703">
        <w:t>2.4</w:t>
      </w:r>
      <w:r>
        <w:fldChar w:fldCharType="end"/>
      </w:r>
      <w:r>
        <w:t xml:space="preserve"> </w:t>
      </w:r>
      <w:r>
        <w:fldChar w:fldCharType="begin"/>
      </w:r>
      <w:r>
        <w:instrText xml:space="preserve"> REF _Ref335833080 \h </w:instrText>
      </w:r>
      <w:r>
        <w:fldChar w:fldCharType="separate"/>
      </w:r>
      <w:r w:rsidR="00DD2703">
        <w:t>Pixel formats (img_pixfmts.h)</w:t>
      </w:r>
      <w:r>
        <w:fldChar w:fldCharType="end"/>
      </w:r>
      <w:r>
        <w:t xml:space="preserve"> </w:t>
      </w:r>
      <w:r w:rsidRPr="006A17FA">
        <w:rPr>
          <w:color w:val="FF0000"/>
        </w:rPr>
        <w:t>are missing</w:t>
      </w:r>
      <w:r>
        <w:t>.</w:t>
      </w:r>
    </w:p>
    <w:p w:rsidR="0026082E" w:rsidRDefault="0026082E" w:rsidP="0026082E">
      <w:r>
        <w:t xml:space="preserve">All definitions from </w:t>
      </w:r>
      <w:r>
        <w:fldChar w:fldCharType="begin"/>
      </w:r>
      <w:r>
        <w:instrText xml:space="preserve"> REF _Ref335833113 \r \h </w:instrText>
      </w:r>
      <w:r>
        <w:fldChar w:fldCharType="separate"/>
      </w:r>
      <w:r w:rsidR="00DD2703">
        <w:t>2.5</w:t>
      </w:r>
      <w:r>
        <w:fldChar w:fldCharType="end"/>
      </w:r>
      <w:r>
        <w:t xml:space="preserve"> </w:t>
      </w:r>
      <w:r>
        <w:fldChar w:fldCharType="begin"/>
      </w:r>
      <w:r>
        <w:instrText xml:space="preserve"> REF _Ref335833117 \h </w:instrText>
      </w:r>
      <w:r>
        <w:fldChar w:fldCharType="separate"/>
      </w:r>
      <w:r w:rsidR="00DD2703">
        <w:t>Structures and enums (img_structs.h)</w:t>
      </w:r>
      <w:r>
        <w:fldChar w:fldCharType="end"/>
      </w:r>
      <w:r>
        <w:t xml:space="preserve"> </w:t>
      </w:r>
      <w:r w:rsidRPr="006A17FA">
        <w:rPr>
          <w:color w:val="FF0000"/>
        </w:rPr>
        <w:t>are missing</w:t>
      </w:r>
      <w:r>
        <w:t>.</w:t>
      </w:r>
    </w:p>
    <w:p w:rsidR="0026082E" w:rsidRPr="00266E48" w:rsidRDefault="0026082E" w:rsidP="0026082E">
      <w:r>
        <w:t xml:space="preserve">The generic include from </w:t>
      </w:r>
      <w:r>
        <w:fldChar w:fldCharType="begin"/>
      </w:r>
      <w:r>
        <w:instrText xml:space="preserve"> REF _Ref335833151 \r \h </w:instrText>
      </w:r>
      <w:r>
        <w:fldChar w:fldCharType="separate"/>
      </w:r>
      <w:r w:rsidR="00DD2703">
        <w:t>2.6</w:t>
      </w:r>
      <w:r>
        <w:fldChar w:fldCharType="end"/>
      </w:r>
      <w:r>
        <w:t xml:space="preserve"> </w:t>
      </w:r>
      <w:r>
        <w:fldChar w:fldCharType="begin"/>
      </w:r>
      <w:r>
        <w:instrText xml:space="preserve"> REF _Ref335833156 \h </w:instrText>
      </w:r>
      <w:r>
        <w:fldChar w:fldCharType="separate"/>
      </w:r>
      <w:r w:rsidR="00DD2703">
        <w:t>General Include (img_includes.h)</w:t>
      </w:r>
      <w:r>
        <w:fldChar w:fldCharType="end"/>
      </w:r>
      <w:r>
        <w:t xml:space="preserve"> </w:t>
      </w:r>
      <w:r w:rsidRPr="006A17FA">
        <w:rPr>
          <w:color w:val="FF0000"/>
        </w:rPr>
        <w:t>is not tested</w:t>
      </w:r>
      <w:r>
        <w:t>.</w:t>
      </w:r>
    </w:p>
    <w:p w:rsidR="0026082E" w:rsidRDefault="0026082E" w:rsidP="00266E48">
      <w:r>
        <w:t xml:space="preserve">Only the following define is missing from </w:t>
      </w:r>
      <w:r>
        <w:fldChar w:fldCharType="begin"/>
      </w:r>
      <w:r>
        <w:instrText xml:space="preserve"> REF _Ref335833242 \r \h </w:instrText>
      </w:r>
      <w:r>
        <w:fldChar w:fldCharType="separate"/>
      </w:r>
      <w:r w:rsidR="00DD2703">
        <w:t>3.1</w:t>
      </w:r>
      <w:r>
        <w:fldChar w:fldCharType="end"/>
      </w:r>
      <w:r>
        <w:t xml:space="preserve"> </w:t>
      </w:r>
      <w:r>
        <w:fldChar w:fldCharType="begin"/>
      </w:r>
      <w:r>
        <w:instrText xml:space="preserve"> REF _Ref335833247 \h </w:instrText>
      </w:r>
      <w:r>
        <w:fldChar w:fldCharType="separate"/>
      </w:r>
      <w:r w:rsidR="00DD2703">
        <w:t>System types (img_systypes.h)</w:t>
      </w:r>
      <w:r>
        <w:fldChar w:fldCharType="end"/>
      </w:r>
      <w:r>
        <w:t>:</w:t>
      </w:r>
    </w:p>
    <w:p w:rsidR="0026082E" w:rsidRDefault="0026082E" w:rsidP="009B79EE">
      <w:pPr>
        <w:pStyle w:val="CodeFragment"/>
        <w:numPr>
          <w:ilvl w:val="0"/>
          <w:numId w:val="15"/>
        </w:numPr>
      </w:pPr>
      <w:r>
        <w:t>IMG_WCHAR</w:t>
      </w:r>
    </w:p>
    <w:p w:rsidR="0026082E" w:rsidRDefault="00BF767C" w:rsidP="00266E48">
      <w:r>
        <w:t xml:space="preserve">Only the following defines are tested from </w:t>
      </w:r>
      <w:r>
        <w:fldChar w:fldCharType="begin"/>
      </w:r>
      <w:r>
        <w:instrText xml:space="preserve"> REF _Ref335833416 \r \h </w:instrText>
      </w:r>
      <w:r>
        <w:fldChar w:fldCharType="separate"/>
      </w:r>
      <w:r w:rsidR="00DD2703">
        <w:t>3.2</w:t>
      </w:r>
      <w:r>
        <w:fldChar w:fldCharType="end"/>
      </w:r>
      <w:r>
        <w:t xml:space="preserve"> </w:t>
      </w:r>
      <w:r>
        <w:fldChar w:fldCharType="begin"/>
      </w:r>
      <w:r>
        <w:instrText xml:space="preserve"> REF _Ref335833421 \h </w:instrText>
      </w:r>
      <w:r>
        <w:fldChar w:fldCharType="separate"/>
      </w:r>
      <w:r w:rsidR="00DD2703">
        <w:t>System definitions (img_sysdefs.h)</w:t>
      </w:r>
      <w:r>
        <w:fldChar w:fldCharType="end"/>
      </w:r>
      <w:r>
        <w:t>:</w:t>
      </w:r>
    </w:p>
    <w:p w:rsidR="00BF767C" w:rsidRDefault="00BF767C" w:rsidP="009B79EE">
      <w:pPr>
        <w:pStyle w:val="CodeFragment"/>
        <w:numPr>
          <w:ilvl w:val="0"/>
          <w:numId w:val="15"/>
        </w:numPr>
      </w:pPr>
      <w:r>
        <w:t>IMG_MEMCPY</w:t>
      </w:r>
    </w:p>
    <w:p w:rsidR="00BF767C" w:rsidRDefault="00BF767C" w:rsidP="009B79EE">
      <w:pPr>
        <w:pStyle w:val="CodeFragment"/>
        <w:numPr>
          <w:ilvl w:val="0"/>
          <w:numId w:val="15"/>
        </w:numPr>
      </w:pPr>
      <w:r>
        <w:t>IMG_MEMSET</w:t>
      </w:r>
    </w:p>
    <w:p w:rsidR="00BF767C" w:rsidRDefault="00BF767C" w:rsidP="009B79EE">
      <w:pPr>
        <w:pStyle w:val="CodeFragment"/>
        <w:numPr>
          <w:ilvl w:val="0"/>
          <w:numId w:val="15"/>
        </w:numPr>
      </w:pPr>
      <w:r>
        <w:t>IMG_MEMCMP</w:t>
      </w:r>
    </w:p>
    <w:p w:rsidR="00C45A4A" w:rsidRDefault="00C45A4A" w:rsidP="00C45A4A">
      <w:pPr>
        <w:pStyle w:val="Heading2"/>
      </w:pPr>
      <w:bookmarkStart w:id="57" w:name="_Toc335836714"/>
      <w:r>
        <w:t>Running the tests</w:t>
      </w:r>
      <w:bookmarkEnd w:id="57"/>
    </w:p>
    <w:p w:rsidR="00C45A4A" w:rsidRPr="00C45A4A" w:rsidRDefault="00C45A4A" w:rsidP="00C45A4A">
      <w:r>
        <w:t xml:space="preserve">The tests should be updated and run for each modification of the headers. This could be achieved through a build-server like Jenkins. Some examples of that are available on </w:t>
      </w:r>
      <w:hyperlink r:id="rId10" w:history="1">
        <w:r w:rsidRPr="00B267D2">
          <w:rPr>
            <w:rStyle w:val="Hyperlink"/>
          </w:rPr>
          <w:t>http://devabuild01/</w:t>
        </w:r>
      </w:hyperlink>
      <w:r>
        <w:t xml:space="preserve"> “Components – new IMG includes” projects.</w:t>
      </w:r>
    </w:p>
    <w:p w:rsidR="0044079D" w:rsidRDefault="0044079D" w:rsidP="009B79EE">
      <w:pPr>
        <w:pStyle w:val="Heading1"/>
        <w:numPr>
          <w:ilvl w:val="0"/>
          <w:numId w:val="18"/>
        </w:numPr>
      </w:pPr>
      <w:r>
        <w:br w:type="page"/>
      </w:r>
      <w:bookmarkStart w:id="58" w:name="_Toc335836715"/>
      <w:bookmarkStart w:id="59" w:name="_Ref340495927"/>
      <w:r>
        <w:lastRenderedPageBreak/>
        <w:t>GNU/Linux kernel specific implementation</w:t>
      </w:r>
      <w:bookmarkEnd w:id="58"/>
      <w:bookmarkEnd w:id="59"/>
    </w:p>
    <w:p w:rsidR="0044079D" w:rsidRDefault="0044079D" w:rsidP="0044079D">
      <w:r>
        <w:t>Several functions are slightly different in the kernel space in GNU/Linux.</w:t>
      </w:r>
    </w:p>
    <w:p w:rsidR="0044079D" w:rsidRDefault="0044079D" w:rsidP="0044079D">
      <w:pPr>
        <w:pStyle w:val="Heading2"/>
      </w:pPr>
      <w:bookmarkStart w:id="60" w:name="_Toc335836716"/>
      <w:r>
        <w:t>Memory management</w:t>
      </w:r>
      <w:bookmarkEnd w:id="60"/>
    </w:p>
    <w:p w:rsidR="0044079D" w:rsidRPr="0044079D" w:rsidRDefault="0044079D" w:rsidP="0044079D">
      <w:pPr>
        <w:pStyle w:val="Heading3"/>
      </w:pPr>
      <w:bookmarkStart w:id="61" w:name="_Toc335836717"/>
      <w:r>
        <w:t>Allocation priority</w:t>
      </w:r>
      <w:bookmarkEnd w:id="61"/>
    </w:p>
    <w:p w:rsidR="0044079D" w:rsidRDefault="0044079D" w:rsidP="0044079D">
      <w:r>
        <w:t>When using memory allocation related in the GNU/Linux kernel a flag is needed to specify where the memory is taken from. The two most common flags are:</w:t>
      </w:r>
    </w:p>
    <w:p w:rsidR="0044079D" w:rsidRDefault="0044079D" w:rsidP="009B79EE">
      <w:pPr>
        <w:numPr>
          <w:ilvl w:val="0"/>
          <w:numId w:val="12"/>
        </w:numPr>
      </w:pPr>
      <w:r w:rsidRPr="0044079D">
        <w:t>GFP_KERNEL is a normal priority allocation that can sleep, therefore the kernel can liberate memory if possible (unused pages etc)</w:t>
      </w:r>
      <w:r>
        <w:t>.</w:t>
      </w:r>
    </w:p>
    <w:p w:rsidR="0044079D" w:rsidRDefault="0044079D" w:rsidP="009B79EE">
      <w:pPr>
        <w:numPr>
          <w:ilvl w:val="0"/>
          <w:numId w:val="12"/>
        </w:numPr>
      </w:pPr>
      <w:r>
        <w:t xml:space="preserve">GFP_ATOMIC: allocation has high priority </w:t>
      </w:r>
      <w:r w:rsidRPr="0044079D">
        <w:t>and cannot sleep (use in inter</w:t>
      </w:r>
      <w:r>
        <w:t>rupt handlers and bottom halves</w:t>
      </w:r>
      <w:r w:rsidRPr="0044079D">
        <w:t xml:space="preserve"> when using a spin lock</w:t>
      </w:r>
      <w:r>
        <w:t>)</w:t>
      </w:r>
      <w:r w:rsidRPr="0044079D">
        <w:t>. As the kernel cannot put the process to sleep it cannot swap pages etc to maybe make memory available</w:t>
      </w:r>
      <w:r>
        <w:t>.</w:t>
      </w:r>
      <w:r w:rsidRPr="0044079D">
        <w:t xml:space="preserve"> </w:t>
      </w:r>
      <w:r>
        <w:t>T</w:t>
      </w:r>
      <w:r w:rsidRPr="0044079D">
        <w:t>herefore it has more chances to fail</w:t>
      </w:r>
      <w:r>
        <w:t xml:space="preserve"> that a normal allocation</w:t>
      </w:r>
      <w:r w:rsidRPr="0044079D">
        <w:t xml:space="preserve">. </w:t>
      </w:r>
      <w:r>
        <w:t>I</w:t>
      </w:r>
      <w:r w:rsidRPr="0044079D">
        <w:t>t should be used only in the contexts where memory allocation must be done very fast in a small amount.</w:t>
      </w:r>
    </w:p>
    <w:p w:rsidR="0044079D" w:rsidRDefault="0044079D" w:rsidP="0044079D">
      <w:r>
        <w:t xml:space="preserve">The img_sysdefs.h of the linux kernel defines </w:t>
      </w:r>
      <w:r w:rsidRPr="0044079D">
        <w:t>IMG_KMALLOC_FLAG</w:t>
      </w:r>
      <w:r>
        <w:t xml:space="preserve"> as GFP_KERNEL. If your code needs high priority allocation in kernel mode you should consider a direct call to kmalloc() kcalloc() krealloc() or </w:t>
      </w:r>
      <w:r w:rsidRPr="0044079D">
        <w:t>kstrdup</w:t>
      </w:r>
      <w:r>
        <w:t>().</w:t>
      </w:r>
    </w:p>
    <w:p w:rsidR="0044079D" w:rsidRDefault="0044079D" w:rsidP="0044079D">
      <w:r>
        <w:t>As a result the memory allocation functions are slightly different than a simple macro. They check that the current context is not an interrupt context</w:t>
      </w:r>
      <w:r w:rsidR="00DF250E">
        <w:t>, if it is the case the allocation fails</w:t>
      </w:r>
      <w:r>
        <w:t xml:space="preserve">. </w:t>
      </w:r>
      <w:r w:rsidR="00986D0F">
        <w:t>For example</w:t>
      </w:r>
      <w:r w:rsidR="00DF250E">
        <w:t xml:space="preserve"> the default IMG_MALLOC used in linux kernel</w:t>
      </w:r>
      <w:r>
        <w:t>:</w:t>
      </w:r>
    </w:p>
    <w:p w:rsidR="0044079D" w:rsidRDefault="0044079D" w:rsidP="0044079D">
      <w:pPr>
        <w:pStyle w:val="CodeFragment"/>
      </w:pPr>
      <w:r>
        <w:t>#define IMG_SYSMALLOC(size)       ({\</w:t>
      </w:r>
    </w:p>
    <w:p w:rsidR="0044079D" w:rsidRDefault="0044079D" w:rsidP="0044079D">
      <w:pPr>
        <w:pStyle w:val="CodeFragment"/>
      </w:pPr>
      <w:r>
        <w:t xml:space="preserve">  IMG_VOID *ptr = NULL; \</w:t>
      </w:r>
    </w:p>
    <w:p w:rsidR="0044079D" w:rsidRDefault="0044079D" w:rsidP="0044079D">
      <w:pPr>
        <w:pStyle w:val="CodeFragment"/>
      </w:pPr>
      <w:r>
        <w:t xml:space="preserve">  if (in_interrupt()) { printk(KERN_ERR "calling kmalloc in irq context is dangerous! %s %u", __FILE__, __LINE__); dump_stack(); } \</w:t>
      </w:r>
    </w:p>
    <w:p w:rsidR="0044079D" w:rsidRDefault="0044079D" w:rsidP="0044079D">
      <w:pPr>
        <w:pStyle w:val="CodeFragment"/>
      </w:pPr>
      <w:r>
        <w:t xml:space="preserve">  else { \</w:t>
      </w:r>
    </w:p>
    <w:p w:rsidR="0044079D" w:rsidRDefault="0044079D" w:rsidP="0044079D">
      <w:pPr>
        <w:pStyle w:val="CodeFragment"/>
      </w:pPr>
      <w:r>
        <w:t xml:space="preserve">    ptr = kmalloc(size, IMG_KMALLOC_FLAG); \</w:t>
      </w:r>
    </w:p>
    <w:p w:rsidR="0044079D" w:rsidRDefault="0044079D" w:rsidP="0044079D">
      <w:pPr>
        <w:pStyle w:val="CodeFragment"/>
      </w:pPr>
      <w:r>
        <w:t xml:space="preserve">  } \</w:t>
      </w:r>
    </w:p>
    <w:p w:rsidR="0044079D" w:rsidRDefault="0044079D" w:rsidP="0044079D">
      <w:pPr>
        <w:pStyle w:val="CodeFragment"/>
      </w:pPr>
      <w:r>
        <w:t xml:space="preserve">  ptr; \</w:t>
      </w:r>
    </w:p>
    <w:p w:rsidR="0044079D" w:rsidRDefault="0044079D" w:rsidP="0044079D">
      <w:pPr>
        <w:pStyle w:val="CodeFragment"/>
      </w:pPr>
      <w:r>
        <w:t>})</w:t>
      </w:r>
    </w:p>
    <w:p w:rsidR="0044079D" w:rsidRDefault="0044079D" w:rsidP="0044079D">
      <w:pPr>
        <w:pStyle w:val="Heading3"/>
      </w:pPr>
      <w:bookmarkStart w:id="62" w:name="_Toc335836718"/>
      <w:r>
        <w:t>Different memory allocation</w:t>
      </w:r>
      <w:bookmarkEnd w:id="62"/>
    </w:p>
    <w:p w:rsidR="0044079D" w:rsidRDefault="0044079D" w:rsidP="0044079D">
      <w:r>
        <w:t xml:space="preserve">As explained in </w:t>
      </w:r>
      <w:r>
        <w:fldChar w:fldCharType="begin"/>
      </w:r>
      <w:r>
        <w:instrText xml:space="preserve"> REF _Ref335665639 \r \h </w:instrText>
      </w:r>
      <w:r>
        <w:fldChar w:fldCharType="separate"/>
      </w:r>
      <w:r w:rsidR="00DD2703">
        <w:t>2.2.1</w:t>
      </w:r>
      <w:r>
        <w:fldChar w:fldCharType="end"/>
      </w:r>
      <w:r>
        <w:t xml:space="preserve"> the IMG includes support different types of memory allocation. This should not be affected by the kernel memory management.</w:t>
      </w:r>
    </w:p>
    <w:p w:rsidR="00D060DB" w:rsidRDefault="00D060DB" w:rsidP="009B79EE">
      <w:pPr>
        <w:pStyle w:val="Heading1"/>
        <w:numPr>
          <w:ilvl w:val="0"/>
          <w:numId w:val="18"/>
        </w:numPr>
      </w:pPr>
      <w:r>
        <w:br w:type="page"/>
      </w:r>
      <w:bookmarkStart w:id="63" w:name="_Toc335836719"/>
      <w:r>
        <w:lastRenderedPageBreak/>
        <w:t>Porting code to the new IMG includes</w:t>
      </w:r>
      <w:bookmarkEnd w:id="63"/>
    </w:p>
    <w:p w:rsidR="00D060DB" w:rsidRDefault="00652444" w:rsidP="00D060DB">
      <w:r>
        <w:t>Is following a non-exhaustive list of changes that were done when</w:t>
      </w:r>
      <w:r w:rsidR="002F311A">
        <w:t xml:space="preserve"> porting the Felix drivers, TAL, </w:t>
      </w:r>
      <w:r>
        <w:t>MeOS</w:t>
      </w:r>
      <w:r w:rsidR="002F311A">
        <w:t xml:space="preserve"> and some IMGLIB</w:t>
      </w:r>
      <w:r>
        <w:t xml:space="preserve"> to the new IMG includes:</w:t>
      </w:r>
    </w:p>
    <w:p w:rsidR="00652444" w:rsidRDefault="00652444" w:rsidP="00652444">
      <w:r>
        <w:t>The major modifications were:</w:t>
      </w:r>
    </w:p>
    <w:p w:rsidR="00652444" w:rsidRDefault="00652444" w:rsidP="009B79EE">
      <w:pPr>
        <w:numPr>
          <w:ilvl w:val="0"/>
          <w:numId w:val="17"/>
        </w:numPr>
      </w:pPr>
      <w:r>
        <w:t>Changing CMake variables are IMG_INCLUDES_* and not IMG_INC_*</w:t>
      </w:r>
    </w:p>
    <w:p w:rsidR="00652444" w:rsidRDefault="00652444" w:rsidP="009B79EE">
      <w:pPr>
        <w:numPr>
          <w:ilvl w:val="0"/>
          <w:numId w:val="17"/>
        </w:numPr>
      </w:pPr>
      <w:r>
        <w:t>changing lower case types to upper case (e.g. img_uint8</w:t>
      </w:r>
      <w:r w:rsidR="00DF250E">
        <w:t xml:space="preserve"> to</w:t>
      </w:r>
      <w:r>
        <w:t xml:space="preserve"> IMG_UINT8)</w:t>
      </w:r>
    </w:p>
    <w:p w:rsidR="00652444" w:rsidRDefault="00652444" w:rsidP="009B79EE">
      <w:pPr>
        <w:numPr>
          <w:ilvl w:val="0"/>
          <w:numId w:val="17"/>
        </w:numPr>
      </w:pPr>
      <w:r>
        <w:t xml:space="preserve">size_t, ptrdiff_t and uintptr_t are defined as IMG_SIZE, IMG_PTRDIFF, IMG_UINTPTR (no more IMG_SIZE_T that </w:t>
      </w:r>
      <w:r w:rsidR="00DF250E">
        <w:t>wa</w:t>
      </w:r>
      <w:r>
        <w:t>s IMG_UINT32)</w:t>
      </w:r>
    </w:p>
    <w:p w:rsidR="00652444" w:rsidRDefault="00652444" w:rsidP="009B79EE">
      <w:pPr>
        <w:numPr>
          <w:ilvl w:val="0"/>
          <w:numId w:val="17"/>
        </w:numPr>
      </w:pPr>
      <w:r>
        <w:t>headers are no longer including one and another if it is not needed (but a general header img_include.h includes them all)</w:t>
      </w:r>
      <w:r w:rsidR="00275723">
        <w:br/>
        <w:t>Sometime some #include were added to have the needed types/defs/errors</w:t>
      </w:r>
    </w:p>
    <w:p w:rsidR="00DF250E" w:rsidRDefault="00DF250E" w:rsidP="009B79EE">
      <w:pPr>
        <w:numPr>
          <w:ilvl w:val="0"/>
          <w:numId w:val="17"/>
        </w:numPr>
      </w:pPr>
      <w:r>
        <w:t xml:space="preserve">some headers changed name or disappeared for consistency (e.g. img_error.h is now img_errors.h to be consistent with img_types.h and img_defs.h – img_common.h disappeared as it was </w:t>
      </w:r>
      <w:r w:rsidR="00E31C8B">
        <w:t>unclear what its content should be).</w:t>
      </w:r>
    </w:p>
    <w:p w:rsidR="00652444" w:rsidRDefault="00652444" w:rsidP="009B79EE">
      <w:pPr>
        <w:numPr>
          <w:ilvl w:val="0"/>
          <w:numId w:val="17"/>
        </w:numPr>
      </w:pPr>
      <w:r>
        <w:t>IMG_RESULT macros are uniform (all errors are IMG_ERROR_*, eg IMG_TIMEOUT becomes IMG_ERROR_TIMEOUT</w:t>
      </w:r>
      <w:r w:rsidR="00275723">
        <w:t>, similar for IMG_FATAL_ERROR, IMG_MALLOC_FAILED</w:t>
      </w:r>
      <w:r>
        <w:t>)</w:t>
      </w:r>
    </w:p>
    <w:p w:rsidR="00652444" w:rsidRDefault="00652444" w:rsidP="009B79EE">
      <w:pPr>
        <w:numPr>
          <w:ilvl w:val="0"/>
          <w:numId w:val="17"/>
        </w:numPr>
      </w:pPr>
      <w:r>
        <w:t>IMG_NULL is NULL in C and 0 in C++ - sometime IMG_NULL was used as 0 or IMG_FALSE</w:t>
      </w:r>
    </w:p>
    <w:p w:rsidR="00652444" w:rsidRDefault="00652444" w:rsidP="009B79EE">
      <w:pPr>
        <w:numPr>
          <w:ilvl w:val="0"/>
          <w:numId w:val="17"/>
        </w:numPr>
      </w:pPr>
      <w:r>
        <w:t>No more pointer to functions in the IMG includes – they were moved to their respective libraries</w:t>
      </w:r>
      <w:r w:rsidR="00275723">
        <w:t xml:space="preserve"> (e.g. </w:t>
      </w:r>
      <w:r w:rsidR="00275723" w:rsidRPr="00275723">
        <w:t>IMG_pfnEventCallback</w:t>
      </w:r>
      <w:r w:rsidR="00275723">
        <w:t xml:space="preserve"> from img_common.h becomes </w:t>
      </w:r>
      <w:r w:rsidR="00275723" w:rsidRPr="00275723">
        <w:t>CBMAN_pfnEventCallback</w:t>
      </w:r>
      <w:r w:rsidR="00275723">
        <w:t xml:space="preserve"> in cbman.h)</w:t>
      </w:r>
    </w:p>
    <w:p w:rsidR="00E31C8B" w:rsidRDefault="00E31C8B" w:rsidP="009B79EE">
      <w:pPr>
        <w:numPr>
          <w:ilvl w:val="0"/>
          <w:numId w:val="17"/>
        </w:numPr>
      </w:pPr>
      <w:r>
        <w:t>IMG_BOOL are used as Boolean and do not have increment or decrement operations anymore.</w:t>
      </w:r>
    </w:p>
    <w:p w:rsidR="00C26FED" w:rsidRDefault="00853212" w:rsidP="00311518">
      <w:pPr>
        <w:ind w:left="720"/>
      </w:pPr>
      <w:r>
        <w:t xml:space="preserve">Some projects need to define __DO_NOT_BRIDGE__ and __PTR_AND_SIZE__ </w:t>
      </w:r>
      <w:r w:rsidR="00C26FED">
        <w:t xml:space="preserve">in the headers that use those macro (as a rule of thumb all file defining </w:t>
      </w:r>
      <w:r w:rsidR="00C26FED" w:rsidRPr="00C26FED">
        <w:t>rpc_prefix</w:t>
      </w:r>
      <w:r w:rsidR="00C26FED">
        <w:t xml:space="preserve"> should define them).</w:t>
      </w:r>
    </w:p>
    <w:p w:rsidR="00C26FED" w:rsidRDefault="00C26FED" w:rsidP="00311518">
      <w:pPr>
        <w:numPr>
          <w:ilvl w:val="1"/>
          <w:numId w:val="17"/>
        </w:numPr>
      </w:pPr>
      <w:r>
        <w:t>TAL</w:t>
      </w:r>
      <w:r w:rsidR="00311518">
        <w:t xml:space="preserve"> (</w:t>
      </w:r>
      <w:r>
        <w:t>pdump_cmds.h</w:t>
      </w:r>
      <w:r w:rsidR="00311518">
        <w:t>)</w:t>
      </w:r>
    </w:p>
    <w:p w:rsidR="00311518" w:rsidRDefault="00311518" w:rsidP="00311518">
      <w:pPr>
        <w:numPr>
          <w:ilvl w:val="1"/>
          <w:numId w:val="17"/>
        </w:numPr>
      </w:pPr>
      <w:r>
        <w:t>Kernel Component (xbuf_comp.h, wrap_utils.h, ibuf_comp.h, page_alloc.h, device_io.h)</w:t>
      </w:r>
    </w:p>
    <w:p w:rsidR="00311518" w:rsidRDefault="00311518" w:rsidP="00311518">
      <w:pPr>
        <w:numPr>
          <w:ilvl w:val="1"/>
          <w:numId w:val="17"/>
        </w:numPr>
      </w:pPr>
      <w:r>
        <w:t>Portability framework (umisr_api.h, dman_api.h, ump_api.h)</w:t>
      </w:r>
    </w:p>
    <w:p w:rsidR="00652444" w:rsidRPr="00D060DB" w:rsidRDefault="00652444" w:rsidP="00652444"/>
    <w:sectPr w:rsidR="00652444" w:rsidRPr="00D060DB" w:rsidSect="000D3FFF">
      <w:headerReference w:type="even" r:id="rId11"/>
      <w:headerReference w:type="default" r:id="rId12"/>
      <w:footerReference w:type="even" r:id="rId13"/>
      <w:footerReference w:type="default" r:id="rId14"/>
      <w:headerReference w:type="first" r:id="rId15"/>
      <w:footerReference w:type="first" r:id="rId16"/>
      <w:pgSz w:w="11907" w:h="16840"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Thomas Richard" w:date="2012-11-12T15:00:00Z" w:initials="TR">
    <w:p w:rsidR="00C15D7C" w:rsidRDefault="00C15D7C">
      <w:pPr>
        <w:pStyle w:val="CommentText"/>
      </w:pPr>
      <w:r>
        <w:rPr>
          <w:rStyle w:val="CommentReference"/>
        </w:rPr>
        <w:annotationRef/>
      </w:r>
      <w:r>
        <w:t>Shouldn’t it be defined in libraries’ headers that require it? i.e. network related libraries?</w:t>
      </w:r>
    </w:p>
    <w:p w:rsidR="00C15D7C" w:rsidRDefault="00C15D7C">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C62" w:rsidRDefault="00576C62">
      <w:r>
        <w:separator/>
      </w:r>
    </w:p>
  </w:endnote>
  <w:endnote w:type="continuationSeparator" w:id="0">
    <w:p w:rsidR="00576C62" w:rsidRDefault="00576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D7C" w:rsidRPr="00466856" w:rsidRDefault="00C15D7C" w:rsidP="00466856">
    <w:pPr>
      <w:pStyle w:val="Footer"/>
    </w:pPr>
    <w:r>
      <w:t>Revision</w:t>
    </w:r>
    <w:r w:rsidRPr="008077BB">
      <w:t xml:space="preserve"> </w:t>
    </w:r>
    <w:r w:rsidR="00576C62">
      <w:fldChar w:fldCharType="begin"/>
    </w:r>
    <w:r w:rsidR="00576C62">
      <w:instrText xml:space="preserve"> DOCPROPERTY  Revision </w:instrText>
    </w:r>
    <w:r w:rsidR="00576C62">
      <w:fldChar w:fldCharType="separate"/>
    </w:r>
    <w:r>
      <w:t>1.0</w:t>
    </w:r>
    <w:r w:rsidR="00576C62">
      <w:fldChar w:fldCharType="end"/>
    </w:r>
    <w:r>
      <w:t>.</w:t>
    </w:r>
    <w:r w:rsidR="00576C62">
      <w:fldChar w:fldCharType="begin"/>
    </w:r>
    <w:r w:rsidR="00576C62">
      <w:instrText xml:space="preserve"> REVNUM  </w:instrText>
    </w:r>
    <w:r w:rsidR="00576C62">
      <w:fldChar w:fldCharType="separate"/>
    </w:r>
    <w:r>
      <w:rPr>
        <w:noProof/>
      </w:rPr>
      <w:t>11</w:t>
    </w:r>
    <w:r w:rsidR="00576C62">
      <w:rPr>
        <w:noProof/>
      </w:rPr>
      <w:fldChar w:fldCharType="end"/>
    </w:r>
    <w:r w:rsidRPr="00A140EF">
      <w:fldChar w:fldCharType="begin"/>
    </w:r>
    <w:r>
      <w:instrText xml:space="preserve"> DOCPROPERTY Status </w:instrText>
    </w:r>
    <w:r w:rsidRPr="00A140EF">
      <w:fldChar w:fldCharType="end"/>
    </w:r>
    <w:r w:rsidRPr="008077BB">
      <w:tab/>
    </w:r>
    <w:r w:rsidRPr="008077BB">
      <w:fldChar w:fldCharType="begin"/>
    </w:r>
    <w:r w:rsidRPr="008077BB">
      <w:instrText>page</w:instrText>
    </w:r>
    <w:r w:rsidRPr="008077BB">
      <w:fldChar w:fldCharType="separate"/>
    </w:r>
    <w:r w:rsidR="00376C86">
      <w:rPr>
        <w:noProof/>
      </w:rPr>
      <w:t>12</w:t>
    </w:r>
    <w:r w:rsidRPr="008077BB">
      <w:fldChar w:fldCharType="end"/>
    </w:r>
    <w:r w:rsidRPr="008077BB">
      <w:tab/>
    </w:r>
    <w:r w:rsidR="00576C62">
      <w:fldChar w:fldCharType="begin"/>
    </w:r>
    <w:r w:rsidR="00576C62">
      <w:instrText xml:space="preserve"> SUBJECT </w:instrText>
    </w:r>
    <w:r w:rsidR="00576C62">
      <w:fldChar w:fldCharType="separate"/>
    </w:r>
    <w:r>
      <w:t>Proposition of IMG include standard</w:t>
    </w:r>
    <w:r w:rsidR="00576C62">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D7C" w:rsidRPr="00466856" w:rsidRDefault="00576C62" w:rsidP="00466856">
    <w:pPr>
      <w:pStyle w:val="Footer"/>
    </w:pPr>
    <w:r>
      <w:fldChar w:fldCharType="begin"/>
    </w:r>
    <w:r>
      <w:instrText xml:space="preserve"> TITLE </w:instrText>
    </w:r>
    <w:r>
      <w:fldChar w:fldCharType="separate"/>
    </w:r>
    <w:r w:rsidR="00C15D7C">
      <w:t>New IMG includes</w:t>
    </w:r>
    <w:r>
      <w:fldChar w:fldCharType="end"/>
    </w:r>
    <w:r w:rsidR="00C15D7C" w:rsidRPr="008077BB">
      <w:tab/>
    </w:r>
    <w:r w:rsidR="00C15D7C" w:rsidRPr="008077BB">
      <w:fldChar w:fldCharType="begin"/>
    </w:r>
    <w:r w:rsidR="00C15D7C" w:rsidRPr="008077BB">
      <w:instrText>page</w:instrText>
    </w:r>
    <w:r w:rsidR="00C15D7C" w:rsidRPr="008077BB">
      <w:fldChar w:fldCharType="separate"/>
    </w:r>
    <w:r w:rsidR="00376C86">
      <w:rPr>
        <w:noProof/>
      </w:rPr>
      <w:t>1</w:t>
    </w:r>
    <w:r w:rsidR="00C15D7C" w:rsidRPr="008077BB">
      <w:fldChar w:fldCharType="end"/>
    </w:r>
    <w:r w:rsidR="00C15D7C" w:rsidRPr="008077BB">
      <w:tab/>
    </w:r>
    <w:r w:rsidR="00C15D7C">
      <w:t>Revision</w:t>
    </w:r>
    <w:r w:rsidR="00C15D7C" w:rsidRPr="008077BB">
      <w:t xml:space="preserve"> </w:t>
    </w:r>
    <w:r>
      <w:fldChar w:fldCharType="begin"/>
    </w:r>
    <w:r>
      <w:instrText xml:space="preserve"> DOCPROPERTY  Revision </w:instrText>
    </w:r>
    <w:r>
      <w:fldChar w:fldCharType="separate"/>
    </w:r>
    <w:r w:rsidR="00C15D7C">
      <w:t>1.0</w:t>
    </w:r>
    <w:r>
      <w:fldChar w:fldCharType="end"/>
    </w:r>
    <w:r w:rsidR="00C15D7C">
      <w:t>.</w:t>
    </w:r>
    <w:r>
      <w:fldChar w:fldCharType="begin"/>
    </w:r>
    <w:r>
      <w:instrText xml:space="preserve"> REVNUM  </w:instrText>
    </w:r>
    <w:r>
      <w:fldChar w:fldCharType="separate"/>
    </w:r>
    <w:r w:rsidR="00C15D7C">
      <w:rPr>
        <w:noProof/>
      </w:rPr>
      <w:t>11</w:t>
    </w:r>
    <w:r>
      <w:rPr>
        <w:noProof/>
      </w:rPr>
      <w:fldChar w:fldCharType="end"/>
    </w:r>
    <w:r w:rsidR="00C15D7C" w:rsidRPr="00A140EF">
      <w:fldChar w:fldCharType="begin"/>
    </w:r>
    <w:r w:rsidR="00C15D7C">
      <w:instrText xml:space="preserve"> DOCPROPERTY Status </w:instrText>
    </w:r>
    <w:r w:rsidR="00C15D7C" w:rsidRPr="00A140EF">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D7C" w:rsidRDefault="00C15D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C62" w:rsidRDefault="00576C62">
      <w:r>
        <w:separator/>
      </w:r>
    </w:p>
  </w:footnote>
  <w:footnote w:type="continuationSeparator" w:id="0">
    <w:p w:rsidR="00576C62" w:rsidRDefault="00576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D7C" w:rsidRPr="00466856" w:rsidRDefault="00C15D7C" w:rsidP="00466856">
    <w:pPr>
      <w:pStyle w:val="Header"/>
    </w:pPr>
    <w:r>
      <w:t>Imagination Technologies</w:t>
    </w:r>
    <w:r>
      <w:tab/>
    </w:r>
    <w:r w:rsidR="00576C62">
      <w:fldChar w:fldCharType="begin"/>
    </w:r>
    <w:r w:rsidR="00576C62">
      <w:instrText xml:space="preserve"> DOCPROPERTY  Confidential  \* MERGEFORMAT </w:instrText>
    </w:r>
    <w:r w:rsidR="00576C62">
      <w:fldChar w:fldCharType="separate"/>
    </w:r>
    <w:r>
      <w:t>Internal Only</w:t>
    </w:r>
    <w:r w:rsidR="00576C62">
      <w:fldChar w:fldCharType="end"/>
    </w:r>
    <w:r>
      <w:tab/>
    </w:r>
    <w:r w:rsidR="00376C8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05pt;height:14.4pt">
          <v:imagedata r:id="rId1" o:title="IMG_logo_secondary_usage_CMYK_blu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D7C" w:rsidRPr="00466856" w:rsidRDefault="00576C62" w:rsidP="00466856">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5.05pt;height:14.4pt">
          <v:imagedata r:id="rId1" o:title="IMG_logo_secondary_usage_CMYK_blue"/>
        </v:shape>
      </w:pict>
    </w:r>
    <w:r w:rsidR="00C15D7C">
      <w:tab/>
    </w:r>
    <w:r>
      <w:fldChar w:fldCharType="begin"/>
    </w:r>
    <w:r>
      <w:instrText xml:space="preserve"> DOCPROPERTY  Confidential  \* MERGEFORMAT </w:instrText>
    </w:r>
    <w:r>
      <w:fldChar w:fldCharType="separate"/>
    </w:r>
    <w:r w:rsidR="00C15D7C">
      <w:t>Internal Only</w:t>
    </w:r>
    <w:r>
      <w:fldChar w:fldCharType="end"/>
    </w:r>
    <w:r w:rsidR="00C15D7C">
      <w:tab/>
      <w:t>Imagination Technologies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D7C" w:rsidRDefault="00C15D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153F"/>
    <w:multiLevelType w:val="hybridMultilevel"/>
    <w:tmpl w:val="7F6E3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92606D"/>
    <w:multiLevelType w:val="hybridMultilevel"/>
    <w:tmpl w:val="3DA8C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33629E"/>
    <w:multiLevelType w:val="hybridMultilevel"/>
    <w:tmpl w:val="1CE83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9908CC"/>
    <w:multiLevelType w:val="hybridMultilevel"/>
    <w:tmpl w:val="B45A93D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FE2464"/>
    <w:multiLevelType w:val="hybridMultilevel"/>
    <w:tmpl w:val="7CA2DCB8"/>
    <w:lvl w:ilvl="0" w:tplc="335A9166">
      <w:start w:val="1"/>
      <w:numFmt w:val="bullet"/>
      <w:pStyle w:val="Bulleted"/>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953"/>
        </w:tabs>
        <w:ind w:left="1953" w:hanging="360"/>
      </w:pPr>
      <w:rPr>
        <w:rFonts w:ascii="Courier New" w:hAnsi="Courier New" w:cs="Courier New" w:hint="default"/>
      </w:rPr>
    </w:lvl>
    <w:lvl w:ilvl="2" w:tplc="04090005">
      <w:start w:val="1"/>
      <w:numFmt w:val="bullet"/>
      <w:lvlText w:val=""/>
      <w:lvlJc w:val="left"/>
      <w:pPr>
        <w:tabs>
          <w:tab w:val="num" w:pos="2673"/>
        </w:tabs>
        <w:ind w:left="2673" w:hanging="360"/>
      </w:pPr>
      <w:rPr>
        <w:rFonts w:ascii="Wingdings" w:hAnsi="Wingdings" w:hint="default"/>
      </w:rPr>
    </w:lvl>
    <w:lvl w:ilvl="3" w:tplc="04090001" w:tentative="1">
      <w:start w:val="1"/>
      <w:numFmt w:val="bullet"/>
      <w:lvlText w:val=""/>
      <w:lvlJc w:val="left"/>
      <w:pPr>
        <w:tabs>
          <w:tab w:val="num" w:pos="3393"/>
        </w:tabs>
        <w:ind w:left="3393" w:hanging="360"/>
      </w:pPr>
      <w:rPr>
        <w:rFonts w:ascii="Symbol" w:hAnsi="Symbol" w:hint="default"/>
      </w:rPr>
    </w:lvl>
    <w:lvl w:ilvl="4" w:tplc="04090003" w:tentative="1">
      <w:start w:val="1"/>
      <w:numFmt w:val="bullet"/>
      <w:lvlText w:val="o"/>
      <w:lvlJc w:val="left"/>
      <w:pPr>
        <w:tabs>
          <w:tab w:val="num" w:pos="4113"/>
        </w:tabs>
        <w:ind w:left="4113" w:hanging="360"/>
      </w:pPr>
      <w:rPr>
        <w:rFonts w:ascii="Courier New" w:hAnsi="Courier New" w:cs="Courier New" w:hint="default"/>
      </w:rPr>
    </w:lvl>
    <w:lvl w:ilvl="5" w:tplc="04090005" w:tentative="1">
      <w:start w:val="1"/>
      <w:numFmt w:val="bullet"/>
      <w:lvlText w:val=""/>
      <w:lvlJc w:val="left"/>
      <w:pPr>
        <w:tabs>
          <w:tab w:val="num" w:pos="4833"/>
        </w:tabs>
        <w:ind w:left="4833" w:hanging="360"/>
      </w:pPr>
      <w:rPr>
        <w:rFonts w:ascii="Wingdings" w:hAnsi="Wingdings" w:hint="default"/>
      </w:rPr>
    </w:lvl>
    <w:lvl w:ilvl="6" w:tplc="04090001" w:tentative="1">
      <w:start w:val="1"/>
      <w:numFmt w:val="bullet"/>
      <w:lvlText w:val=""/>
      <w:lvlJc w:val="left"/>
      <w:pPr>
        <w:tabs>
          <w:tab w:val="num" w:pos="5553"/>
        </w:tabs>
        <w:ind w:left="5553" w:hanging="360"/>
      </w:pPr>
      <w:rPr>
        <w:rFonts w:ascii="Symbol" w:hAnsi="Symbol" w:hint="default"/>
      </w:rPr>
    </w:lvl>
    <w:lvl w:ilvl="7" w:tplc="04090003" w:tentative="1">
      <w:start w:val="1"/>
      <w:numFmt w:val="bullet"/>
      <w:lvlText w:val="o"/>
      <w:lvlJc w:val="left"/>
      <w:pPr>
        <w:tabs>
          <w:tab w:val="num" w:pos="6273"/>
        </w:tabs>
        <w:ind w:left="6273" w:hanging="360"/>
      </w:pPr>
      <w:rPr>
        <w:rFonts w:ascii="Courier New" w:hAnsi="Courier New" w:cs="Courier New" w:hint="default"/>
      </w:rPr>
    </w:lvl>
    <w:lvl w:ilvl="8" w:tplc="04090005" w:tentative="1">
      <w:start w:val="1"/>
      <w:numFmt w:val="bullet"/>
      <w:lvlText w:val=""/>
      <w:lvlJc w:val="left"/>
      <w:pPr>
        <w:tabs>
          <w:tab w:val="num" w:pos="6993"/>
        </w:tabs>
        <w:ind w:left="6993" w:hanging="360"/>
      </w:pPr>
      <w:rPr>
        <w:rFonts w:ascii="Wingdings" w:hAnsi="Wingdings" w:hint="default"/>
      </w:rPr>
    </w:lvl>
  </w:abstractNum>
  <w:abstractNum w:abstractNumId="5">
    <w:nsid w:val="285D3E4E"/>
    <w:multiLevelType w:val="multilevel"/>
    <w:tmpl w:val="54129F54"/>
    <w:lvl w:ilvl="0">
      <w:start w:val="1"/>
      <w:numFmt w:val="decimal"/>
      <w:lvlRestart w:val="0"/>
      <w:pStyle w:val="Numbered"/>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6">
    <w:nsid w:val="292F17C2"/>
    <w:multiLevelType w:val="hybridMultilevel"/>
    <w:tmpl w:val="5364740A"/>
    <w:lvl w:ilvl="0" w:tplc="2FFC376C">
      <w:start w:val="1"/>
      <w:numFmt w:val="bullet"/>
      <w:pStyle w:val="BulletInden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E67B74"/>
    <w:multiLevelType w:val="hybridMultilevel"/>
    <w:tmpl w:val="F0349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4C22928"/>
    <w:multiLevelType w:val="hybridMultilevel"/>
    <w:tmpl w:val="61FEC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BF42FD2"/>
    <w:multiLevelType w:val="hybridMultilevel"/>
    <w:tmpl w:val="EE7CB50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0">
    <w:nsid w:val="46CE1BD5"/>
    <w:multiLevelType w:val="hybridMultilevel"/>
    <w:tmpl w:val="005AF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5C05E5C"/>
    <w:multiLevelType w:val="multilevel"/>
    <w:tmpl w:val="17940132"/>
    <w:lvl w:ilvl="0">
      <w:start w:val="1"/>
      <w:numFmt w:val="decimal"/>
      <w:lvlRestart w:val="0"/>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1276"/>
        </w:tabs>
        <w:ind w:left="1276" w:hanging="1276"/>
      </w:pPr>
      <w:rPr>
        <w:rFonts w:hint="default"/>
      </w:rPr>
    </w:lvl>
    <w:lvl w:ilvl="3">
      <w:start w:val="1"/>
      <w:numFmt w:val="none"/>
      <w:lvlText w:val=""/>
      <w:lvlJc w:val="left"/>
      <w:pPr>
        <w:tabs>
          <w:tab w:val="num" w:pos="2160"/>
        </w:tabs>
        <w:ind w:left="1729" w:hanging="652"/>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12">
    <w:nsid w:val="56E023A6"/>
    <w:multiLevelType w:val="multilevel"/>
    <w:tmpl w:val="B4B28216"/>
    <w:lvl w:ilvl="0">
      <w:start w:val="1"/>
      <w:numFmt w:val="upperLetter"/>
      <w:lvlRestart w:val="0"/>
      <w:pStyle w:val="Appendix1"/>
      <w:lvlText w:val="Appendix %1."/>
      <w:lvlJc w:val="left"/>
      <w:pPr>
        <w:tabs>
          <w:tab w:val="num" w:pos="425"/>
        </w:tabs>
        <w:ind w:left="0" w:firstLine="0"/>
      </w:pPr>
    </w:lvl>
    <w:lvl w:ilvl="1">
      <w:start w:val="1"/>
      <w:numFmt w:val="decimal"/>
      <w:pStyle w:val="Appendix2"/>
      <w:lvlText w:val="%1.%2."/>
      <w:lvlJc w:val="left"/>
      <w:pPr>
        <w:tabs>
          <w:tab w:val="num" w:pos="850"/>
        </w:tabs>
        <w:ind w:left="0" w:firstLine="0"/>
      </w:pPr>
    </w:lvl>
    <w:lvl w:ilvl="2">
      <w:start w:val="1"/>
      <w:numFmt w:val="decimal"/>
      <w:pStyle w:val="Appendix3"/>
      <w:lvlText w:val="%1.%2.%3."/>
      <w:lvlJc w:val="left"/>
      <w:pPr>
        <w:tabs>
          <w:tab w:val="num" w:pos="1276"/>
        </w:tabs>
        <w:ind w:left="0" w:firstLine="0"/>
      </w:p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13">
    <w:nsid w:val="590B504E"/>
    <w:multiLevelType w:val="hybridMultilevel"/>
    <w:tmpl w:val="097AE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0530C47"/>
    <w:multiLevelType w:val="hybridMultilevel"/>
    <w:tmpl w:val="0478DB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34351A0"/>
    <w:multiLevelType w:val="hybridMultilevel"/>
    <w:tmpl w:val="9EA24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6E237B4"/>
    <w:multiLevelType w:val="hybridMultilevel"/>
    <w:tmpl w:val="4CDE5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9664DFD"/>
    <w:multiLevelType w:val="hybridMultilevel"/>
    <w:tmpl w:val="2DD23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AC11A2B"/>
    <w:multiLevelType w:val="hybridMultilevel"/>
    <w:tmpl w:val="1CFC7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F5C3744"/>
    <w:multiLevelType w:val="hybridMultilevel"/>
    <w:tmpl w:val="CC0C9D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1"/>
  </w:num>
  <w:num w:numId="2">
    <w:abstractNumId w:val="12"/>
  </w:num>
  <w:num w:numId="3">
    <w:abstractNumId w:val="4"/>
  </w:num>
  <w:num w:numId="4">
    <w:abstractNumId w:val="6"/>
  </w:num>
  <w:num w:numId="5">
    <w:abstractNumId w:val="5"/>
  </w:num>
  <w:num w:numId="6">
    <w:abstractNumId w:val="2"/>
  </w:num>
  <w:num w:numId="7">
    <w:abstractNumId w:val="9"/>
  </w:num>
  <w:num w:numId="8">
    <w:abstractNumId w:val="17"/>
  </w:num>
  <w:num w:numId="9">
    <w:abstractNumId w:val="18"/>
  </w:num>
  <w:num w:numId="10">
    <w:abstractNumId w:val="8"/>
  </w:num>
  <w:num w:numId="11">
    <w:abstractNumId w:val="10"/>
  </w:num>
  <w:num w:numId="12">
    <w:abstractNumId w:val="0"/>
  </w:num>
  <w:num w:numId="13">
    <w:abstractNumId w:val="13"/>
  </w:num>
  <w:num w:numId="14">
    <w:abstractNumId w:val="15"/>
  </w:num>
  <w:num w:numId="15">
    <w:abstractNumId w:val="1"/>
  </w:num>
  <w:num w:numId="16">
    <w:abstractNumId w:val="7"/>
  </w:num>
  <w:num w:numId="17">
    <w:abstractNumId w:val="14"/>
  </w:num>
  <w:num w:numId="18">
    <w:abstractNumId w:val="3"/>
  </w:num>
  <w:num w:numId="19">
    <w:abstractNumId w:val="19"/>
  </w:num>
  <w:num w:numId="20">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3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1A4237"/>
    <w:rsid w:val="000105CD"/>
    <w:rsid w:val="00016EDF"/>
    <w:rsid w:val="0003516A"/>
    <w:rsid w:val="00042C72"/>
    <w:rsid w:val="000509CC"/>
    <w:rsid w:val="00055647"/>
    <w:rsid w:val="000628E0"/>
    <w:rsid w:val="00085578"/>
    <w:rsid w:val="0009016A"/>
    <w:rsid w:val="00097505"/>
    <w:rsid w:val="000A105B"/>
    <w:rsid w:val="000A2D80"/>
    <w:rsid w:val="000A574F"/>
    <w:rsid w:val="000D1D4E"/>
    <w:rsid w:val="000D3FFF"/>
    <w:rsid w:val="000D5DC7"/>
    <w:rsid w:val="000E0307"/>
    <w:rsid w:val="000E32B2"/>
    <w:rsid w:val="000E58D9"/>
    <w:rsid w:val="000F0362"/>
    <w:rsid w:val="000F2F1B"/>
    <w:rsid w:val="00100219"/>
    <w:rsid w:val="00103F2E"/>
    <w:rsid w:val="00103F7C"/>
    <w:rsid w:val="00105BCE"/>
    <w:rsid w:val="00107F10"/>
    <w:rsid w:val="00110F6A"/>
    <w:rsid w:val="001128BB"/>
    <w:rsid w:val="00116FEC"/>
    <w:rsid w:val="00121EBB"/>
    <w:rsid w:val="00125C22"/>
    <w:rsid w:val="0015018A"/>
    <w:rsid w:val="00153B6E"/>
    <w:rsid w:val="001609E4"/>
    <w:rsid w:val="00160A45"/>
    <w:rsid w:val="001624D9"/>
    <w:rsid w:val="00174A69"/>
    <w:rsid w:val="00181D87"/>
    <w:rsid w:val="0018389A"/>
    <w:rsid w:val="00190BF5"/>
    <w:rsid w:val="0019247C"/>
    <w:rsid w:val="001954E4"/>
    <w:rsid w:val="001969E2"/>
    <w:rsid w:val="00197371"/>
    <w:rsid w:val="001A35FD"/>
    <w:rsid w:val="001A3A54"/>
    <w:rsid w:val="001A4237"/>
    <w:rsid w:val="001A43D4"/>
    <w:rsid w:val="001A6F2D"/>
    <w:rsid w:val="001B6ECA"/>
    <w:rsid w:val="001C7326"/>
    <w:rsid w:val="001D0B0A"/>
    <w:rsid w:val="001F1F0B"/>
    <w:rsid w:val="001F26BB"/>
    <w:rsid w:val="00200849"/>
    <w:rsid w:val="0020412D"/>
    <w:rsid w:val="0020602C"/>
    <w:rsid w:val="002140EF"/>
    <w:rsid w:val="00215B01"/>
    <w:rsid w:val="00241232"/>
    <w:rsid w:val="0024635B"/>
    <w:rsid w:val="00256A76"/>
    <w:rsid w:val="002602F4"/>
    <w:rsid w:val="0026082E"/>
    <w:rsid w:val="002609F6"/>
    <w:rsid w:val="00264520"/>
    <w:rsid w:val="00266E48"/>
    <w:rsid w:val="00270911"/>
    <w:rsid w:val="002734D8"/>
    <w:rsid w:val="00275723"/>
    <w:rsid w:val="00280BDD"/>
    <w:rsid w:val="00287F79"/>
    <w:rsid w:val="002928A1"/>
    <w:rsid w:val="002A51C1"/>
    <w:rsid w:val="002A72B3"/>
    <w:rsid w:val="002B2CBC"/>
    <w:rsid w:val="002B4A1B"/>
    <w:rsid w:val="002B7A75"/>
    <w:rsid w:val="002C6252"/>
    <w:rsid w:val="002C6CFB"/>
    <w:rsid w:val="002D391B"/>
    <w:rsid w:val="002E707C"/>
    <w:rsid w:val="002F05EC"/>
    <w:rsid w:val="002F311A"/>
    <w:rsid w:val="00311518"/>
    <w:rsid w:val="003204D5"/>
    <w:rsid w:val="00325E83"/>
    <w:rsid w:val="0033333A"/>
    <w:rsid w:val="00335071"/>
    <w:rsid w:val="003370C2"/>
    <w:rsid w:val="00370AEC"/>
    <w:rsid w:val="00376C86"/>
    <w:rsid w:val="00380F49"/>
    <w:rsid w:val="00383F3A"/>
    <w:rsid w:val="003A5C29"/>
    <w:rsid w:val="003B55AF"/>
    <w:rsid w:val="003C076B"/>
    <w:rsid w:val="003C3551"/>
    <w:rsid w:val="003C4725"/>
    <w:rsid w:val="003D0C10"/>
    <w:rsid w:val="003E19C5"/>
    <w:rsid w:val="003F594B"/>
    <w:rsid w:val="00413480"/>
    <w:rsid w:val="00413EB9"/>
    <w:rsid w:val="0041749A"/>
    <w:rsid w:val="00417A24"/>
    <w:rsid w:val="004214B5"/>
    <w:rsid w:val="00421F42"/>
    <w:rsid w:val="00424143"/>
    <w:rsid w:val="004255FA"/>
    <w:rsid w:val="00437954"/>
    <w:rsid w:val="0044079D"/>
    <w:rsid w:val="00450EBA"/>
    <w:rsid w:val="00451C0E"/>
    <w:rsid w:val="00454957"/>
    <w:rsid w:val="0046536E"/>
    <w:rsid w:val="00466856"/>
    <w:rsid w:val="0047361F"/>
    <w:rsid w:val="0047784F"/>
    <w:rsid w:val="00483D13"/>
    <w:rsid w:val="00485035"/>
    <w:rsid w:val="00486091"/>
    <w:rsid w:val="00486AA5"/>
    <w:rsid w:val="00491970"/>
    <w:rsid w:val="004A2ACE"/>
    <w:rsid w:val="004A6677"/>
    <w:rsid w:val="004B2588"/>
    <w:rsid w:val="004B3427"/>
    <w:rsid w:val="004C27E0"/>
    <w:rsid w:val="004E61D0"/>
    <w:rsid w:val="004F29BD"/>
    <w:rsid w:val="004F3731"/>
    <w:rsid w:val="004F3B0E"/>
    <w:rsid w:val="0050143F"/>
    <w:rsid w:val="00505C00"/>
    <w:rsid w:val="00506844"/>
    <w:rsid w:val="00506B49"/>
    <w:rsid w:val="0051615B"/>
    <w:rsid w:val="005201D5"/>
    <w:rsid w:val="00532422"/>
    <w:rsid w:val="00540477"/>
    <w:rsid w:val="0055108F"/>
    <w:rsid w:val="00555169"/>
    <w:rsid w:val="00557A4C"/>
    <w:rsid w:val="005673DC"/>
    <w:rsid w:val="00567ECE"/>
    <w:rsid w:val="005706C8"/>
    <w:rsid w:val="00576C62"/>
    <w:rsid w:val="0058534D"/>
    <w:rsid w:val="00587EB2"/>
    <w:rsid w:val="00592140"/>
    <w:rsid w:val="005941B0"/>
    <w:rsid w:val="005A641B"/>
    <w:rsid w:val="005B6F0D"/>
    <w:rsid w:val="005D52EC"/>
    <w:rsid w:val="005D7A51"/>
    <w:rsid w:val="005F5677"/>
    <w:rsid w:val="006035A1"/>
    <w:rsid w:val="006049F2"/>
    <w:rsid w:val="00606337"/>
    <w:rsid w:val="0061194B"/>
    <w:rsid w:val="00616190"/>
    <w:rsid w:val="00630290"/>
    <w:rsid w:val="00634C9F"/>
    <w:rsid w:val="00635301"/>
    <w:rsid w:val="00636CD5"/>
    <w:rsid w:val="006373AC"/>
    <w:rsid w:val="0064317A"/>
    <w:rsid w:val="00647CCF"/>
    <w:rsid w:val="00652444"/>
    <w:rsid w:val="00652F51"/>
    <w:rsid w:val="006530C5"/>
    <w:rsid w:val="00654544"/>
    <w:rsid w:val="00660E5E"/>
    <w:rsid w:val="00662E66"/>
    <w:rsid w:val="006723C9"/>
    <w:rsid w:val="0067483E"/>
    <w:rsid w:val="006827C6"/>
    <w:rsid w:val="00682D6A"/>
    <w:rsid w:val="006959C7"/>
    <w:rsid w:val="006A17FA"/>
    <w:rsid w:val="006E4420"/>
    <w:rsid w:val="006E58C5"/>
    <w:rsid w:val="006E6751"/>
    <w:rsid w:val="006F16D2"/>
    <w:rsid w:val="006F3E02"/>
    <w:rsid w:val="006F436F"/>
    <w:rsid w:val="006F4B71"/>
    <w:rsid w:val="006F7ACE"/>
    <w:rsid w:val="00700668"/>
    <w:rsid w:val="00701FC6"/>
    <w:rsid w:val="00702A7E"/>
    <w:rsid w:val="00715970"/>
    <w:rsid w:val="0071799C"/>
    <w:rsid w:val="00721D69"/>
    <w:rsid w:val="00724001"/>
    <w:rsid w:val="007424BE"/>
    <w:rsid w:val="00744379"/>
    <w:rsid w:val="00753D25"/>
    <w:rsid w:val="007607E1"/>
    <w:rsid w:val="00772B04"/>
    <w:rsid w:val="007856A6"/>
    <w:rsid w:val="00796D08"/>
    <w:rsid w:val="007B46B5"/>
    <w:rsid w:val="007B5E8B"/>
    <w:rsid w:val="007C562A"/>
    <w:rsid w:val="007E0330"/>
    <w:rsid w:val="007E7233"/>
    <w:rsid w:val="007F2769"/>
    <w:rsid w:val="00800232"/>
    <w:rsid w:val="00822444"/>
    <w:rsid w:val="00825B55"/>
    <w:rsid w:val="00827F35"/>
    <w:rsid w:val="00846E18"/>
    <w:rsid w:val="00853212"/>
    <w:rsid w:val="008540C4"/>
    <w:rsid w:val="00854CB6"/>
    <w:rsid w:val="008563C8"/>
    <w:rsid w:val="00871DE0"/>
    <w:rsid w:val="00873277"/>
    <w:rsid w:val="008777C1"/>
    <w:rsid w:val="00880F36"/>
    <w:rsid w:val="008848CE"/>
    <w:rsid w:val="00890039"/>
    <w:rsid w:val="008900B7"/>
    <w:rsid w:val="00893157"/>
    <w:rsid w:val="008A4066"/>
    <w:rsid w:val="008A6E7B"/>
    <w:rsid w:val="008B418C"/>
    <w:rsid w:val="008C5780"/>
    <w:rsid w:val="008C7738"/>
    <w:rsid w:val="008E6632"/>
    <w:rsid w:val="008E6ED1"/>
    <w:rsid w:val="008F47BD"/>
    <w:rsid w:val="0091497B"/>
    <w:rsid w:val="00917889"/>
    <w:rsid w:val="00937BCE"/>
    <w:rsid w:val="0094322A"/>
    <w:rsid w:val="009465C3"/>
    <w:rsid w:val="00953B20"/>
    <w:rsid w:val="00954500"/>
    <w:rsid w:val="00960A14"/>
    <w:rsid w:val="00966B59"/>
    <w:rsid w:val="009707A4"/>
    <w:rsid w:val="00974D52"/>
    <w:rsid w:val="009812D1"/>
    <w:rsid w:val="00981845"/>
    <w:rsid w:val="00981BE0"/>
    <w:rsid w:val="00984CF4"/>
    <w:rsid w:val="009868A1"/>
    <w:rsid w:val="00986D0F"/>
    <w:rsid w:val="009B79EE"/>
    <w:rsid w:val="009C35B9"/>
    <w:rsid w:val="009C54B5"/>
    <w:rsid w:val="009C5821"/>
    <w:rsid w:val="009C66D9"/>
    <w:rsid w:val="009D6D7C"/>
    <w:rsid w:val="009F0059"/>
    <w:rsid w:val="009F72C7"/>
    <w:rsid w:val="00A006BB"/>
    <w:rsid w:val="00A011CE"/>
    <w:rsid w:val="00A04BB9"/>
    <w:rsid w:val="00A11D60"/>
    <w:rsid w:val="00A12CDE"/>
    <w:rsid w:val="00A16FFC"/>
    <w:rsid w:val="00A17018"/>
    <w:rsid w:val="00A23E5A"/>
    <w:rsid w:val="00A30CDC"/>
    <w:rsid w:val="00A32C3D"/>
    <w:rsid w:val="00A45D37"/>
    <w:rsid w:val="00A528E5"/>
    <w:rsid w:val="00A675DD"/>
    <w:rsid w:val="00A719A0"/>
    <w:rsid w:val="00A767CE"/>
    <w:rsid w:val="00A80965"/>
    <w:rsid w:val="00A81AF8"/>
    <w:rsid w:val="00A955EC"/>
    <w:rsid w:val="00AA2607"/>
    <w:rsid w:val="00AA27D2"/>
    <w:rsid w:val="00AB33D4"/>
    <w:rsid w:val="00AC1465"/>
    <w:rsid w:val="00AD51AE"/>
    <w:rsid w:val="00AE30EA"/>
    <w:rsid w:val="00AE4322"/>
    <w:rsid w:val="00B15B4E"/>
    <w:rsid w:val="00B230BB"/>
    <w:rsid w:val="00B2459E"/>
    <w:rsid w:val="00B251BF"/>
    <w:rsid w:val="00B26069"/>
    <w:rsid w:val="00B319A4"/>
    <w:rsid w:val="00B337B0"/>
    <w:rsid w:val="00B35F57"/>
    <w:rsid w:val="00B50B1A"/>
    <w:rsid w:val="00B55BF2"/>
    <w:rsid w:val="00B60421"/>
    <w:rsid w:val="00B81175"/>
    <w:rsid w:val="00B868E2"/>
    <w:rsid w:val="00BA179C"/>
    <w:rsid w:val="00BC4B8A"/>
    <w:rsid w:val="00BC4FB6"/>
    <w:rsid w:val="00BE1DEC"/>
    <w:rsid w:val="00BF4E84"/>
    <w:rsid w:val="00BF767C"/>
    <w:rsid w:val="00C006D1"/>
    <w:rsid w:val="00C06A45"/>
    <w:rsid w:val="00C126F5"/>
    <w:rsid w:val="00C13CAC"/>
    <w:rsid w:val="00C15D7C"/>
    <w:rsid w:val="00C16ED1"/>
    <w:rsid w:val="00C2043B"/>
    <w:rsid w:val="00C26FED"/>
    <w:rsid w:val="00C357E3"/>
    <w:rsid w:val="00C41A49"/>
    <w:rsid w:val="00C42281"/>
    <w:rsid w:val="00C4275B"/>
    <w:rsid w:val="00C45A4A"/>
    <w:rsid w:val="00C5350E"/>
    <w:rsid w:val="00C574D3"/>
    <w:rsid w:val="00C63B50"/>
    <w:rsid w:val="00C7295E"/>
    <w:rsid w:val="00C74A2F"/>
    <w:rsid w:val="00C77385"/>
    <w:rsid w:val="00C92FB2"/>
    <w:rsid w:val="00C94D7E"/>
    <w:rsid w:val="00C97CC6"/>
    <w:rsid w:val="00CA4691"/>
    <w:rsid w:val="00CA773C"/>
    <w:rsid w:val="00CB168A"/>
    <w:rsid w:val="00CC19F2"/>
    <w:rsid w:val="00CC2A0C"/>
    <w:rsid w:val="00CD078B"/>
    <w:rsid w:val="00CD6014"/>
    <w:rsid w:val="00CE391A"/>
    <w:rsid w:val="00CE529D"/>
    <w:rsid w:val="00CE5FEE"/>
    <w:rsid w:val="00CF1156"/>
    <w:rsid w:val="00D020C5"/>
    <w:rsid w:val="00D04462"/>
    <w:rsid w:val="00D060DB"/>
    <w:rsid w:val="00D0733D"/>
    <w:rsid w:val="00D22F43"/>
    <w:rsid w:val="00D251AC"/>
    <w:rsid w:val="00D32FDD"/>
    <w:rsid w:val="00D35F08"/>
    <w:rsid w:val="00D372C0"/>
    <w:rsid w:val="00D4679A"/>
    <w:rsid w:val="00D477D4"/>
    <w:rsid w:val="00D54120"/>
    <w:rsid w:val="00D61055"/>
    <w:rsid w:val="00D62347"/>
    <w:rsid w:val="00D6740E"/>
    <w:rsid w:val="00D80357"/>
    <w:rsid w:val="00D90E51"/>
    <w:rsid w:val="00D91C6D"/>
    <w:rsid w:val="00D93E5F"/>
    <w:rsid w:val="00D965BD"/>
    <w:rsid w:val="00D96B47"/>
    <w:rsid w:val="00DA0DD9"/>
    <w:rsid w:val="00DB10DE"/>
    <w:rsid w:val="00DB330B"/>
    <w:rsid w:val="00DC0AFC"/>
    <w:rsid w:val="00DC4EA7"/>
    <w:rsid w:val="00DD2703"/>
    <w:rsid w:val="00DE2264"/>
    <w:rsid w:val="00DE58EF"/>
    <w:rsid w:val="00DE5F9B"/>
    <w:rsid w:val="00DE62EB"/>
    <w:rsid w:val="00DF0533"/>
    <w:rsid w:val="00DF250E"/>
    <w:rsid w:val="00DF58DE"/>
    <w:rsid w:val="00E03310"/>
    <w:rsid w:val="00E03F97"/>
    <w:rsid w:val="00E12E52"/>
    <w:rsid w:val="00E13CD4"/>
    <w:rsid w:val="00E1476D"/>
    <w:rsid w:val="00E149DF"/>
    <w:rsid w:val="00E16B6B"/>
    <w:rsid w:val="00E1765C"/>
    <w:rsid w:val="00E20FC7"/>
    <w:rsid w:val="00E215CD"/>
    <w:rsid w:val="00E2629C"/>
    <w:rsid w:val="00E27125"/>
    <w:rsid w:val="00E31C8B"/>
    <w:rsid w:val="00E321DE"/>
    <w:rsid w:val="00E36BC4"/>
    <w:rsid w:val="00E374D1"/>
    <w:rsid w:val="00E421E8"/>
    <w:rsid w:val="00E577F1"/>
    <w:rsid w:val="00E6438F"/>
    <w:rsid w:val="00E67A76"/>
    <w:rsid w:val="00E70A02"/>
    <w:rsid w:val="00E70D8D"/>
    <w:rsid w:val="00E70FF0"/>
    <w:rsid w:val="00E7122D"/>
    <w:rsid w:val="00E712AE"/>
    <w:rsid w:val="00E71A1F"/>
    <w:rsid w:val="00E85126"/>
    <w:rsid w:val="00E86BD3"/>
    <w:rsid w:val="00E91701"/>
    <w:rsid w:val="00EB0ECB"/>
    <w:rsid w:val="00EB2536"/>
    <w:rsid w:val="00EB4DF2"/>
    <w:rsid w:val="00EB7149"/>
    <w:rsid w:val="00EC24F0"/>
    <w:rsid w:val="00ED1AD6"/>
    <w:rsid w:val="00ED1C54"/>
    <w:rsid w:val="00ED48A6"/>
    <w:rsid w:val="00ED4BD6"/>
    <w:rsid w:val="00ED5ED5"/>
    <w:rsid w:val="00EE46EA"/>
    <w:rsid w:val="00F04CB1"/>
    <w:rsid w:val="00F11F63"/>
    <w:rsid w:val="00F25F4A"/>
    <w:rsid w:val="00F30A40"/>
    <w:rsid w:val="00F41731"/>
    <w:rsid w:val="00F42971"/>
    <w:rsid w:val="00F44866"/>
    <w:rsid w:val="00F44A2D"/>
    <w:rsid w:val="00F477A5"/>
    <w:rsid w:val="00F551C2"/>
    <w:rsid w:val="00F61E64"/>
    <w:rsid w:val="00F66EA8"/>
    <w:rsid w:val="00F67CA1"/>
    <w:rsid w:val="00F67EB0"/>
    <w:rsid w:val="00F70690"/>
    <w:rsid w:val="00F92831"/>
    <w:rsid w:val="00FA2510"/>
    <w:rsid w:val="00FA415B"/>
    <w:rsid w:val="00FA4698"/>
    <w:rsid w:val="00FA50C2"/>
    <w:rsid w:val="00FA5A65"/>
    <w:rsid w:val="00FA6437"/>
    <w:rsid w:val="00FB21AE"/>
    <w:rsid w:val="00FB2BFB"/>
    <w:rsid w:val="00FB45A1"/>
    <w:rsid w:val="00FC3E33"/>
    <w:rsid w:val="00FC5E01"/>
    <w:rsid w:val="00FD1B06"/>
    <w:rsid w:val="00FE1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65C3"/>
    <w:pPr>
      <w:spacing w:before="60" w:after="60"/>
    </w:pPr>
    <w:rPr>
      <w:rFonts w:ascii="Arial" w:hAnsi="Arial"/>
      <w:lang w:eastAsia="en-US"/>
    </w:rPr>
  </w:style>
  <w:style w:type="paragraph" w:styleId="Heading1">
    <w:name w:val="heading 1"/>
    <w:basedOn w:val="Normal"/>
    <w:next w:val="Normal"/>
    <w:qFormat/>
    <w:rsid w:val="00AE4322"/>
    <w:pPr>
      <w:keepNext/>
      <w:numPr>
        <w:numId w:val="1"/>
      </w:numPr>
      <w:spacing w:before="320" w:after="100"/>
      <w:outlineLvl w:val="0"/>
    </w:pPr>
    <w:rPr>
      <w:b/>
      <w:sz w:val="32"/>
      <w:szCs w:val="32"/>
    </w:rPr>
  </w:style>
  <w:style w:type="paragraph" w:styleId="Heading2">
    <w:name w:val="heading 2"/>
    <w:basedOn w:val="Normal"/>
    <w:next w:val="Normal"/>
    <w:qFormat/>
    <w:rsid w:val="009465C3"/>
    <w:pPr>
      <w:keepNext/>
      <w:numPr>
        <w:ilvl w:val="1"/>
        <w:numId w:val="1"/>
      </w:numPr>
      <w:spacing w:before="280" w:after="100"/>
      <w:outlineLvl w:val="1"/>
    </w:pPr>
    <w:rPr>
      <w:b/>
      <w:sz w:val="28"/>
      <w:szCs w:val="28"/>
    </w:rPr>
  </w:style>
  <w:style w:type="paragraph" w:styleId="Heading3">
    <w:name w:val="heading 3"/>
    <w:basedOn w:val="Normal"/>
    <w:next w:val="Normal"/>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qFormat/>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9465C3"/>
    <w:pPr>
      <w:pBdr>
        <w:bottom w:val="single" w:sz="6" w:space="1"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rsid w:val="009465C3"/>
    <w:rPr>
      <w:color w:val="auto"/>
      <w:u w:val="single"/>
    </w:rPr>
  </w:style>
  <w:style w:type="character" w:customStyle="1" w:styleId="IFELSEENDText">
    <w:name w:val="IF ELSE END Text"/>
    <w:rsid w:val="009465C3"/>
    <w:rPr>
      <w:rFonts w:ascii="Arial" w:hAnsi="Arial" w:cs="Courier New"/>
      <w:color w:val="808080"/>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Ind w:w="0" w:type="dxa"/>
      <w:tblCellMar>
        <w:top w:w="0" w:type="dxa"/>
        <w:left w:w="108" w:type="dxa"/>
        <w:bottom w:w="0" w:type="dxa"/>
        <w:right w:w="108" w:type="dxa"/>
      </w:tblCellMar>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qFormat/>
    <w:rsid w:val="00486091"/>
    <w:rPr>
      <w:rFonts w:ascii="Courier New" w:hAnsi="Courier New"/>
      <w:noProof/>
      <w:sz w:val="20"/>
      <w:lang w:val="en-GB"/>
    </w:rPr>
  </w:style>
  <w:style w:type="character" w:customStyle="1" w:styleId="MenuPathOptions">
    <w:name w:val="Menu Path &amp; Options"/>
    <w:qFormat/>
    <w:rsid w:val="00486091"/>
    <w:rPr>
      <w:rFonts w:ascii="Courier New" w:hAnsi="Courier New"/>
      <w:noProof/>
      <w:sz w:val="20"/>
      <w:lang w:val="en-GB"/>
    </w:rPr>
  </w:style>
  <w:style w:type="paragraph" w:styleId="EndnoteText">
    <w:name w:val="endnote text"/>
    <w:basedOn w:val="Normal"/>
    <w:link w:val="EndnoteTextChar"/>
    <w:rsid w:val="00721D69"/>
    <w:pPr>
      <w:spacing w:before="0" w:after="0"/>
    </w:pPr>
  </w:style>
  <w:style w:type="character" w:customStyle="1" w:styleId="EndnoteTextChar">
    <w:name w:val="Endnote Text Char"/>
    <w:basedOn w:val="DefaultParagraphFont"/>
    <w:link w:val="EndnoteText"/>
    <w:rsid w:val="00721D69"/>
    <w:rPr>
      <w:rFonts w:ascii="Arial" w:hAnsi="Arial"/>
      <w:lang w:eastAsia="en-US"/>
    </w:rPr>
  </w:style>
  <w:style w:type="character" w:styleId="EndnoteReference">
    <w:name w:val="endnote reference"/>
    <w:basedOn w:val="DefaultParagraphFont"/>
    <w:rsid w:val="00721D69"/>
    <w:rPr>
      <w:vertAlign w:val="superscript"/>
    </w:rPr>
  </w:style>
  <w:style w:type="paragraph" w:styleId="FootnoteText">
    <w:name w:val="footnote text"/>
    <w:basedOn w:val="Normal"/>
    <w:link w:val="FootnoteTextChar"/>
    <w:rsid w:val="00B2459E"/>
    <w:pPr>
      <w:spacing w:before="0" w:after="0"/>
    </w:pPr>
  </w:style>
  <w:style w:type="character" w:customStyle="1" w:styleId="FootnoteTextChar">
    <w:name w:val="Footnote Text Char"/>
    <w:basedOn w:val="DefaultParagraphFont"/>
    <w:link w:val="FootnoteText"/>
    <w:rsid w:val="00B2459E"/>
    <w:rPr>
      <w:rFonts w:ascii="Arial" w:hAnsi="Arial"/>
      <w:lang w:eastAsia="en-US"/>
    </w:rPr>
  </w:style>
  <w:style w:type="character" w:styleId="FootnoteReference">
    <w:name w:val="footnote reference"/>
    <w:basedOn w:val="DefaultParagraphFont"/>
    <w:rsid w:val="00B2459E"/>
    <w:rPr>
      <w:vertAlign w:val="superscript"/>
    </w:rPr>
  </w:style>
  <w:style w:type="character" w:styleId="CommentReference">
    <w:name w:val="annotation reference"/>
    <w:basedOn w:val="DefaultParagraphFont"/>
    <w:rsid w:val="007B5E8B"/>
    <w:rPr>
      <w:sz w:val="16"/>
      <w:szCs w:val="16"/>
    </w:rPr>
  </w:style>
  <w:style w:type="paragraph" w:styleId="CommentText">
    <w:name w:val="annotation text"/>
    <w:basedOn w:val="Normal"/>
    <w:link w:val="CommentTextChar"/>
    <w:rsid w:val="007B5E8B"/>
  </w:style>
  <w:style w:type="character" w:customStyle="1" w:styleId="CommentTextChar">
    <w:name w:val="Comment Text Char"/>
    <w:basedOn w:val="DefaultParagraphFont"/>
    <w:link w:val="CommentText"/>
    <w:rsid w:val="007B5E8B"/>
    <w:rPr>
      <w:rFonts w:ascii="Arial" w:hAnsi="Arial"/>
      <w:lang w:eastAsia="en-US"/>
    </w:rPr>
  </w:style>
  <w:style w:type="paragraph" w:styleId="CommentSubject">
    <w:name w:val="annotation subject"/>
    <w:basedOn w:val="CommentText"/>
    <w:next w:val="CommentText"/>
    <w:link w:val="CommentSubjectChar"/>
    <w:rsid w:val="007B5E8B"/>
    <w:rPr>
      <w:b/>
      <w:bCs/>
    </w:rPr>
  </w:style>
  <w:style w:type="character" w:customStyle="1" w:styleId="CommentSubjectChar">
    <w:name w:val="Comment Subject Char"/>
    <w:basedOn w:val="CommentTextChar"/>
    <w:link w:val="CommentSubject"/>
    <w:rsid w:val="007B5E8B"/>
    <w:rPr>
      <w:rFonts w:ascii="Arial" w:hAnsi="Arial"/>
      <w:b/>
      <w:bCs/>
      <w:lang w:eastAsia="en-US"/>
    </w:rPr>
  </w:style>
  <w:style w:type="paragraph" w:styleId="BalloonText">
    <w:name w:val="Balloon Text"/>
    <w:basedOn w:val="Normal"/>
    <w:link w:val="BalloonTextChar"/>
    <w:rsid w:val="007B5E8B"/>
    <w:pPr>
      <w:spacing w:before="0" w:after="0"/>
    </w:pPr>
    <w:rPr>
      <w:rFonts w:ascii="Tahoma" w:hAnsi="Tahoma" w:cs="Tahoma"/>
      <w:sz w:val="16"/>
      <w:szCs w:val="16"/>
    </w:rPr>
  </w:style>
  <w:style w:type="character" w:customStyle="1" w:styleId="BalloonTextChar">
    <w:name w:val="Balloon Text Char"/>
    <w:basedOn w:val="DefaultParagraphFont"/>
    <w:link w:val="BalloonText"/>
    <w:rsid w:val="007B5E8B"/>
    <w:rPr>
      <w:rFonts w:ascii="Tahoma" w:hAnsi="Tahoma" w:cs="Tahoma"/>
      <w:sz w:val="16"/>
      <w:szCs w:val="16"/>
      <w:lang w:eastAsia="en-US"/>
    </w:rPr>
  </w:style>
  <w:style w:type="character" w:styleId="Strong">
    <w:name w:val="Strong"/>
    <w:basedOn w:val="DefaultParagraphFont"/>
    <w:qFormat/>
    <w:rsid w:val="00D91C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65C3"/>
    <w:pPr>
      <w:spacing w:before="60" w:after="60"/>
    </w:pPr>
    <w:rPr>
      <w:rFonts w:ascii="Arial" w:hAnsi="Arial"/>
      <w:lang w:eastAsia="en-US"/>
    </w:rPr>
  </w:style>
  <w:style w:type="paragraph" w:styleId="Heading1">
    <w:name w:val="heading 1"/>
    <w:basedOn w:val="Normal"/>
    <w:next w:val="Normal"/>
    <w:qFormat/>
    <w:rsid w:val="00AE4322"/>
    <w:pPr>
      <w:keepNext/>
      <w:numPr>
        <w:numId w:val="1"/>
      </w:numPr>
      <w:spacing w:before="320" w:after="100"/>
      <w:outlineLvl w:val="0"/>
    </w:pPr>
    <w:rPr>
      <w:b/>
      <w:sz w:val="32"/>
      <w:szCs w:val="32"/>
    </w:rPr>
  </w:style>
  <w:style w:type="paragraph" w:styleId="Heading2">
    <w:name w:val="heading 2"/>
    <w:basedOn w:val="Normal"/>
    <w:next w:val="Normal"/>
    <w:qFormat/>
    <w:rsid w:val="009465C3"/>
    <w:pPr>
      <w:keepNext/>
      <w:numPr>
        <w:ilvl w:val="1"/>
        <w:numId w:val="1"/>
      </w:numPr>
      <w:spacing w:before="280" w:after="100"/>
      <w:outlineLvl w:val="1"/>
    </w:pPr>
    <w:rPr>
      <w:b/>
      <w:sz w:val="28"/>
      <w:szCs w:val="28"/>
    </w:rPr>
  </w:style>
  <w:style w:type="paragraph" w:styleId="Heading3">
    <w:name w:val="heading 3"/>
    <w:basedOn w:val="Normal"/>
    <w:next w:val="Normal"/>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qFormat/>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9465C3"/>
    <w:pPr>
      <w:pBdr>
        <w:bottom w:val="single" w:sz="6" w:space="1"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rsid w:val="009465C3"/>
    <w:rPr>
      <w:color w:val="auto"/>
      <w:u w:val="single"/>
    </w:rPr>
  </w:style>
  <w:style w:type="character" w:customStyle="1" w:styleId="IFELSEENDText">
    <w:name w:val="IF ELSE END Text"/>
    <w:rsid w:val="009465C3"/>
    <w:rPr>
      <w:rFonts w:ascii="Arial" w:hAnsi="Arial" w:cs="Courier New"/>
      <w:color w:val="808080"/>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Ind w:w="0" w:type="dxa"/>
      <w:tblCellMar>
        <w:top w:w="0" w:type="dxa"/>
        <w:left w:w="108" w:type="dxa"/>
        <w:bottom w:w="0" w:type="dxa"/>
        <w:right w:w="108" w:type="dxa"/>
      </w:tblCellMar>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qFormat/>
    <w:rsid w:val="00486091"/>
    <w:rPr>
      <w:rFonts w:ascii="Courier New" w:hAnsi="Courier New"/>
      <w:noProof/>
      <w:sz w:val="20"/>
      <w:lang w:val="en-GB"/>
    </w:rPr>
  </w:style>
  <w:style w:type="character" w:customStyle="1" w:styleId="MenuPathOptions">
    <w:name w:val="Menu Path &amp; Options"/>
    <w:qFormat/>
    <w:rsid w:val="00486091"/>
    <w:rPr>
      <w:rFonts w:ascii="Courier New" w:hAnsi="Courier New"/>
      <w:noProof/>
      <w:sz w:val="20"/>
      <w:lang w:val="en-GB"/>
    </w:rPr>
  </w:style>
  <w:style w:type="paragraph" w:styleId="EndnoteText">
    <w:name w:val="endnote text"/>
    <w:basedOn w:val="Normal"/>
    <w:link w:val="EndnoteTextChar"/>
    <w:rsid w:val="00721D69"/>
    <w:pPr>
      <w:spacing w:before="0" w:after="0"/>
    </w:pPr>
  </w:style>
  <w:style w:type="character" w:customStyle="1" w:styleId="EndnoteTextChar">
    <w:name w:val="Endnote Text Char"/>
    <w:basedOn w:val="DefaultParagraphFont"/>
    <w:link w:val="EndnoteText"/>
    <w:rsid w:val="00721D69"/>
    <w:rPr>
      <w:rFonts w:ascii="Arial" w:hAnsi="Arial"/>
      <w:lang w:eastAsia="en-US"/>
    </w:rPr>
  </w:style>
  <w:style w:type="character" w:styleId="EndnoteReference">
    <w:name w:val="endnote reference"/>
    <w:basedOn w:val="DefaultParagraphFont"/>
    <w:rsid w:val="00721D69"/>
    <w:rPr>
      <w:vertAlign w:val="superscript"/>
    </w:rPr>
  </w:style>
  <w:style w:type="paragraph" w:styleId="FootnoteText">
    <w:name w:val="footnote text"/>
    <w:basedOn w:val="Normal"/>
    <w:link w:val="FootnoteTextChar"/>
    <w:rsid w:val="00B2459E"/>
    <w:pPr>
      <w:spacing w:before="0" w:after="0"/>
    </w:pPr>
  </w:style>
  <w:style w:type="character" w:customStyle="1" w:styleId="FootnoteTextChar">
    <w:name w:val="Footnote Text Char"/>
    <w:basedOn w:val="DefaultParagraphFont"/>
    <w:link w:val="FootnoteText"/>
    <w:rsid w:val="00B2459E"/>
    <w:rPr>
      <w:rFonts w:ascii="Arial" w:hAnsi="Arial"/>
      <w:lang w:eastAsia="en-US"/>
    </w:rPr>
  </w:style>
  <w:style w:type="character" w:styleId="FootnoteReference">
    <w:name w:val="footnote reference"/>
    <w:basedOn w:val="DefaultParagraphFont"/>
    <w:rsid w:val="00B2459E"/>
    <w:rPr>
      <w:vertAlign w:val="superscript"/>
    </w:rPr>
  </w:style>
  <w:style w:type="character" w:styleId="CommentReference">
    <w:name w:val="annotation reference"/>
    <w:basedOn w:val="DefaultParagraphFont"/>
    <w:rsid w:val="007B5E8B"/>
    <w:rPr>
      <w:sz w:val="16"/>
      <w:szCs w:val="16"/>
    </w:rPr>
  </w:style>
  <w:style w:type="paragraph" w:styleId="CommentText">
    <w:name w:val="annotation text"/>
    <w:basedOn w:val="Normal"/>
    <w:link w:val="CommentTextChar"/>
    <w:rsid w:val="007B5E8B"/>
  </w:style>
  <w:style w:type="character" w:customStyle="1" w:styleId="CommentTextChar">
    <w:name w:val="Comment Text Char"/>
    <w:basedOn w:val="DefaultParagraphFont"/>
    <w:link w:val="CommentText"/>
    <w:rsid w:val="007B5E8B"/>
    <w:rPr>
      <w:rFonts w:ascii="Arial" w:hAnsi="Arial"/>
      <w:lang w:eastAsia="en-US"/>
    </w:rPr>
  </w:style>
  <w:style w:type="paragraph" w:styleId="CommentSubject">
    <w:name w:val="annotation subject"/>
    <w:basedOn w:val="CommentText"/>
    <w:next w:val="CommentText"/>
    <w:link w:val="CommentSubjectChar"/>
    <w:rsid w:val="007B5E8B"/>
    <w:rPr>
      <w:b/>
      <w:bCs/>
    </w:rPr>
  </w:style>
  <w:style w:type="character" w:customStyle="1" w:styleId="CommentSubjectChar">
    <w:name w:val="Comment Subject Char"/>
    <w:basedOn w:val="CommentTextChar"/>
    <w:link w:val="CommentSubject"/>
    <w:rsid w:val="007B5E8B"/>
    <w:rPr>
      <w:rFonts w:ascii="Arial" w:hAnsi="Arial"/>
      <w:b/>
      <w:bCs/>
      <w:lang w:eastAsia="en-US"/>
    </w:rPr>
  </w:style>
  <w:style w:type="paragraph" w:styleId="BalloonText">
    <w:name w:val="Balloon Text"/>
    <w:basedOn w:val="Normal"/>
    <w:link w:val="BalloonTextChar"/>
    <w:rsid w:val="007B5E8B"/>
    <w:pPr>
      <w:spacing w:before="0" w:after="0"/>
    </w:pPr>
    <w:rPr>
      <w:rFonts w:ascii="Tahoma" w:hAnsi="Tahoma" w:cs="Tahoma"/>
      <w:sz w:val="16"/>
      <w:szCs w:val="16"/>
    </w:rPr>
  </w:style>
  <w:style w:type="character" w:customStyle="1" w:styleId="BalloonTextChar">
    <w:name w:val="Balloon Text Char"/>
    <w:basedOn w:val="DefaultParagraphFont"/>
    <w:link w:val="BalloonText"/>
    <w:rsid w:val="007B5E8B"/>
    <w:rPr>
      <w:rFonts w:ascii="Tahoma" w:hAnsi="Tahoma" w:cs="Tahoma"/>
      <w:sz w:val="16"/>
      <w:szCs w:val="16"/>
      <w:lang w:eastAsia="en-US"/>
    </w:rPr>
  </w:style>
  <w:style w:type="character" w:styleId="Strong">
    <w:name w:val="Strong"/>
    <w:basedOn w:val="DefaultParagraphFont"/>
    <w:qFormat/>
    <w:rsid w:val="00D91C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783743">
      <w:bodyDiv w:val="1"/>
      <w:marLeft w:val="0"/>
      <w:marRight w:val="0"/>
      <w:marTop w:val="0"/>
      <w:marBottom w:val="0"/>
      <w:divBdr>
        <w:top w:val="none" w:sz="0" w:space="0" w:color="auto"/>
        <w:left w:val="none" w:sz="0" w:space="0" w:color="auto"/>
        <w:bottom w:val="none" w:sz="0" w:space="0" w:color="auto"/>
        <w:right w:val="none" w:sz="0" w:space="0" w:color="auto"/>
      </w:divBdr>
    </w:div>
    <w:div w:id="484399111">
      <w:bodyDiv w:val="1"/>
      <w:marLeft w:val="0"/>
      <w:marRight w:val="0"/>
      <w:marTop w:val="0"/>
      <w:marBottom w:val="0"/>
      <w:divBdr>
        <w:top w:val="none" w:sz="0" w:space="0" w:color="auto"/>
        <w:left w:val="none" w:sz="0" w:space="0" w:color="auto"/>
        <w:bottom w:val="none" w:sz="0" w:space="0" w:color="auto"/>
        <w:right w:val="none" w:sz="0" w:space="0" w:color="auto"/>
      </w:divBdr>
    </w:div>
    <w:div w:id="891307014">
      <w:bodyDiv w:val="1"/>
      <w:marLeft w:val="0"/>
      <w:marRight w:val="0"/>
      <w:marTop w:val="0"/>
      <w:marBottom w:val="0"/>
      <w:divBdr>
        <w:top w:val="none" w:sz="0" w:space="0" w:color="auto"/>
        <w:left w:val="none" w:sz="0" w:space="0" w:color="auto"/>
        <w:bottom w:val="none" w:sz="0" w:space="0" w:color="auto"/>
        <w:right w:val="none" w:sz="0" w:space="0" w:color="auto"/>
      </w:divBdr>
    </w:div>
    <w:div w:id="1516386510">
      <w:bodyDiv w:val="1"/>
      <w:marLeft w:val="0"/>
      <w:marRight w:val="0"/>
      <w:marTop w:val="0"/>
      <w:marBottom w:val="0"/>
      <w:divBdr>
        <w:top w:val="none" w:sz="0" w:space="0" w:color="auto"/>
        <w:left w:val="none" w:sz="0" w:space="0" w:color="auto"/>
        <w:bottom w:val="none" w:sz="0" w:space="0" w:color="auto"/>
        <w:right w:val="none" w:sz="0" w:space="0" w:color="auto"/>
      </w:divBdr>
    </w:div>
    <w:div w:id="155439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devabuild01/"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imgshare1\Templates\IMG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3E19C-AC0D-48E6-B6A5-FBCCE7F20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IMGDoc.dot</Template>
  <TotalTime>0</TotalTime>
  <Pages>12</Pages>
  <Words>3566</Words>
  <Characters>20331</Characters>
  <Application>Microsoft Office Word</Application>
  <DocSecurity>2</DocSecurity>
  <Lines>169</Lines>
  <Paragraphs>47</Paragraphs>
  <ScaleCrop>false</ScaleCrop>
  <HeadingPairs>
    <vt:vector size="2" baseType="variant">
      <vt:variant>
        <vt:lpstr>Title</vt:lpstr>
      </vt:variant>
      <vt:variant>
        <vt:i4>1</vt:i4>
      </vt:variant>
    </vt:vector>
  </HeadingPairs>
  <TitlesOfParts>
    <vt:vector size="1" baseType="lpstr">
      <vt:lpstr>New IMG includes</vt:lpstr>
    </vt:vector>
  </TitlesOfParts>
  <Company>Imagination Technologies Ltd</Company>
  <LinksUpToDate>false</LinksUpToDate>
  <CharactersWithSpaces>23850</CharactersWithSpaces>
  <SharedDoc>false</SharedDoc>
  <HLinks>
    <vt:vector size="6" baseType="variant">
      <vt:variant>
        <vt:i4>6881287</vt:i4>
      </vt:variant>
      <vt:variant>
        <vt:i4>96</vt:i4>
      </vt:variant>
      <vt:variant>
        <vt:i4>0</vt:i4>
      </vt:variant>
      <vt:variant>
        <vt:i4>5</vt:i4>
      </vt:variant>
      <vt:variant>
        <vt:lpwstr>\\IMGShare1\Templates\Imagination\IMGDoc.TemplateUsage.doc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IMG includes</dc:title>
  <dc:subject>Proposition of IMG include standard</dc:subject>
  <dc:creator>Imagination Technologies Ltd</dc:creator>
  <dc:description>IMGDoc.dot Version 12</dc:description>
  <cp:lastModifiedBy>Thomas Richard</cp:lastModifiedBy>
  <cp:revision>2</cp:revision>
  <cp:lastPrinted>2012-09-18T08:35:00Z</cp:lastPrinted>
  <dcterms:created xsi:type="dcterms:W3CDTF">2012-12-07T14:01:00Z</dcterms:created>
  <dcterms:modified xsi:type="dcterms:W3CDTF">2012-12-07T14:01:00Z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Status">
    <vt:lpwstr/>
  </property>
  <property fmtid="{D5CDD505-2E9C-101B-9397-08002B2CF9AE}" pid="4" name="Issue Status">
    <vt:lpwstr>Not Issued - Live Document</vt:lpwstr>
  </property>
  <property fmtid="{D5CDD505-2E9C-101B-9397-08002B2CF9AE}" pid="5" name="Confidential">
    <vt:lpwstr>Internal Only</vt:lpwstr>
  </property>
  <property fmtid="{D5CDD505-2E9C-101B-9397-08002B2CF9AE}" pid="6" name="DocumentVariant">
    <vt:lpwstr>NotSet</vt:lpwstr>
  </property>
</Properties>
</file>